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inorBidi"/>
          <w:b w:val="0"/>
          <w:bCs w:val="0"/>
          <w:color w:val="auto"/>
          <w:sz w:val="22"/>
          <w:szCs w:val="22"/>
        </w:rPr>
        <w:id w:val="1226263993"/>
        <w:docPartObj>
          <w:docPartGallery w:val="Table of Contents"/>
          <w:docPartUnique/>
        </w:docPartObj>
      </w:sdtPr>
      <w:sdtEndPr>
        <w:rPr>
          <w:noProof/>
        </w:rPr>
      </w:sdtEndPr>
      <w:sdtContent>
        <w:p w14:paraId="7658A0A6" w14:textId="08D312FB" w:rsidR="00504ABF" w:rsidRDefault="00504ABF">
          <w:pPr>
            <w:pStyle w:val="TOCHeading"/>
          </w:pPr>
          <w:r>
            <w:t>Table of Contents</w:t>
          </w:r>
        </w:p>
        <w:p w14:paraId="5D388339" w14:textId="77777777" w:rsidR="00327627" w:rsidRDefault="00504ABF">
          <w:pPr>
            <w:pStyle w:val="TOC2"/>
            <w:tabs>
              <w:tab w:val="right" w:leader="dot" w:pos="9350"/>
            </w:tabs>
            <w:rPr>
              <w:rFonts w:eastAsiaTheme="minorEastAsia"/>
              <w:b w:val="0"/>
              <w:noProof/>
              <w:sz w:val="24"/>
              <w:szCs w:val="24"/>
            </w:rPr>
          </w:pPr>
          <w:r>
            <w:rPr>
              <w:b w:val="0"/>
            </w:rPr>
            <w:fldChar w:fldCharType="begin"/>
          </w:r>
          <w:r>
            <w:instrText xml:space="preserve"> TOC \o "1-3" \h \z \u </w:instrText>
          </w:r>
          <w:r>
            <w:rPr>
              <w:b w:val="0"/>
            </w:rPr>
            <w:fldChar w:fldCharType="separate"/>
          </w:r>
          <w:hyperlink w:anchor="_Toc491072943" w:history="1">
            <w:r w:rsidR="00327627" w:rsidRPr="00B07D89">
              <w:rPr>
                <w:rStyle w:val="Hyperlink"/>
                <w:noProof/>
              </w:rPr>
              <w:t>Module 3 – Demo Guide</w:t>
            </w:r>
            <w:r w:rsidR="00327627">
              <w:rPr>
                <w:noProof/>
                <w:webHidden/>
              </w:rPr>
              <w:tab/>
            </w:r>
            <w:r w:rsidR="00327627">
              <w:rPr>
                <w:noProof/>
                <w:webHidden/>
              </w:rPr>
              <w:fldChar w:fldCharType="begin"/>
            </w:r>
            <w:r w:rsidR="00327627">
              <w:rPr>
                <w:noProof/>
                <w:webHidden/>
              </w:rPr>
              <w:instrText xml:space="preserve"> PAGEREF _Toc491072943 \h </w:instrText>
            </w:r>
            <w:r w:rsidR="00327627">
              <w:rPr>
                <w:noProof/>
                <w:webHidden/>
              </w:rPr>
            </w:r>
            <w:r w:rsidR="00327627">
              <w:rPr>
                <w:noProof/>
                <w:webHidden/>
              </w:rPr>
              <w:fldChar w:fldCharType="separate"/>
            </w:r>
            <w:r w:rsidR="00327627">
              <w:rPr>
                <w:noProof/>
                <w:webHidden/>
              </w:rPr>
              <w:t>2</w:t>
            </w:r>
            <w:r w:rsidR="00327627">
              <w:rPr>
                <w:noProof/>
                <w:webHidden/>
              </w:rPr>
              <w:fldChar w:fldCharType="end"/>
            </w:r>
          </w:hyperlink>
        </w:p>
        <w:p w14:paraId="5C0F0BA7" w14:textId="77777777" w:rsidR="00327627" w:rsidRDefault="00903E50">
          <w:pPr>
            <w:pStyle w:val="TOC3"/>
            <w:tabs>
              <w:tab w:val="right" w:leader="dot" w:pos="9350"/>
            </w:tabs>
            <w:rPr>
              <w:rFonts w:eastAsiaTheme="minorEastAsia"/>
              <w:noProof/>
              <w:sz w:val="24"/>
              <w:szCs w:val="24"/>
            </w:rPr>
          </w:pPr>
          <w:hyperlink w:anchor="_Toc491072944" w:history="1">
            <w:r w:rsidR="00327627" w:rsidRPr="00B07D89">
              <w:rPr>
                <w:rStyle w:val="Hyperlink"/>
                <w:noProof/>
              </w:rPr>
              <w:t>Demo 1:  Working with Data Volumes</w:t>
            </w:r>
            <w:r w:rsidR="00327627">
              <w:rPr>
                <w:noProof/>
                <w:webHidden/>
              </w:rPr>
              <w:tab/>
            </w:r>
            <w:r w:rsidR="00327627">
              <w:rPr>
                <w:noProof/>
                <w:webHidden/>
              </w:rPr>
              <w:fldChar w:fldCharType="begin"/>
            </w:r>
            <w:r w:rsidR="00327627">
              <w:rPr>
                <w:noProof/>
                <w:webHidden/>
              </w:rPr>
              <w:instrText xml:space="preserve"> PAGEREF _Toc491072944 \h </w:instrText>
            </w:r>
            <w:r w:rsidR="00327627">
              <w:rPr>
                <w:noProof/>
                <w:webHidden/>
              </w:rPr>
            </w:r>
            <w:r w:rsidR="00327627">
              <w:rPr>
                <w:noProof/>
                <w:webHidden/>
              </w:rPr>
              <w:fldChar w:fldCharType="separate"/>
            </w:r>
            <w:r w:rsidR="00327627">
              <w:rPr>
                <w:noProof/>
                <w:webHidden/>
              </w:rPr>
              <w:t>2</w:t>
            </w:r>
            <w:r w:rsidR="00327627">
              <w:rPr>
                <w:noProof/>
                <w:webHidden/>
              </w:rPr>
              <w:fldChar w:fldCharType="end"/>
            </w:r>
          </w:hyperlink>
        </w:p>
        <w:p w14:paraId="483EFFBA" w14:textId="77777777" w:rsidR="00327627" w:rsidRDefault="00903E50">
          <w:pPr>
            <w:pStyle w:val="TOC3"/>
            <w:tabs>
              <w:tab w:val="right" w:leader="dot" w:pos="9350"/>
            </w:tabs>
            <w:rPr>
              <w:rFonts w:eastAsiaTheme="minorEastAsia"/>
              <w:noProof/>
              <w:sz w:val="24"/>
              <w:szCs w:val="24"/>
            </w:rPr>
          </w:pPr>
          <w:hyperlink w:anchor="_Toc491072945" w:history="1">
            <w:r w:rsidR="00327627" w:rsidRPr="00B07D89">
              <w:rPr>
                <w:rStyle w:val="Hyperlink"/>
                <w:noProof/>
              </w:rPr>
              <w:t>Demo 2:  Working with the Private Docker Registry</w:t>
            </w:r>
            <w:r w:rsidR="00327627">
              <w:rPr>
                <w:noProof/>
                <w:webHidden/>
              </w:rPr>
              <w:tab/>
            </w:r>
            <w:r w:rsidR="00327627">
              <w:rPr>
                <w:noProof/>
                <w:webHidden/>
              </w:rPr>
              <w:fldChar w:fldCharType="begin"/>
            </w:r>
            <w:r w:rsidR="00327627">
              <w:rPr>
                <w:noProof/>
                <w:webHidden/>
              </w:rPr>
              <w:instrText xml:space="preserve"> PAGEREF _Toc491072945 \h </w:instrText>
            </w:r>
            <w:r w:rsidR="00327627">
              <w:rPr>
                <w:noProof/>
                <w:webHidden/>
              </w:rPr>
            </w:r>
            <w:r w:rsidR="00327627">
              <w:rPr>
                <w:noProof/>
                <w:webHidden/>
              </w:rPr>
              <w:fldChar w:fldCharType="separate"/>
            </w:r>
            <w:r w:rsidR="00327627">
              <w:rPr>
                <w:noProof/>
                <w:webHidden/>
              </w:rPr>
              <w:t>7</w:t>
            </w:r>
            <w:r w:rsidR="00327627">
              <w:rPr>
                <w:noProof/>
                <w:webHidden/>
              </w:rPr>
              <w:fldChar w:fldCharType="end"/>
            </w:r>
          </w:hyperlink>
        </w:p>
        <w:p w14:paraId="33E5584A" w14:textId="77777777" w:rsidR="00327627" w:rsidRDefault="00903E50">
          <w:pPr>
            <w:pStyle w:val="TOC3"/>
            <w:tabs>
              <w:tab w:val="right" w:leader="dot" w:pos="9350"/>
            </w:tabs>
            <w:rPr>
              <w:rFonts w:eastAsiaTheme="minorEastAsia"/>
              <w:noProof/>
              <w:sz w:val="24"/>
              <w:szCs w:val="24"/>
            </w:rPr>
          </w:pPr>
          <w:hyperlink w:anchor="_Toc491072946" w:history="1">
            <w:r w:rsidR="00327627" w:rsidRPr="00B07D89">
              <w:rPr>
                <w:rStyle w:val="Hyperlink"/>
                <w:noProof/>
              </w:rPr>
              <w:t>Demo 3:  Docker Compose</w:t>
            </w:r>
            <w:r w:rsidR="00327627">
              <w:rPr>
                <w:noProof/>
                <w:webHidden/>
              </w:rPr>
              <w:tab/>
            </w:r>
            <w:r w:rsidR="00327627">
              <w:rPr>
                <w:noProof/>
                <w:webHidden/>
              </w:rPr>
              <w:fldChar w:fldCharType="begin"/>
            </w:r>
            <w:r w:rsidR="00327627">
              <w:rPr>
                <w:noProof/>
                <w:webHidden/>
              </w:rPr>
              <w:instrText xml:space="preserve"> PAGEREF _Toc491072946 \h </w:instrText>
            </w:r>
            <w:r w:rsidR="00327627">
              <w:rPr>
                <w:noProof/>
                <w:webHidden/>
              </w:rPr>
            </w:r>
            <w:r w:rsidR="00327627">
              <w:rPr>
                <w:noProof/>
                <w:webHidden/>
              </w:rPr>
              <w:fldChar w:fldCharType="separate"/>
            </w:r>
            <w:r w:rsidR="00327627">
              <w:rPr>
                <w:noProof/>
                <w:webHidden/>
              </w:rPr>
              <w:t>10</w:t>
            </w:r>
            <w:r w:rsidR="00327627">
              <w:rPr>
                <w:noProof/>
                <w:webHidden/>
              </w:rPr>
              <w:fldChar w:fldCharType="end"/>
            </w:r>
          </w:hyperlink>
        </w:p>
        <w:p w14:paraId="0078E0EF" w14:textId="77777777" w:rsidR="00327627" w:rsidRDefault="00903E50">
          <w:pPr>
            <w:pStyle w:val="TOC3"/>
            <w:tabs>
              <w:tab w:val="right" w:leader="dot" w:pos="9350"/>
            </w:tabs>
            <w:rPr>
              <w:rFonts w:eastAsiaTheme="minorEastAsia"/>
              <w:noProof/>
              <w:sz w:val="24"/>
              <w:szCs w:val="24"/>
            </w:rPr>
          </w:pPr>
          <w:hyperlink w:anchor="_Toc491072947" w:history="1">
            <w:r w:rsidR="00327627" w:rsidRPr="00B07D89">
              <w:rPr>
                <w:rStyle w:val="Hyperlink"/>
                <w:noProof/>
              </w:rPr>
              <w:t>Demo 4:  Running Containers with Memory and CPU Constrains</w:t>
            </w:r>
            <w:r w:rsidR="00327627">
              <w:rPr>
                <w:noProof/>
                <w:webHidden/>
              </w:rPr>
              <w:tab/>
            </w:r>
            <w:r w:rsidR="00327627">
              <w:rPr>
                <w:noProof/>
                <w:webHidden/>
              </w:rPr>
              <w:fldChar w:fldCharType="begin"/>
            </w:r>
            <w:r w:rsidR="00327627">
              <w:rPr>
                <w:noProof/>
                <w:webHidden/>
              </w:rPr>
              <w:instrText xml:space="preserve"> PAGEREF _Toc491072947 \h </w:instrText>
            </w:r>
            <w:r w:rsidR="00327627">
              <w:rPr>
                <w:noProof/>
                <w:webHidden/>
              </w:rPr>
            </w:r>
            <w:r w:rsidR="00327627">
              <w:rPr>
                <w:noProof/>
                <w:webHidden/>
              </w:rPr>
              <w:fldChar w:fldCharType="separate"/>
            </w:r>
            <w:r w:rsidR="00327627">
              <w:rPr>
                <w:noProof/>
                <w:webHidden/>
              </w:rPr>
              <w:t>16</w:t>
            </w:r>
            <w:r w:rsidR="00327627">
              <w:rPr>
                <w:noProof/>
                <w:webHidden/>
              </w:rPr>
              <w:fldChar w:fldCharType="end"/>
            </w:r>
          </w:hyperlink>
        </w:p>
        <w:p w14:paraId="3859E054" w14:textId="77777777" w:rsidR="00327627" w:rsidRDefault="00903E50">
          <w:pPr>
            <w:pStyle w:val="TOC3"/>
            <w:tabs>
              <w:tab w:val="right" w:leader="dot" w:pos="9350"/>
            </w:tabs>
            <w:rPr>
              <w:rFonts w:eastAsiaTheme="minorEastAsia"/>
              <w:noProof/>
              <w:sz w:val="24"/>
              <w:szCs w:val="24"/>
            </w:rPr>
          </w:pPr>
          <w:hyperlink w:anchor="_Toc491072948" w:history="1">
            <w:r w:rsidR="00327627" w:rsidRPr="00B07D89">
              <w:rPr>
                <w:rStyle w:val="Hyperlink"/>
                <w:noProof/>
              </w:rPr>
              <w:t>Demo 5:  Docker Networking</w:t>
            </w:r>
            <w:r w:rsidR="00327627">
              <w:rPr>
                <w:noProof/>
                <w:webHidden/>
              </w:rPr>
              <w:tab/>
            </w:r>
            <w:r w:rsidR="00327627">
              <w:rPr>
                <w:noProof/>
                <w:webHidden/>
              </w:rPr>
              <w:fldChar w:fldCharType="begin"/>
            </w:r>
            <w:r w:rsidR="00327627">
              <w:rPr>
                <w:noProof/>
                <w:webHidden/>
              </w:rPr>
              <w:instrText xml:space="preserve"> PAGEREF _Toc491072948 \h </w:instrText>
            </w:r>
            <w:r w:rsidR="00327627">
              <w:rPr>
                <w:noProof/>
                <w:webHidden/>
              </w:rPr>
            </w:r>
            <w:r w:rsidR="00327627">
              <w:rPr>
                <w:noProof/>
                <w:webHidden/>
              </w:rPr>
              <w:fldChar w:fldCharType="separate"/>
            </w:r>
            <w:r w:rsidR="00327627">
              <w:rPr>
                <w:noProof/>
                <w:webHidden/>
              </w:rPr>
              <w:t>19</w:t>
            </w:r>
            <w:r w:rsidR="00327627">
              <w:rPr>
                <w:noProof/>
                <w:webHidden/>
              </w:rPr>
              <w:fldChar w:fldCharType="end"/>
            </w:r>
          </w:hyperlink>
        </w:p>
        <w:p w14:paraId="4117FD5C" w14:textId="65D71F27" w:rsidR="00504ABF" w:rsidRDefault="00504ABF">
          <w:r>
            <w:rPr>
              <w:b/>
              <w:bCs/>
              <w:noProof/>
            </w:rPr>
            <w:fldChar w:fldCharType="end"/>
          </w:r>
        </w:p>
      </w:sdtContent>
    </w:sdt>
    <w:p w14:paraId="29CA0579" w14:textId="7CA2C59E" w:rsidR="009F717C" w:rsidRDefault="009F717C"/>
    <w:p w14:paraId="4B0FFCB7" w14:textId="671208CA" w:rsidR="00A0774C" w:rsidRDefault="00DE1627" w:rsidP="00901DEE">
      <w:pPr>
        <w:pStyle w:val="LabTitle"/>
      </w:pPr>
      <w:bookmarkStart w:id="0" w:name="_Toc397503478"/>
      <w:bookmarkStart w:id="1" w:name="_Toc491072943"/>
      <w:bookmarkStart w:id="2" w:name="_Toc300310217"/>
      <w:bookmarkStart w:id="3" w:name="_Toc310325841"/>
      <w:bookmarkEnd w:id="0"/>
      <w:r>
        <w:lastRenderedPageBreak/>
        <w:t>Demo Guide</w:t>
      </w:r>
      <w:bookmarkEnd w:id="1"/>
      <w:r w:rsidR="00671177">
        <w:t>: Module 3 - Advanced Docker Topics</w:t>
      </w:r>
    </w:p>
    <w:p w14:paraId="54157D4B" w14:textId="1D17F8BD" w:rsidR="008C3022" w:rsidRDefault="008C3022" w:rsidP="008C3022">
      <w:pPr>
        <w:pStyle w:val="ExerciseHeading"/>
      </w:pPr>
      <w:bookmarkStart w:id="4" w:name="_Toc491072944"/>
      <w:r>
        <w:t>Demo 1:  Working with Data Volumes</w:t>
      </w:r>
      <w:bookmarkEnd w:id="4"/>
      <w:r>
        <w:t xml:space="preserve"> </w:t>
      </w:r>
    </w:p>
    <w:p w14:paraId="57748A9D" w14:textId="7B122A2A" w:rsidR="008C3022" w:rsidRDefault="008C3022" w:rsidP="008C3022">
      <w:pPr>
        <w:pStyle w:val="ExerciseHeading"/>
        <w:ind w:left="720"/>
        <w:outlineLvl w:val="9"/>
        <w:rPr>
          <w:rFonts w:asciiTheme="majorHAnsi" w:eastAsiaTheme="minorHAnsi" w:hAnsiTheme="majorHAnsi" w:cstheme="minorBidi"/>
          <w:b w:val="0"/>
          <w:bCs w:val="0"/>
          <w:color w:val="auto"/>
          <w:sz w:val="22"/>
          <w:szCs w:val="22"/>
        </w:rPr>
      </w:pPr>
      <w:r>
        <w:rPr>
          <w:rFonts w:asciiTheme="majorHAnsi" w:eastAsiaTheme="minorHAnsi" w:hAnsiTheme="majorHAnsi" w:cstheme="minorBidi"/>
          <w:b w:val="0"/>
          <w:bCs w:val="0"/>
          <w:color w:val="auto"/>
          <w:sz w:val="22"/>
          <w:szCs w:val="22"/>
        </w:rPr>
        <w:t xml:space="preserve">In this demo, you </w:t>
      </w:r>
      <w:r w:rsidRPr="00513938">
        <w:rPr>
          <w:rFonts w:asciiTheme="majorHAnsi" w:eastAsiaTheme="minorHAnsi" w:hAnsiTheme="majorHAnsi" w:cstheme="minorBidi"/>
          <w:b w:val="0"/>
          <w:bCs w:val="0"/>
          <w:color w:val="auto"/>
          <w:sz w:val="22"/>
          <w:szCs w:val="22"/>
        </w:rPr>
        <w:t xml:space="preserve">will </w:t>
      </w:r>
      <w:r>
        <w:rPr>
          <w:rFonts w:asciiTheme="majorHAnsi" w:eastAsiaTheme="minorHAnsi" w:hAnsiTheme="majorHAnsi" w:cstheme="minorBidi"/>
          <w:b w:val="0"/>
          <w:bCs w:val="0"/>
          <w:color w:val="auto"/>
          <w:sz w:val="22"/>
          <w:szCs w:val="22"/>
        </w:rPr>
        <w:t>show</w:t>
      </w:r>
      <w:r w:rsidRPr="00513938">
        <w:rPr>
          <w:rFonts w:asciiTheme="majorHAnsi" w:eastAsiaTheme="minorHAnsi" w:hAnsiTheme="majorHAnsi" w:cstheme="minorBidi"/>
          <w:b w:val="0"/>
          <w:bCs w:val="0"/>
          <w:color w:val="auto"/>
          <w:sz w:val="22"/>
          <w:szCs w:val="22"/>
        </w:rPr>
        <w:t xml:space="preserve"> how to mount a host directory as a data volume. The host directory will be available inside the container along with all the files (and sub directories). Later you will update a file through a data volume from within the container. Remember that by default, data volumes at the time of mounting are read/write (unless you choose to only ena</w:t>
      </w:r>
      <w:r>
        <w:rPr>
          <w:rFonts w:asciiTheme="majorHAnsi" w:eastAsiaTheme="minorHAnsi" w:hAnsiTheme="majorHAnsi" w:cstheme="minorBidi"/>
          <w:b w:val="0"/>
          <w:bCs w:val="0"/>
          <w:color w:val="auto"/>
          <w:sz w:val="22"/>
          <w:szCs w:val="22"/>
        </w:rPr>
        <w:t>ble them for read only access).</w:t>
      </w:r>
    </w:p>
    <w:p w14:paraId="2CF67B75" w14:textId="77777777" w:rsidR="008C3022" w:rsidRDefault="008C3022" w:rsidP="008C3022">
      <w:pPr>
        <w:pStyle w:val="TaskHeading"/>
        <w:outlineLvl w:val="9"/>
      </w:pPr>
      <w:r>
        <w:t>Tasks</w:t>
      </w:r>
    </w:p>
    <w:p w14:paraId="06EB09DB" w14:textId="77777777" w:rsidR="008C3022" w:rsidRDefault="008C3022" w:rsidP="008C3022">
      <w:pPr>
        <w:pStyle w:val="TaskName"/>
        <w:numPr>
          <w:ilvl w:val="0"/>
          <w:numId w:val="6"/>
        </w:numPr>
      </w:pPr>
      <w:r>
        <w:t>Mount a host directory as a data volume</w:t>
      </w:r>
    </w:p>
    <w:p w14:paraId="276C674B" w14:textId="073BD035" w:rsidR="005E04B6" w:rsidRDefault="003A4D0B" w:rsidP="005E04B6">
      <w:pPr>
        <w:pStyle w:val="ListParagraph"/>
        <w:numPr>
          <w:ilvl w:val="0"/>
          <w:numId w:val="8"/>
        </w:numPr>
        <w:spacing w:after="160" w:line="259" w:lineRule="auto"/>
        <w:rPr>
          <w:rFonts w:cstheme="majorHAnsi"/>
        </w:rPr>
      </w:pPr>
      <w:r>
        <w:rPr>
          <w:rFonts w:cstheme="majorHAnsi"/>
        </w:rPr>
        <w:t>From the host, go to C:\ and c</w:t>
      </w:r>
      <w:r w:rsidR="005E04B6">
        <w:rPr>
          <w:rFonts w:cstheme="majorHAnsi"/>
        </w:rPr>
        <w:t>reate a new directory by running the command “</w:t>
      </w:r>
      <w:r w:rsidR="005E04B6" w:rsidRPr="00A1764B">
        <w:rPr>
          <w:rFonts w:ascii="Consolas" w:hAnsi="Consolas" w:cstheme="majorHAnsi"/>
        </w:rPr>
        <w:t>mkdir c:\MyData</w:t>
      </w:r>
      <w:r w:rsidR="005E04B6">
        <w:rPr>
          <w:rFonts w:cstheme="majorHAnsi"/>
        </w:rPr>
        <w:t>”</w:t>
      </w:r>
    </w:p>
    <w:p w14:paraId="2147BD24" w14:textId="04D10F05" w:rsidR="005E04B6" w:rsidRPr="003A4D0B" w:rsidRDefault="003A4D0B" w:rsidP="003A4D0B">
      <w:pPr>
        <w:ind w:left="1068"/>
        <w:jc w:val="center"/>
        <w:rPr>
          <w:rFonts w:cstheme="majorHAnsi"/>
        </w:rPr>
      </w:pPr>
      <w:r>
        <w:rPr>
          <w:noProof/>
        </w:rPr>
        <w:drawing>
          <wp:inline distT="0" distB="0" distL="0" distR="0" wp14:anchorId="4DC3BAFA" wp14:editId="66DA34C9">
            <wp:extent cx="4398614" cy="1202857"/>
            <wp:effectExtent l="0" t="0" r="2540" b="0"/>
            <wp:docPr id="63583647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398614" cy="1202857"/>
                    </a:xfrm>
                    <a:prstGeom prst="rect">
                      <a:avLst/>
                    </a:prstGeom>
                  </pic:spPr>
                </pic:pic>
              </a:graphicData>
            </a:graphic>
          </wp:inline>
        </w:drawing>
      </w:r>
    </w:p>
    <w:p w14:paraId="582FC35A" w14:textId="77777777" w:rsidR="005E04B6" w:rsidRDefault="005E04B6" w:rsidP="005E04B6">
      <w:pPr>
        <w:pStyle w:val="ListParagraph"/>
        <w:ind w:left="1068"/>
        <w:rPr>
          <w:rFonts w:cstheme="majorHAnsi"/>
        </w:rPr>
      </w:pPr>
    </w:p>
    <w:p w14:paraId="3E05A67C" w14:textId="5E6638A8" w:rsidR="005E04B6" w:rsidRPr="00202783" w:rsidRDefault="003A4D0B" w:rsidP="00202783">
      <w:pPr>
        <w:pStyle w:val="ListParagraph"/>
        <w:numPr>
          <w:ilvl w:val="0"/>
          <w:numId w:val="8"/>
        </w:numPr>
        <w:spacing w:after="160" w:line="259" w:lineRule="auto"/>
        <w:rPr>
          <w:rFonts w:cstheme="majorHAnsi"/>
        </w:rPr>
      </w:pPr>
      <w:r>
        <w:rPr>
          <w:rFonts w:cstheme="majorHAnsi"/>
        </w:rPr>
        <w:t xml:space="preserve">Run </w:t>
      </w:r>
      <w:r w:rsidRPr="00202783">
        <w:rPr>
          <w:rFonts w:ascii="Consolas" w:hAnsi="Consolas" w:cstheme="majorHAnsi"/>
        </w:rPr>
        <w:t>“ls myData”</w:t>
      </w:r>
      <w:r w:rsidR="00202783">
        <w:rPr>
          <w:rFonts w:ascii="Consolas" w:hAnsi="Consolas" w:cstheme="majorHAnsi"/>
        </w:rPr>
        <w:t xml:space="preserve"> </w:t>
      </w:r>
      <w:r w:rsidR="00202783" w:rsidRPr="00202783">
        <w:rPr>
          <w:rFonts w:cstheme="majorHAnsi"/>
        </w:rPr>
        <w:t>to show the empty directory</w:t>
      </w:r>
    </w:p>
    <w:p w14:paraId="3027EC90" w14:textId="714D865A" w:rsidR="00202783" w:rsidRDefault="00202783" w:rsidP="00202783">
      <w:pPr>
        <w:pStyle w:val="ListParagraph"/>
        <w:numPr>
          <w:ilvl w:val="0"/>
          <w:numId w:val="8"/>
        </w:numPr>
        <w:rPr>
          <w:rFonts w:cstheme="majorHAnsi"/>
        </w:rPr>
      </w:pPr>
      <w:r>
        <w:rPr>
          <w:rFonts w:cstheme="majorHAnsi"/>
        </w:rPr>
        <w:t>R</w:t>
      </w:r>
      <w:r w:rsidRPr="00202783">
        <w:rPr>
          <w:rFonts w:cstheme="majorHAnsi"/>
        </w:rPr>
        <w:t>un a container in interactive mode and mount the host directory as a data volume. Run the command</w:t>
      </w:r>
      <w:r>
        <w:rPr>
          <w:rFonts w:cstheme="majorHAnsi"/>
        </w:rPr>
        <w:t xml:space="preserve">. Note that we start a command prompt (not powershell) in a nanoserver container </w:t>
      </w:r>
    </w:p>
    <w:p w14:paraId="56B71D47" w14:textId="1B0F5930" w:rsidR="00D610C8" w:rsidRPr="00202783" w:rsidRDefault="00202783" w:rsidP="00202783">
      <w:pPr>
        <w:pStyle w:val="ListParagraph"/>
        <w:rPr>
          <w:rFonts w:cstheme="majorHAnsi"/>
        </w:rPr>
      </w:pPr>
      <w:r>
        <w:rPr>
          <w:rFonts w:ascii="Consolas" w:hAnsi="Consolas" w:cstheme="majorHAnsi"/>
        </w:rPr>
        <w:t>“</w:t>
      </w:r>
      <w:r w:rsidRPr="00202783">
        <w:rPr>
          <w:rFonts w:ascii="Consolas" w:hAnsi="Consolas" w:cstheme="majorHAnsi"/>
        </w:rPr>
        <w:t>docker run -it -v C:/MyData/:C:/Data/ mcr.microsoft.com/windows/nanoserver:1809 Cmd</w:t>
      </w:r>
      <w:r>
        <w:rPr>
          <w:rFonts w:ascii="Consolas" w:hAnsi="Consolas" w:cstheme="majorHAnsi"/>
        </w:rPr>
        <w:t>”</w:t>
      </w:r>
      <w:r w:rsidRPr="00202783">
        <w:rPr>
          <w:rFonts w:cstheme="majorHAnsi"/>
        </w:rPr>
        <w:t xml:space="preserve"> </w:t>
      </w:r>
      <w:r w:rsidR="00D610C8" w:rsidRPr="00202783">
        <w:rPr>
          <w:rFonts w:cstheme="majorHAnsi"/>
        </w:rPr>
        <w:t xml:space="preserve"> </w:t>
      </w:r>
    </w:p>
    <w:p w14:paraId="4567B818" w14:textId="396069E1" w:rsidR="00233BD5" w:rsidRDefault="00202783" w:rsidP="00233BD5">
      <w:pPr>
        <w:pStyle w:val="ListParagraph"/>
        <w:ind w:left="1068" w:firstLine="372"/>
        <w:rPr>
          <w:rFonts w:cstheme="majorHAnsi"/>
        </w:rPr>
      </w:pPr>
      <w:r>
        <w:drawing>
          <wp:inline distT="0" distB="0" distL="0" distR="0" wp14:anchorId="42CAACFD" wp14:editId="148F819C">
            <wp:extent cx="4820154" cy="321773"/>
            <wp:effectExtent l="0" t="0" r="0" b="2540"/>
            <wp:docPr id="1392448942"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820154" cy="321773"/>
                    </a:xfrm>
                    <a:prstGeom prst="rect">
                      <a:avLst/>
                    </a:prstGeom>
                  </pic:spPr>
                </pic:pic>
              </a:graphicData>
            </a:graphic>
          </wp:inline>
        </w:drawing>
      </w:r>
    </w:p>
    <w:p w14:paraId="370E4803" w14:textId="77777777" w:rsidR="00233BD5" w:rsidRDefault="00233BD5" w:rsidP="00233BD5">
      <w:pPr>
        <w:pStyle w:val="ListParagraph"/>
        <w:ind w:left="1068"/>
        <w:rPr>
          <w:rFonts w:cstheme="majorHAnsi"/>
        </w:rPr>
      </w:pPr>
    </w:p>
    <w:p w14:paraId="39ED6605" w14:textId="77777777" w:rsidR="00233BD5" w:rsidRPr="00BD6D2E" w:rsidRDefault="00233BD5" w:rsidP="00233BD5">
      <w:pPr>
        <w:pStyle w:val="ListParagraph"/>
        <w:ind w:left="1068"/>
        <w:rPr>
          <w:rFonts w:cstheme="majorHAnsi"/>
          <w:i/>
        </w:rPr>
      </w:pPr>
      <w:r w:rsidRPr="00BD6D2E">
        <w:rPr>
          <w:rFonts w:cstheme="majorHAnsi"/>
          <w:i/>
        </w:rPr>
        <w:t>NOTE:  Notice the –v switch that is required to mount the host directory C:\MyData inside the container as C:\Data. This will result in container access to contents of C:\MyData on the host inside the container as C:\Data. You can choose same name for the directory inside the container and host but it</w:t>
      </w:r>
      <w:r>
        <w:rPr>
          <w:rFonts w:cstheme="majorHAnsi"/>
          <w:i/>
        </w:rPr>
        <w:t>’</w:t>
      </w:r>
      <w:r w:rsidRPr="00BD6D2E">
        <w:rPr>
          <w:rFonts w:cstheme="majorHAnsi"/>
          <w:i/>
        </w:rPr>
        <w:t>s not mandatory as you see in the above command (C:\MyData on the host and C:\Data inside the container)</w:t>
      </w:r>
    </w:p>
    <w:p w14:paraId="636F99DE" w14:textId="77777777" w:rsidR="00233BD5" w:rsidRDefault="00233BD5" w:rsidP="00233BD5">
      <w:pPr>
        <w:pStyle w:val="ListParagraph"/>
        <w:ind w:left="1068"/>
        <w:rPr>
          <w:rFonts w:cstheme="majorHAnsi"/>
        </w:rPr>
      </w:pPr>
    </w:p>
    <w:p w14:paraId="4B6EC180" w14:textId="616006B2" w:rsidR="00233BD5" w:rsidRDefault="00233BD5" w:rsidP="00233BD5">
      <w:pPr>
        <w:pStyle w:val="ListParagraph"/>
        <w:numPr>
          <w:ilvl w:val="0"/>
          <w:numId w:val="8"/>
        </w:numPr>
        <w:spacing w:after="160" w:line="259" w:lineRule="auto"/>
        <w:rPr>
          <w:rFonts w:cstheme="majorHAnsi"/>
        </w:rPr>
      </w:pPr>
      <w:r>
        <w:rPr>
          <w:rFonts w:cstheme="majorHAnsi"/>
        </w:rPr>
        <w:t>On the container Console first check the hostname by running the command “</w:t>
      </w:r>
      <w:r w:rsidRPr="003B54F3">
        <w:rPr>
          <w:rFonts w:ascii="Consolas" w:hAnsi="Consolas" w:cstheme="majorHAnsi"/>
        </w:rPr>
        <w:t>hostname</w:t>
      </w:r>
      <w:r>
        <w:rPr>
          <w:rFonts w:cstheme="majorHAnsi"/>
        </w:rPr>
        <w:t xml:space="preserve">”. The actual hostname for your container may be different. </w:t>
      </w:r>
    </w:p>
    <w:p w14:paraId="73021BE5" w14:textId="77777777" w:rsidR="00233BD5" w:rsidRDefault="00233BD5" w:rsidP="00233BD5">
      <w:pPr>
        <w:pStyle w:val="ListParagraph"/>
        <w:ind w:left="1068"/>
        <w:rPr>
          <w:rFonts w:cstheme="majorHAnsi"/>
        </w:rPr>
      </w:pPr>
    </w:p>
    <w:p w14:paraId="31A459F6" w14:textId="4990B51F" w:rsidR="008C3022" w:rsidRDefault="00202783" w:rsidP="002C0A2B">
      <w:pPr>
        <w:pStyle w:val="ListParagraph"/>
      </w:pPr>
      <w:r>
        <w:lastRenderedPageBreak/>
        <w:drawing>
          <wp:inline distT="0" distB="0" distL="0" distR="0" wp14:anchorId="4F815588" wp14:editId="28A34838">
            <wp:extent cx="1114433" cy="333377"/>
            <wp:effectExtent l="0" t="0" r="9525" b="9525"/>
            <wp:docPr id="475027012"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114433" cy="333377"/>
                    </a:xfrm>
                    <a:prstGeom prst="rect">
                      <a:avLst/>
                    </a:prstGeom>
                  </pic:spPr>
                </pic:pic>
              </a:graphicData>
            </a:graphic>
          </wp:inline>
        </w:drawing>
      </w:r>
    </w:p>
    <w:p w14:paraId="78DBB3A2" w14:textId="77777777" w:rsidR="00877493" w:rsidRDefault="00877493" w:rsidP="00877493">
      <w:pPr>
        <w:pStyle w:val="ListParagraph"/>
      </w:pPr>
    </w:p>
    <w:p w14:paraId="748E41FF" w14:textId="22E21EB4" w:rsidR="00822D78" w:rsidRPr="00202783" w:rsidRDefault="00822D78" w:rsidP="00202783">
      <w:pPr>
        <w:pStyle w:val="ListParagraph"/>
        <w:numPr>
          <w:ilvl w:val="0"/>
          <w:numId w:val="8"/>
        </w:numPr>
        <w:spacing w:after="160" w:line="259" w:lineRule="auto"/>
        <w:rPr>
          <w:rFonts w:cstheme="majorHAnsi"/>
        </w:rPr>
      </w:pPr>
      <w:r>
        <w:rPr>
          <w:rFonts w:cstheme="majorHAnsi"/>
        </w:rPr>
        <w:t>List the directories by running the command “</w:t>
      </w:r>
      <w:r w:rsidRPr="00457A5D">
        <w:rPr>
          <w:rFonts w:ascii="Consolas" w:hAnsi="Consolas" w:cstheme="majorHAnsi"/>
        </w:rPr>
        <w:t>dir</w:t>
      </w:r>
      <w:r>
        <w:rPr>
          <w:rFonts w:cstheme="majorHAnsi"/>
        </w:rPr>
        <w:t xml:space="preserve">”. Notice the </w:t>
      </w:r>
      <w:r w:rsidRPr="00086156">
        <w:rPr>
          <w:rFonts w:cstheme="majorHAnsi"/>
          <w:i/>
        </w:rPr>
        <w:t>data</w:t>
      </w:r>
      <w:r>
        <w:rPr>
          <w:rFonts w:cstheme="majorHAnsi"/>
        </w:rPr>
        <w:t xml:space="preserve"> directory as part of the listing. </w:t>
      </w:r>
    </w:p>
    <w:p w14:paraId="1086C29C" w14:textId="233F9EE7" w:rsidR="00822D78" w:rsidRDefault="00202783" w:rsidP="00822D78">
      <w:pPr>
        <w:pStyle w:val="ListParagraph"/>
        <w:ind w:left="1068" w:firstLine="372"/>
        <w:jc w:val="center"/>
        <w:rPr>
          <w:rFonts w:cstheme="majorHAnsi"/>
        </w:rPr>
      </w:pPr>
      <w:r>
        <w:drawing>
          <wp:inline distT="0" distB="0" distL="0" distR="0" wp14:anchorId="5ABFCB19" wp14:editId="7A02BDC2">
            <wp:extent cx="4500595" cy="2128853"/>
            <wp:effectExtent l="0" t="0" r="0" b="5080"/>
            <wp:docPr id="464742731" name="Picture 10"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500595" cy="2128853"/>
                    </a:xfrm>
                    <a:prstGeom prst="rect">
                      <a:avLst/>
                    </a:prstGeom>
                  </pic:spPr>
                </pic:pic>
              </a:graphicData>
            </a:graphic>
          </wp:inline>
        </w:drawing>
      </w:r>
    </w:p>
    <w:p w14:paraId="1CE48E9A" w14:textId="77777777" w:rsidR="00822D78" w:rsidRDefault="00822D78" w:rsidP="00202783">
      <w:pPr>
        <w:pStyle w:val="ListParagraph"/>
        <w:spacing w:after="160" w:line="259" w:lineRule="auto"/>
        <w:rPr>
          <w:rFonts w:cstheme="majorHAnsi"/>
        </w:rPr>
      </w:pPr>
    </w:p>
    <w:p w14:paraId="30DF85B1" w14:textId="77777777" w:rsidR="00202783" w:rsidRPr="00202783" w:rsidRDefault="00202783" w:rsidP="00202783">
      <w:pPr>
        <w:pStyle w:val="ListParagraph"/>
        <w:numPr>
          <w:ilvl w:val="0"/>
          <w:numId w:val="8"/>
        </w:numPr>
        <w:spacing w:after="160" w:line="259" w:lineRule="auto"/>
        <w:rPr>
          <w:rFonts w:cstheme="majorHAnsi"/>
        </w:rPr>
      </w:pPr>
      <w:r w:rsidRPr="00202783">
        <w:rPr>
          <w:rFonts w:cstheme="majorHAnsi"/>
        </w:rPr>
        <w:t xml:space="preserve">Create a file in the folder and add more text to it. Run the command:    </w:t>
      </w:r>
    </w:p>
    <w:p w14:paraId="0A189888" w14:textId="7C3FCF30" w:rsidR="00202783" w:rsidRPr="00202783" w:rsidRDefault="00202783" w:rsidP="00202783">
      <w:pPr>
        <w:pStyle w:val="ListParagraph"/>
        <w:spacing w:after="160" w:line="259" w:lineRule="auto"/>
        <w:rPr>
          <w:rFonts w:ascii="Consolas" w:hAnsi="Consolas" w:cstheme="majorHAnsi"/>
        </w:rPr>
      </w:pPr>
      <w:r w:rsidRPr="00202783">
        <w:rPr>
          <w:rFonts w:ascii="Consolas" w:hAnsi="Consolas" w:cstheme="majorHAnsi"/>
        </w:rPr>
        <w:t>“echo File is updated by container: %COMPUTERNAME% &gt;&gt; c:\data\file.txt”</w:t>
      </w:r>
    </w:p>
    <w:p w14:paraId="243AB20E" w14:textId="77777777" w:rsidR="00822D78" w:rsidRDefault="00822D78" w:rsidP="00822D78">
      <w:pPr>
        <w:pStyle w:val="ListParagraph"/>
        <w:ind w:left="1068"/>
        <w:rPr>
          <w:rFonts w:cstheme="majorHAnsi"/>
        </w:rPr>
      </w:pPr>
    </w:p>
    <w:p w14:paraId="7ACD938E" w14:textId="6B69E2AD" w:rsidR="00822D78" w:rsidRDefault="00202783" w:rsidP="00822D78">
      <w:pPr>
        <w:pStyle w:val="ListParagraph"/>
        <w:jc w:val="center"/>
        <w:rPr>
          <w:rFonts w:cstheme="majorHAnsi"/>
        </w:rPr>
      </w:pPr>
      <w:r>
        <w:drawing>
          <wp:inline distT="0" distB="0" distL="0" distR="0" wp14:anchorId="5829EA47" wp14:editId="67C5E60C">
            <wp:extent cx="5537995" cy="220691"/>
            <wp:effectExtent l="0" t="0" r="0" b="8255"/>
            <wp:docPr id="12868238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7995" cy="220691"/>
                    </a:xfrm>
                    <a:prstGeom prst="rect">
                      <a:avLst/>
                    </a:prstGeom>
                  </pic:spPr>
                </pic:pic>
              </a:graphicData>
            </a:graphic>
          </wp:inline>
        </w:drawing>
      </w:r>
    </w:p>
    <w:p w14:paraId="2DF59961" w14:textId="233FEDAE" w:rsidR="00202783" w:rsidRDefault="00202783" w:rsidP="00202783">
      <w:pPr>
        <w:pStyle w:val="ListParagraph"/>
        <w:rPr>
          <w:rFonts w:cstheme="majorHAnsi"/>
        </w:rPr>
      </w:pPr>
      <w:r>
        <w:rPr>
          <w:rFonts w:cstheme="majorHAnsi"/>
        </w:rPr>
        <w:t>Note that %COMPUTERNAME% is that same as hostname</w:t>
      </w:r>
    </w:p>
    <w:p w14:paraId="3BA2B1F0" w14:textId="77777777" w:rsidR="00822D78" w:rsidRDefault="00822D78" w:rsidP="00822D78">
      <w:pPr>
        <w:pStyle w:val="ListParagraph"/>
        <w:ind w:left="1068"/>
        <w:rPr>
          <w:rFonts w:cstheme="majorHAnsi"/>
        </w:rPr>
      </w:pPr>
    </w:p>
    <w:p w14:paraId="6B9107B2" w14:textId="5827189B" w:rsidR="00822D78" w:rsidRDefault="00822D78" w:rsidP="00822D78">
      <w:pPr>
        <w:pStyle w:val="ListParagraph"/>
        <w:numPr>
          <w:ilvl w:val="0"/>
          <w:numId w:val="8"/>
        </w:numPr>
        <w:spacing w:after="160" w:line="259" w:lineRule="auto"/>
        <w:rPr>
          <w:rFonts w:cstheme="majorHAnsi"/>
        </w:rPr>
      </w:pPr>
      <w:r>
        <w:rPr>
          <w:rFonts w:cstheme="majorHAnsi"/>
        </w:rPr>
        <w:t>Look at content inside the file.txt by running the command “</w:t>
      </w:r>
      <w:r w:rsidR="00202783">
        <w:rPr>
          <w:rFonts w:ascii="Consolas" w:hAnsi="Consolas" w:cstheme="majorHAnsi"/>
        </w:rPr>
        <w:t>more</w:t>
      </w:r>
      <w:r w:rsidRPr="006C1AB7">
        <w:rPr>
          <w:rFonts w:ascii="Consolas" w:hAnsi="Consolas" w:cstheme="majorHAnsi"/>
        </w:rPr>
        <w:t xml:space="preserve"> c:\data\file.txt</w:t>
      </w:r>
      <w:r>
        <w:rPr>
          <w:rFonts w:cstheme="majorHAnsi"/>
        </w:rPr>
        <w:t>”</w:t>
      </w:r>
    </w:p>
    <w:p w14:paraId="0C67ED51" w14:textId="1B812E9E" w:rsidR="00822D78" w:rsidRDefault="00202783" w:rsidP="00202783">
      <w:pPr>
        <w:pStyle w:val="ListParagraph"/>
        <w:ind w:left="1068"/>
        <w:rPr>
          <w:rFonts w:cstheme="majorHAnsi"/>
        </w:rPr>
      </w:pPr>
      <w:r>
        <w:drawing>
          <wp:inline distT="0" distB="0" distL="0" distR="0" wp14:anchorId="18A61924" wp14:editId="5D0925B7">
            <wp:extent cx="3738590" cy="395290"/>
            <wp:effectExtent l="0" t="0" r="0" b="5080"/>
            <wp:docPr id="1621215426" name="Picture 14"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3738590" cy="395290"/>
                    </a:xfrm>
                    <a:prstGeom prst="rect">
                      <a:avLst/>
                    </a:prstGeom>
                  </pic:spPr>
                </pic:pic>
              </a:graphicData>
            </a:graphic>
          </wp:inline>
        </w:drawing>
      </w:r>
    </w:p>
    <w:p w14:paraId="45E61B5F" w14:textId="7FA692FB" w:rsidR="00202783" w:rsidRPr="00202783" w:rsidRDefault="00202783" w:rsidP="00202783">
      <w:pPr>
        <w:pStyle w:val="ListParagraph"/>
        <w:ind w:left="1068"/>
        <w:rPr>
          <w:rFonts w:cstheme="majorHAnsi"/>
        </w:rPr>
      </w:pPr>
      <w:r>
        <w:rPr>
          <w:rFonts w:cstheme="majorHAnsi"/>
        </w:rPr>
        <w:t xml:space="preserve">Note that we need to use more and not gc because we are not in a powershell console. </w:t>
      </w:r>
    </w:p>
    <w:p w14:paraId="0A07EF75" w14:textId="344D231E" w:rsidR="00822D78" w:rsidRDefault="00202783" w:rsidP="00822D78">
      <w:pPr>
        <w:pStyle w:val="ListParagraph"/>
        <w:numPr>
          <w:ilvl w:val="0"/>
          <w:numId w:val="8"/>
        </w:numPr>
        <w:spacing w:after="160" w:line="259" w:lineRule="auto"/>
        <w:rPr>
          <w:rFonts w:cstheme="majorHAnsi"/>
        </w:rPr>
      </w:pPr>
      <w:r>
        <w:rPr>
          <w:rFonts w:cstheme="majorHAnsi"/>
        </w:rPr>
        <w:t xml:space="preserve">Exit the container session by typing </w:t>
      </w:r>
    </w:p>
    <w:p w14:paraId="37D583A3" w14:textId="2A708184" w:rsidR="004734D7" w:rsidRPr="00247FE1" w:rsidRDefault="00202783" w:rsidP="00247FE1">
      <w:pPr>
        <w:pStyle w:val="ListParagraph"/>
        <w:ind w:left="1068"/>
        <w:rPr>
          <w:rFonts w:ascii="Consolas" w:hAnsi="Consolas" w:cstheme="majorHAnsi"/>
        </w:rPr>
      </w:pPr>
      <w:r>
        <w:rPr>
          <w:rFonts w:ascii="Consolas" w:hAnsi="Consolas" w:cstheme="majorHAnsi"/>
        </w:rPr>
        <w:t>“exit”</w:t>
      </w:r>
    </w:p>
    <w:p w14:paraId="4494CF0D" w14:textId="77777777" w:rsidR="00202783" w:rsidRDefault="00202783" w:rsidP="004734D7">
      <w:pPr>
        <w:pStyle w:val="ListParagraph"/>
        <w:ind w:left="1068"/>
        <w:jc w:val="center"/>
        <w:rPr>
          <w:rFonts w:cstheme="majorHAnsi"/>
        </w:rPr>
      </w:pPr>
    </w:p>
    <w:p w14:paraId="1527D54A" w14:textId="3761BB38" w:rsidR="004734D7" w:rsidRDefault="004734D7" w:rsidP="004734D7">
      <w:pPr>
        <w:pStyle w:val="ListParagraph"/>
        <w:numPr>
          <w:ilvl w:val="0"/>
          <w:numId w:val="8"/>
        </w:numPr>
        <w:spacing w:after="160" w:line="259" w:lineRule="auto"/>
        <w:rPr>
          <w:rFonts w:cstheme="majorHAnsi"/>
        </w:rPr>
      </w:pPr>
      <w:r>
        <w:rPr>
          <w:rFonts w:cstheme="majorHAnsi"/>
        </w:rPr>
        <w:t>On the host PowerShell Console run the command “</w:t>
      </w:r>
      <w:r w:rsidRPr="00D054AC">
        <w:rPr>
          <w:rFonts w:ascii="Consolas" w:hAnsi="Consolas" w:cstheme="majorHAnsi"/>
        </w:rPr>
        <w:t>gc C:\MyData\file.txt</w:t>
      </w:r>
      <w:r>
        <w:rPr>
          <w:rFonts w:cstheme="majorHAnsi"/>
        </w:rPr>
        <w:t xml:space="preserve">”. Notice that </w:t>
      </w:r>
      <w:r w:rsidR="00247FE1">
        <w:rPr>
          <w:rFonts w:cstheme="majorHAnsi"/>
        </w:rPr>
        <w:t>file creation</w:t>
      </w:r>
      <w:r>
        <w:rPr>
          <w:rFonts w:cstheme="majorHAnsi"/>
        </w:rPr>
        <w:t xml:space="preserve"> made from the container persist on the host by the file.txt. </w:t>
      </w:r>
    </w:p>
    <w:p w14:paraId="342E3FE4" w14:textId="77777777" w:rsidR="004734D7" w:rsidRDefault="004734D7" w:rsidP="004734D7">
      <w:pPr>
        <w:pStyle w:val="ListParagraph"/>
        <w:ind w:left="1068"/>
        <w:rPr>
          <w:rFonts w:cstheme="majorHAnsi"/>
        </w:rPr>
      </w:pPr>
    </w:p>
    <w:p w14:paraId="6D55D6A8" w14:textId="10EF5A5F" w:rsidR="004734D7" w:rsidRDefault="00247FE1" w:rsidP="004734D7">
      <w:pPr>
        <w:pStyle w:val="ListParagraph"/>
        <w:ind w:left="1068" w:firstLine="372"/>
        <w:jc w:val="center"/>
        <w:rPr>
          <w:rFonts w:cstheme="majorHAnsi"/>
        </w:rPr>
      </w:pPr>
      <w:r>
        <w:drawing>
          <wp:inline distT="0" distB="0" distL="0" distR="0" wp14:anchorId="496AAD00" wp14:editId="42857284">
            <wp:extent cx="3714777" cy="381003"/>
            <wp:effectExtent l="0" t="0" r="0" b="0"/>
            <wp:docPr id="845741456" name="Picture 1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3714777" cy="381003"/>
                    </a:xfrm>
                    <a:prstGeom prst="rect">
                      <a:avLst/>
                    </a:prstGeom>
                  </pic:spPr>
                </pic:pic>
              </a:graphicData>
            </a:graphic>
          </wp:inline>
        </w:drawing>
      </w:r>
    </w:p>
    <w:p w14:paraId="1118DA27" w14:textId="77777777" w:rsidR="004734D7" w:rsidRDefault="004734D7" w:rsidP="004734D7">
      <w:pPr>
        <w:pStyle w:val="ListParagraph"/>
        <w:ind w:left="1068"/>
        <w:rPr>
          <w:rFonts w:cstheme="majorHAnsi"/>
        </w:rPr>
      </w:pPr>
    </w:p>
    <w:p w14:paraId="2B64CD9A" w14:textId="2341B47E" w:rsidR="00884AB6" w:rsidRDefault="004734D7" w:rsidP="004734D7">
      <w:pPr>
        <w:pStyle w:val="ListParagraph"/>
        <w:numPr>
          <w:ilvl w:val="0"/>
          <w:numId w:val="8"/>
        </w:numPr>
      </w:pPr>
      <w:r>
        <w:t>To gather more information about container and volumes that has been mounted you can run the command “</w:t>
      </w:r>
      <w:r w:rsidRPr="00BD6D2E">
        <w:rPr>
          <w:rFonts w:ascii="Consolas" w:hAnsi="Consolas"/>
        </w:rPr>
        <w:t>docker inspect CONTAINER ID</w:t>
      </w:r>
      <w:r>
        <w:t>”. Replace the</w:t>
      </w:r>
    </w:p>
    <w:p w14:paraId="664B15DE" w14:textId="66BD5A1B" w:rsidR="004734D7" w:rsidRDefault="004734D7" w:rsidP="004734D7">
      <w:pPr>
        <w:pStyle w:val="ListParagraph"/>
        <w:spacing w:after="160" w:line="259" w:lineRule="auto"/>
        <w:rPr>
          <w:rFonts w:cstheme="majorHAnsi"/>
        </w:rPr>
      </w:pPr>
      <w:r>
        <w:rPr>
          <w:rFonts w:cstheme="majorHAnsi"/>
        </w:rPr>
        <w:t xml:space="preserve">CONTAINER ID by the hostname of the container that you have capture in previous step. </w:t>
      </w:r>
    </w:p>
    <w:p w14:paraId="6992C2EF" w14:textId="77777777" w:rsidR="004734D7" w:rsidRDefault="004734D7" w:rsidP="004734D7">
      <w:pPr>
        <w:pStyle w:val="ListParagraph"/>
        <w:ind w:left="1068"/>
        <w:rPr>
          <w:rFonts w:cstheme="majorHAnsi"/>
        </w:rPr>
      </w:pPr>
    </w:p>
    <w:p w14:paraId="3E4D2A22" w14:textId="652CD5DB" w:rsidR="004734D7" w:rsidRDefault="00247FE1" w:rsidP="004734D7">
      <w:pPr>
        <w:pStyle w:val="ListParagraph"/>
        <w:jc w:val="center"/>
        <w:rPr>
          <w:rFonts w:cstheme="majorHAnsi"/>
        </w:rPr>
      </w:pPr>
      <w:r>
        <w:lastRenderedPageBreak/>
        <w:drawing>
          <wp:inline distT="0" distB="0" distL="0" distR="0" wp14:anchorId="041510E6" wp14:editId="1AADAD5A">
            <wp:extent cx="2557481" cy="209552"/>
            <wp:effectExtent l="0" t="0" r="0" b="0"/>
            <wp:docPr id="14819558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2557481" cy="209552"/>
                    </a:xfrm>
                    <a:prstGeom prst="rect">
                      <a:avLst/>
                    </a:prstGeom>
                  </pic:spPr>
                </pic:pic>
              </a:graphicData>
            </a:graphic>
          </wp:inline>
        </w:drawing>
      </w:r>
    </w:p>
    <w:p w14:paraId="315635FD" w14:textId="77777777" w:rsidR="004734D7" w:rsidRDefault="004734D7" w:rsidP="004734D7">
      <w:pPr>
        <w:pStyle w:val="ListParagraph"/>
        <w:ind w:left="1068"/>
        <w:rPr>
          <w:rFonts w:cstheme="majorHAnsi"/>
        </w:rPr>
      </w:pPr>
    </w:p>
    <w:p w14:paraId="53620A5E" w14:textId="77777777" w:rsidR="004734D7" w:rsidRDefault="004734D7" w:rsidP="004734D7">
      <w:pPr>
        <w:pStyle w:val="ListParagraph"/>
        <w:numPr>
          <w:ilvl w:val="0"/>
          <w:numId w:val="8"/>
        </w:numPr>
        <w:spacing w:after="160" w:line="259" w:lineRule="auto"/>
        <w:rPr>
          <w:rFonts w:cstheme="majorHAnsi"/>
        </w:rPr>
      </w:pPr>
      <w:r>
        <w:rPr>
          <w:rFonts w:cstheme="majorHAnsi"/>
        </w:rPr>
        <w:t>The Docker Inspect command outputs a rather large JSON file on the display. You may need to scroll down to find the section labeled “Mounts”. Notice that c:\mydata is the source and c:\data is the destination. Also, RW refers to Read/Write.</w:t>
      </w:r>
    </w:p>
    <w:p w14:paraId="7334A1B8" w14:textId="77777777" w:rsidR="004734D7" w:rsidRDefault="004734D7" w:rsidP="004734D7">
      <w:pPr>
        <w:pStyle w:val="ListParagraph"/>
        <w:ind w:left="1068"/>
        <w:rPr>
          <w:rFonts w:cstheme="majorHAnsi"/>
        </w:rPr>
      </w:pPr>
      <w:r>
        <w:rPr>
          <w:rFonts w:cstheme="majorHAnsi"/>
        </w:rPr>
        <w:t xml:space="preserve"> </w:t>
      </w:r>
    </w:p>
    <w:p w14:paraId="452D0D6C" w14:textId="1E27DF02" w:rsidR="004734D7" w:rsidRDefault="00247FE1" w:rsidP="004734D7">
      <w:pPr>
        <w:pStyle w:val="ListParagraph"/>
        <w:ind w:left="1068"/>
        <w:jc w:val="center"/>
        <w:rPr>
          <w:rFonts w:cstheme="majorHAnsi"/>
        </w:rPr>
      </w:pPr>
      <w:r>
        <w:drawing>
          <wp:inline distT="0" distB="0" distL="0" distR="0" wp14:anchorId="3DCF2779" wp14:editId="4F820290">
            <wp:extent cx="3028972" cy="1624024"/>
            <wp:effectExtent l="0" t="0" r="0" b="0"/>
            <wp:docPr id="744053226"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3028972" cy="1624024"/>
                    </a:xfrm>
                    <a:prstGeom prst="rect">
                      <a:avLst/>
                    </a:prstGeom>
                  </pic:spPr>
                </pic:pic>
              </a:graphicData>
            </a:graphic>
          </wp:inline>
        </w:drawing>
      </w:r>
    </w:p>
    <w:p w14:paraId="6F3C28A9" w14:textId="375C3E4D" w:rsidR="00247FE1" w:rsidRDefault="00247FE1" w:rsidP="00247FE1">
      <w:pPr>
        <w:pStyle w:val="ListParagraph"/>
        <w:numPr>
          <w:ilvl w:val="0"/>
          <w:numId w:val="8"/>
        </w:numPr>
        <w:rPr>
          <w:rFonts w:cstheme="majorHAnsi"/>
        </w:rPr>
      </w:pPr>
      <w:r w:rsidRPr="00247FE1">
        <w:rPr>
          <w:rFonts w:cstheme="majorHAnsi"/>
        </w:rPr>
        <w:t>Let's run another container in interactive mode and mount the host directory as a data volume. Run the command</w:t>
      </w:r>
    </w:p>
    <w:p w14:paraId="293FCF63" w14:textId="4BA13FA3" w:rsidR="00247FE1" w:rsidRPr="00247FE1" w:rsidRDefault="00247FE1" w:rsidP="00247FE1">
      <w:pPr>
        <w:pStyle w:val="ListParagraph"/>
        <w:rPr>
          <w:rFonts w:ascii="Consolas" w:hAnsi="Consolas" w:cstheme="majorHAnsi"/>
        </w:rPr>
      </w:pPr>
      <w:r w:rsidRPr="00247FE1">
        <w:rPr>
          <w:rFonts w:ascii="Consolas" w:hAnsi="Consolas" w:cstheme="majorHAnsi"/>
        </w:rPr>
        <w:t xml:space="preserve">“docker run -it -v C:/MyData/:C:/Data/ mcr.microsoft.com/windows/nanoserver:1809 Cmd“ </w:t>
      </w:r>
    </w:p>
    <w:p w14:paraId="1003CAC1" w14:textId="3729A4DE" w:rsidR="00247FE1" w:rsidRPr="00247FE1" w:rsidRDefault="00247FE1" w:rsidP="00247FE1">
      <w:pPr>
        <w:pStyle w:val="ListParagraph"/>
        <w:ind w:left="1068"/>
        <w:rPr>
          <w:rFonts w:cstheme="majorHAnsi"/>
        </w:rPr>
      </w:pPr>
      <w:r w:rsidRPr="53D36AF6">
        <w:rPr>
          <w:rFonts w:cstheme="majorBidi"/>
        </w:rPr>
        <w:t xml:space="preserve"> </w:t>
      </w:r>
      <w:r>
        <w:drawing>
          <wp:inline distT="0" distB="0" distL="0" distR="0" wp14:anchorId="53A6B256" wp14:editId="3B9FE1DB">
            <wp:extent cx="5948182" cy="397075"/>
            <wp:effectExtent l="0" t="0" r="0" b="3175"/>
            <wp:docPr id="607450557"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5948182" cy="397075"/>
                    </a:xfrm>
                    <a:prstGeom prst="rect">
                      <a:avLst/>
                    </a:prstGeom>
                  </pic:spPr>
                </pic:pic>
              </a:graphicData>
            </a:graphic>
          </wp:inline>
        </w:drawing>
      </w:r>
    </w:p>
    <w:p w14:paraId="3C4464E1" w14:textId="26DEE43B" w:rsidR="00247FE1" w:rsidRDefault="00247FE1" w:rsidP="00247FE1">
      <w:pPr>
        <w:pStyle w:val="ListParagraph"/>
        <w:numPr>
          <w:ilvl w:val="0"/>
          <w:numId w:val="8"/>
        </w:numPr>
        <w:rPr>
          <w:rFonts w:cstheme="majorHAnsi"/>
        </w:rPr>
      </w:pPr>
      <w:r w:rsidRPr="00247FE1">
        <w:rPr>
          <w:rFonts w:cstheme="majorHAnsi"/>
        </w:rPr>
        <w:t xml:space="preserve">Look at content inside the file.txt by running the command </w:t>
      </w:r>
    </w:p>
    <w:p w14:paraId="7C861405" w14:textId="3C3EAE6E" w:rsidR="00247FE1" w:rsidRPr="00247FE1" w:rsidRDefault="00247FE1" w:rsidP="00247FE1">
      <w:pPr>
        <w:pStyle w:val="ListParagraph"/>
        <w:rPr>
          <w:rFonts w:ascii="Consolas" w:hAnsi="Consolas" w:cstheme="majorHAnsi"/>
        </w:rPr>
      </w:pPr>
      <w:r>
        <w:rPr>
          <w:rFonts w:ascii="Consolas" w:hAnsi="Consolas" w:cstheme="majorHAnsi"/>
        </w:rPr>
        <w:t>“</w:t>
      </w:r>
      <w:r w:rsidRPr="00247FE1">
        <w:rPr>
          <w:rFonts w:ascii="Consolas" w:hAnsi="Consolas" w:cstheme="majorHAnsi"/>
        </w:rPr>
        <w:t>more c:\data\file.txt</w:t>
      </w:r>
      <w:r>
        <w:rPr>
          <w:rFonts w:ascii="Consolas" w:hAnsi="Consolas" w:cstheme="majorHAnsi"/>
        </w:rPr>
        <w:t>”</w:t>
      </w:r>
      <w:r w:rsidRPr="00247FE1">
        <w:rPr>
          <w:rFonts w:ascii="Consolas" w:hAnsi="Consolas" w:cstheme="majorHAnsi"/>
        </w:rPr>
        <w:t xml:space="preserve">  </w:t>
      </w:r>
    </w:p>
    <w:p w14:paraId="3EBAEFB7" w14:textId="1F6A3A25" w:rsidR="00247FE1" w:rsidRPr="00247FE1" w:rsidRDefault="00247FE1" w:rsidP="00247FE1">
      <w:pPr>
        <w:pStyle w:val="ListParagraph"/>
        <w:ind w:left="1068"/>
        <w:rPr>
          <w:rFonts w:cstheme="majorHAnsi"/>
        </w:rPr>
      </w:pPr>
      <w:r w:rsidRPr="53D36AF6">
        <w:rPr>
          <w:rFonts w:cstheme="majorBidi"/>
        </w:rPr>
        <w:t xml:space="preserve"> </w:t>
      </w:r>
      <w:r>
        <w:drawing>
          <wp:inline distT="0" distB="0" distL="0" distR="0" wp14:anchorId="49454F32" wp14:editId="654131B9">
            <wp:extent cx="3738590" cy="395290"/>
            <wp:effectExtent l="0" t="0" r="0" b="5080"/>
            <wp:docPr id="625976151" name="Picture 20"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3738590" cy="395290"/>
                    </a:xfrm>
                    <a:prstGeom prst="rect">
                      <a:avLst/>
                    </a:prstGeom>
                  </pic:spPr>
                </pic:pic>
              </a:graphicData>
            </a:graphic>
          </wp:inline>
        </w:drawing>
      </w:r>
    </w:p>
    <w:p w14:paraId="248B088A" w14:textId="629CCE15" w:rsidR="00247FE1" w:rsidRPr="00247FE1" w:rsidRDefault="00247FE1" w:rsidP="005027F8">
      <w:pPr>
        <w:pStyle w:val="ListParagraph"/>
        <w:numPr>
          <w:ilvl w:val="0"/>
          <w:numId w:val="8"/>
        </w:numPr>
        <w:rPr>
          <w:rFonts w:cstheme="majorHAnsi"/>
        </w:rPr>
      </w:pPr>
      <w:r w:rsidRPr="00247FE1">
        <w:rPr>
          <w:rFonts w:cstheme="majorHAnsi"/>
        </w:rPr>
        <w:t xml:space="preserve"> </w:t>
      </w:r>
      <w:r w:rsidR="005027F8">
        <w:rPr>
          <w:rFonts w:cstheme="majorHAnsi"/>
        </w:rPr>
        <w:t>A</w:t>
      </w:r>
      <w:r w:rsidRPr="00247FE1">
        <w:rPr>
          <w:rFonts w:cstheme="majorHAnsi"/>
        </w:rPr>
        <w:t xml:space="preserve">dd more text to it. Run the command:    </w:t>
      </w:r>
    </w:p>
    <w:p w14:paraId="04D34D6F" w14:textId="2B83C4ED" w:rsidR="00247FE1" w:rsidRPr="00247FE1" w:rsidRDefault="005027F8" w:rsidP="00247FE1">
      <w:pPr>
        <w:pStyle w:val="ListParagraph"/>
        <w:ind w:left="1068"/>
        <w:rPr>
          <w:rFonts w:ascii="Consolas" w:hAnsi="Consolas" w:cstheme="majorHAnsi"/>
        </w:rPr>
      </w:pPr>
      <w:r>
        <w:rPr>
          <w:rFonts w:ascii="Consolas" w:hAnsi="Consolas" w:cstheme="majorHAnsi"/>
        </w:rPr>
        <w:t>“</w:t>
      </w:r>
      <w:r w:rsidR="00247FE1" w:rsidRPr="00247FE1">
        <w:rPr>
          <w:rFonts w:ascii="Consolas" w:hAnsi="Consolas" w:cstheme="majorHAnsi"/>
        </w:rPr>
        <w:t>echo File is updated by container: %COMPUTERNAME% &gt;&gt; c:\data\file.txt</w:t>
      </w:r>
      <w:r>
        <w:rPr>
          <w:rFonts w:ascii="Consolas" w:hAnsi="Consolas" w:cstheme="majorHAnsi"/>
        </w:rPr>
        <w:t>”</w:t>
      </w:r>
      <w:r w:rsidR="00247FE1" w:rsidRPr="00247FE1">
        <w:rPr>
          <w:rFonts w:ascii="Consolas" w:hAnsi="Consolas" w:cstheme="majorHAnsi"/>
        </w:rPr>
        <w:t xml:space="preserve">  </w:t>
      </w:r>
    </w:p>
    <w:p w14:paraId="394E50C0" w14:textId="6EE2E0F4" w:rsidR="00247FE1" w:rsidRPr="00247FE1" w:rsidRDefault="00247FE1" w:rsidP="00A364C0">
      <w:pPr>
        <w:pStyle w:val="ListParagraph"/>
        <w:numPr>
          <w:ilvl w:val="0"/>
          <w:numId w:val="8"/>
        </w:numPr>
        <w:rPr>
          <w:rFonts w:cstheme="majorHAnsi"/>
        </w:rPr>
      </w:pPr>
      <w:r w:rsidRPr="00247FE1">
        <w:rPr>
          <w:rFonts w:cstheme="majorHAnsi"/>
        </w:rPr>
        <w:t xml:space="preserve">On the host machine, go to </w:t>
      </w:r>
      <w:r w:rsidRPr="00247FE1">
        <w:rPr>
          <w:rFonts w:cstheme="majorHAnsi"/>
          <w:b/>
        </w:rPr>
        <w:t xml:space="preserve">C:\MyData </w:t>
      </w:r>
      <w:r w:rsidRPr="00247FE1">
        <w:rPr>
          <w:rFonts w:cstheme="majorHAnsi"/>
        </w:rPr>
        <w:t xml:space="preserve">from the file explorer and open </w:t>
      </w:r>
      <w:r w:rsidRPr="00247FE1">
        <w:rPr>
          <w:rFonts w:cstheme="majorHAnsi"/>
          <w:b/>
        </w:rPr>
        <w:t>file.txt</w:t>
      </w:r>
      <w:r w:rsidRPr="00247FE1">
        <w:rPr>
          <w:rFonts w:cstheme="majorHAnsi"/>
        </w:rPr>
        <w:t xml:space="preserve"> </w:t>
      </w:r>
    </w:p>
    <w:p w14:paraId="315878A8" w14:textId="77777777" w:rsidR="00A364C0" w:rsidRDefault="00A364C0" w:rsidP="00247FE1">
      <w:pPr>
        <w:pStyle w:val="ListParagraph"/>
        <w:ind w:left="1068"/>
        <w:rPr>
          <w:rFonts w:cstheme="majorHAnsi"/>
        </w:rPr>
      </w:pPr>
      <w:r>
        <w:drawing>
          <wp:inline distT="0" distB="0" distL="0" distR="0" wp14:anchorId="514B8735" wp14:editId="20D5FCD7">
            <wp:extent cx="5505836" cy="2246452"/>
            <wp:effectExtent l="0" t="0" r="0" b="1905"/>
            <wp:docPr id="1937957912"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505836" cy="2246452"/>
                    </a:xfrm>
                    <a:prstGeom prst="rect">
                      <a:avLst/>
                    </a:prstGeom>
                  </pic:spPr>
                </pic:pic>
              </a:graphicData>
            </a:graphic>
          </wp:inline>
        </w:drawing>
      </w:r>
      <w:r w:rsidR="00247FE1" w:rsidRPr="53D36AF6">
        <w:rPr>
          <w:rFonts w:cstheme="majorBidi"/>
        </w:rPr>
        <w:t xml:space="preserve">  </w:t>
      </w:r>
    </w:p>
    <w:p w14:paraId="239785FD" w14:textId="2891C89F" w:rsidR="00247FE1" w:rsidRPr="00247FE1" w:rsidRDefault="00247FE1" w:rsidP="00A364C0">
      <w:pPr>
        <w:pStyle w:val="ListParagraph"/>
        <w:numPr>
          <w:ilvl w:val="0"/>
          <w:numId w:val="8"/>
        </w:numPr>
        <w:rPr>
          <w:rFonts w:cstheme="majorHAnsi"/>
        </w:rPr>
      </w:pPr>
      <w:r w:rsidRPr="00247FE1">
        <w:rPr>
          <w:rFonts w:cstheme="majorHAnsi"/>
        </w:rPr>
        <w:t xml:space="preserve">Update the content of the file with notepad and save it.  </w:t>
      </w:r>
    </w:p>
    <w:p w14:paraId="06FC12E1" w14:textId="49114CD6" w:rsidR="00247FE1" w:rsidRPr="00247FE1" w:rsidRDefault="00247FE1" w:rsidP="00247FE1">
      <w:pPr>
        <w:pStyle w:val="ListParagraph"/>
        <w:ind w:left="1068"/>
        <w:rPr>
          <w:rFonts w:cstheme="majorHAnsi"/>
        </w:rPr>
      </w:pPr>
      <w:r w:rsidRPr="53D36AF6">
        <w:rPr>
          <w:rFonts w:cstheme="majorBidi"/>
        </w:rPr>
        <w:lastRenderedPageBreak/>
        <w:t xml:space="preserve"> </w:t>
      </w:r>
      <w:r w:rsidR="00A364C0">
        <w:drawing>
          <wp:inline distT="0" distB="0" distL="0" distR="0" wp14:anchorId="41A25F4D" wp14:editId="7549DC9F">
            <wp:extent cx="3952904" cy="1471623"/>
            <wp:effectExtent l="0" t="0" r="0" b="0"/>
            <wp:docPr id="1919240030" name="Picture 2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3952904" cy="1471623"/>
                    </a:xfrm>
                    <a:prstGeom prst="rect">
                      <a:avLst/>
                    </a:prstGeom>
                  </pic:spPr>
                </pic:pic>
              </a:graphicData>
            </a:graphic>
          </wp:inline>
        </w:drawing>
      </w:r>
    </w:p>
    <w:p w14:paraId="0F6CFEA9" w14:textId="6012AFFE" w:rsidR="00247FE1" w:rsidRPr="00247FE1" w:rsidRDefault="00247FE1" w:rsidP="00247FE1">
      <w:pPr>
        <w:pStyle w:val="ListParagraph"/>
        <w:ind w:left="1068"/>
        <w:rPr>
          <w:rFonts w:cstheme="majorHAnsi"/>
          <w:i/>
        </w:rPr>
      </w:pPr>
      <w:r w:rsidRPr="00247FE1">
        <w:rPr>
          <w:rFonts w:cstheme="majorHAnsi"/>
          <w:i/>
        </w:rPr>
        <w:t xml:space="preserve">Note: the two different **hostnames** correspond to the two Ids of the containers that wrote in the file.     </w:t>
      </w:r>
    </w:p>
    <w:p w14:paraId="6372405B" w14:textId="30CD9DD8" w:rsidR="00247FE1" w:rsidRPr="00247FE1" w:rsidRDefault="00247FE1" w:rsidP="00A364C0">
      <w:pPr>
        <w:pStyle w:val="ListParagraph"/>
        <w:numPr>
          <w:ilvl w:val="0"/>
          <w:numId w:val="8"/>
        </w:numPr>
        <w:rPr>
          <w:rFonts w:cstheme="majorHAnsi"/>
        </w:rPr>
      </w:pPr>
      <w:r w:rsidRPr="00247FE1">
        <w:rPr>
          <w:rFonts w:cstheme="majorHAnsi"/>
        </w:rPr>
        <w:t xml:space="preserve"> Go back to the Powershell windows and check that the container can see the host changes with the command </w:t>
      </w:r>
      <w:r w:rsidR="00A364C0">
        <w:rPr>
          <w:rFonts w:cstheme="majorHAnsi"/>
        </w:rPr>
        <w:t>“</w:t>
      </w:r>
      <w:r w:rsidRPr="00247FE1">
        <w:rPr>
          <w:rFonts w:ascii="Consolas" w:hAnsi="Consolas" w:cstheme="majorHAnsi"/>
        </w:rPr>
        <w:t>more c:\data\file.txt</w:t>
      </w:r>
      <w:r w:rsidR="00A364C0">
        <w:rPr>
          <w:rFonts w:ascii="Consolas" w:hAnsi="Consolas" w:cstheme="majorHAnsi"/>
        </w:rPr>
        <w:t>”</w:t>
      </w:r>
      <w:r w:rsidRPr="00247FE1">
        <w:rPr>
          <w:rFonts w:cstheme="majorHAnsi"/>
        </w:rPr>
        <w:t xml:space="preserve"> </w:t>
      </w:r>
    </w:p>
    <w:p w14:paraId="311BCE48" w14:textId="04FDC8AB" w:rsidR="00247FE1" w:rsidRPr="00247FE1" w:rsidRDefault="00247FE1" w:rsidP="00247FE1">
      <w:pPr>
        <w:pStyle w:val="ListParagraph"/>
        <w:ind w:left="1068"/>
        <w:rPr>
          <w:rFonts w:cstheme="majorHAnsi"/>
          <w:i/>
        </w:rPr>
      </w:pPr>
      <w:r w:rsidRPr="53D36AF6">
        <w:rPr>
          <w:rFonts w:cstheme="majorBidi"/>
        </w:rPr>
        <w:t xml:space="preserve">  </w:t>
      </w:r>
      <w:r w:rsidR="00A364C0">
        <w:drawing>
          <wp:inline distT="0" distB="0" distL="0" distR="0" wp14:anchorId="1707FBE6" wp14:editId="5BA7DBD8">
            <wp:extent cx="3790978" cy="809631"/>
            <wp:effectExtent l="0" t="0" r="0" b="9525"/>
            <wp:docPr id="911094364" name="Picture 2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3790978" cy="809631"/>
                    </a:xfrm>
                    <a:prstGeom prst="rect">
                      <a:avLst/>
                    </a:prstGeom>
                  </pic:spPr>
                </pic:pic>
              </a:graphicData>
            </a:graphic>
          </wp:inline>
        </w:drawing>
      </w:r>
    </w:p>
    <w:p w14:paraId="12C5773A" w14:textId="2DFABBA7" w:rsidR="00247FE1" w:rsidRPr="00247FE1" w:rsidRDefault="00247FE1" w:rsidP="00247FE1">
      <w:pPr>
        <w:pStyle w:val="ListParagraph"/>
        <w:ind w:left="1068"/>
        <w:rPr>
          <w:rFonts w:cstheme="majorHAnsi"/>
          <w:i/>
        </w:rPr>
      </w:pPr>
      <w:r w:rsidRPr="00247FE1">
        <w:rPr>
          <w:rFonts w:cstheme="majorHAnsi"/>
          <w:i/>
        </w:rPr>
        <w:t xml:space="preserve"> Note that because of concurrency challenges, you would probably not have multiple containers and hosts writing in the same file. The purpose of this exercise was only to show how we can persistent data across containers beyond their short lifecycle.  </w:t>
      </w:r>
    </w:p>
    <w:p w14:paraId="3C7BA218" w14:textId="7C18CEAB" w:rsidR="00247FE1" w:rsidRPr="00247FE1" w:rsidRDefault="00247FE1" w:rsidP="00A364C0">
      <w:pPr>
        <w:pStyle w:val="ListParagraph"/>
        <w:numPr>
          <w:ilvl w:val="0"/>
          <w:numId w:val="8"/>
        </w:numPr>
        <w:rPr>
          <w:rFonts w:cstheme="majorHAnsi"/>
        </w:rPr>
      </w:pPr>
      <w:r w:rsidRPr="00247FE1">
        <w:rPr>
          <w:rFonts w:cstheme="majorHAnsi"/>
        </w:rPr>
        <w:t xml:space="preserve">Finally, you can run `exit` to stop the running containers  </w:t>
      </w:r>
    </w:p>
    <w:p w14:paraId="7AA30F0A" w14:textId="77777777" w:rsidR="00247FE1" w:rsidRDefault="00247FE1" w:rsidP="00247FE1">
      <w:pPr>
        <w:pStyle w:val="ListParagraph"/>
        <w:ind w:left="1068"/>
        <w:rPr>
          <w:rFonts w:cstheme="majorHAnsi"/>
        </w:rPr>
      </w:pPr>
    </w:p>
    <w:p w14:paraId="2B178C95" w14:textId="77777777" w:rsidR="00E32CCD" w:rsidRDefault="00E32CCD" w:rsidP="00E32CCD">
      <w:pPr>
        <w:pStyle w:val="TaskName"/>
        <w:numPr>
          <w:ilvl w:val="0"/>
          <w:numId w:val="6"/>
        </w:numPr>
      </w:pPr>
      <w:r>
        <w:t>Mount a shared-storage volume as a data volume</w:t>
      </w:r>
    </w:p>
    <w:p w14:paraId="075177D7" w14:textId="77777777" w:rsidR="00FB2922" w:rsidRDefault="00E32CCD" w:rsidP="00E32CCD">
      <w:pPr>
        <w:pStyle w:val="ListParagraph"/>
        <w:ind w:left="1080"/>
      </w:pPr>
      <w:r>
        <w:t xml:space="preserve">In this </w:t>
      </w:r>
      <w:r w:rsidR="00530BDE">
        <w:t>task</w:t>
      </w:r>
      <w:r>
        <w:t xml:space="preserve">, you will </w:t>
      </w:r>
      <w:r w:rsidR="00530BDE">
        <w:t>demonstrate</w:t>
      </w:r>
      <w:r>
        <w:t xml:space="preserve"> how to create and use a shared-storage volume. </w:t>
      </w:r>
    </w:p>
    <w:p w14:paraId="54109DD0" w14:textId="77777777" w:rsidR="00FB2922" w:rsidRDefault="00FB2922" w:rsidP="00E32CCD">
      <w:pPr>
        <w:pStyle w:val="ListParagraph"/>
        <w:ind w:left="1080"/>
      </w:pPr>
    </w:p>
    <w:p w14:paraId="73EC73D4" w14:textId="77777777" w:rsidR="005530D0" w:rsidRDefault="00E32CCD" w:rsidP="00E32CCD">
      <w:pPr>
        <w:pStyle w:val="ListParagraph"/>
        <w:ind w:left="1080"/>
      </w:pPr>
      <w:r>
        <w:t xml:space="preserve">To keep the </w:t>
      </w:r>
      <w:r w:rsidR="00072257">
        <w:t>demonstration</w:t>
      </w:r>
      <w:r>
        <w:t xml:space="preserve"> accessible and easy to follow, you will use the </w:t>
      </w:r>
      <w:r w:rsidRPr="009D7B07">
        <w:rPr>
          <w:i/>
        </w:rPr>
        <w:t>local</w:t>
      </w:r>
      <w:r>
        <w:t xml:space="preserve"> driver which uses local host for the storage. </w:t>
      </w:r>
    </w:p>
    <w:p w14:paraId="01499BEC" w14:textId="77777777" w:rsidR="005530D0" w:rsidRDefault="005530D0" w:rsidP="00E32CCD">
      <w:pPr>
        <w:pStyle w:val="ListParagraph"/>
        <w:ind w:left="1080"/>
      </w:pPr>
    </w:p>
    <w:p w14:paraId="1F36532E" w14:textId="77777777" w:rsidR="005530D0" w:rsidRDefault="00E32CCD" w:rsidP="00E32CCD">
      <w:pPr>
        <w:pStyle w:val="ListParagraph"/>
        <w:ind w:left="1080"/>
      </w:pPr>
      <w:r>
        <w:t xml:space="preserve">However, the exact same concepts will work against production ready storage drivers like Convoy and others. </w:t>
      </w:r>
    </w:p>
    <w:p w14:paraId="633D6B48" w14:textId="77777777" w:rsidR="005530D0" w:rsidRDefault="005530D0" w:rsidP="00E32CCD">
      <w:pPr>
        <w:pStyle w:val="ListParagraph"/>
        <w:ind w:left="1080"/>
      </w:pPr>
    </w:p>
    <w:p w14:paraId="06290ADE" w14:textId="0221BC32" w:rsidR="00E32CCD" w:rsidRDefault="00E32CCD" w:rsidP="00E32CCD">
      <w:pPr>
        <w:pStyle w:val="ListParagraph"/>
        <w:ind w:left="1080"/>
      </w:pPr>
      <w:r>
        <w:t xml:space="preserve">For more information on the Convoy volume plugin, please visit: </w:t>
      </w:r>
      <w:hyperlink r:id="rId23" w:history="1">
        <w:r w:rsidRPr="003232C4">
          <w:rPr>
            <w:rStyle w:val="Hyperlink"/>
          </w:rPr>
          <w:t>https://github.com/rancher/convoy</w:t>
        </w:r>
      </w:hyperlink>
      <w:r>
        <w:t xml:space="preserve"> </w:t>
      </w:r>
    </w:p>
    <w:p w14:paraId="6F92A1B0" w14:textId="77777777" w:rsidR="00E32CCD" w:rsidRDefault="00E32CCD" w:rsidP="00E32CCD">
      <w:pPr>
        <w:pStyle w:val="ListParagraph"/>
        <w:spacing w:after="160" w:line="259" w:lineRule="auto"/>
      </w:pPr>
    </w:p>
    <w:p w14:paraId="541C2E2B" w14:textId="77777777" w:rsidR="00E32CCD" w:rsidRDefault="00E32CCD" w:rsidP="00E32CCD">
      <w:pPr>
        <w:pStyle w:val="ListParagraph"/>
        <w:numPr>
          <w:ilvl w:val="0"/>
          <w:numId w:val="9"/>
        </w:numPr>
        <w:spacing w:after="160" w:line="259" w:lineRule="auto"/>
        <w:rPr>
          <w:rFonts w:cstheme="majorHAnsi"/>
        </w:rPr>
      </w:pPr>
      <w:r>
        <w:rPr>
          <w:rFonts w:cstheme="majorHAnsi"/>
        </w:rPr>
        <w:t>First you will create a volume by running the command “</w:t>
      </w:r>
      <w:r w:rsidRPr="0032026D">
        <w:rPr>
          <w:rFonts w:ascii="Consolas" w:hAnsi="Consolas" w:cstheme="majorHAnsi"/>
        </w:rPr>
        <w:t>docker volume create -d local myvolume</w:t>
      </w:r>
      <w:r>
        <w:rPr>
          <w:rFonts w:cstheme="majorHAnsi"/>
        </w:rPr>
        <w:t>”</w:t>
      </w:r>
    </w:p>
    <w:p w14:paraId="58241C49" w14:textId="77777777" w:rsidR="00E32CCD" w:rsidRDefault="00E32CCD" w:rsidP="00E32CCD">
      <w:pPr>
        <w:pStyle w:val="ListParagraph"/>
        <w:ind w:left="1068"/>
        <w:rPr>
          <w:rFonts w:cstheme="majorHAnsi"/>
        </w:rPr>
      </w:pPr>
    </w:p>
    <w:p w14:paraId="7C5DEF3D" w14:textId="77777777" w:rsidR="00E32CCD" w:rsidRDefault="00E32CCD" w:rsidP="00E32CCD">
      <w:pPr>
        <w:pStyle w:val="ListParagraph"/>
        <w:ind w:left="1068" w:firstLine="372"/>
        <w:jc w:val="center"/>
        <w:rPr>
          <w:rFonts w:cstheme="majorHAnsi"/>
        </w:rPr>
      </w:pPr>
      <w:r>
        <w:drawing>
          <wp:inline distT="0" distB="0" distL="0" distR="0" wp14:anchorId="73FF753F" wp14:editId="0C3105CC">
            <wp:extent cx="5061181" cy="249801"/>
            <wp:effectExtent l="0" t="0" r="0" b="4445"/>
            <wp:docPr id="7190573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061181" cy="249801"/>
                    </a:xfrm>
                    <a:prstGeom prst="rect">
                      <a:avLst/>
                    </a:prstGeom>
                  </pic:spPr>
                </pic:pic>
              </a:graphicData>
            </a:graphic>
          </wp:inline>
        </w:drawing>
      </w:r>
    </w:p>
    <w:p w14:paraId="3AAFE561" w14:textId="77777777" w:rsidR="00E32CCD" w:rsidRDefault="00E32CCD" w:rsidP="00E32CCD">
      <w:pPr>
        <w:pStyle w:val="ListParagraph"/>
        <w:ind w:left="1068"/>
        <w:jc w:val="center"/>
        <w:rPr>
          <w:rFonts w:cstheme="majorHAnsi"/>
        </w:rPr>
      </w:pPr>
    </w:p>
    <w:p w14:paraId="08FF9B93" w14:textId="77777777" w:rsidR="00E32CCD" w:rsidRDefault="00E32CCD" w:rsidP="00E32CCD">
      <w:pPr>
        <w:pStyle w:val="ListParagraph"/>
        <w:numPr>
          <w:ilvl w:val="0"/>
          <w:numId w:val="9"/>
        </w:numPr>
        <w:spacing w:after="160" w:line="259" w:lineRule="auto"/>
        <w:rPr>
          <w:rFonts w:cstheme="majorHAnsi"/>
        </w:rPr>
      </w:pPr>
      <w:r>
        <w:rPr>
          <w:rFonts w:cstheme="majorHAnsi"/>
        </w:rPr>
        <w:t>You can list all the volumes by running the command “</w:t>
      </w:r>
      <w:r w:rsidRPr="000F7DF9">
        <w:rPr>
          <w:rFonts w:ascii="Consolas" w:hAnsi="Consolas" w:cstheme="majorHAnsi"/>
        </w:rPr>
        <w:t>docker volume ls</w:t>
      </w:r>
      <w:r>
        <w:rPr>
          <w:rFonts w:cstheme="majorHAnsi"/>
        </w:rPr>
        <w:t xml:space="preserve">”. Notice that myvolume is available as a local driver. </w:t>
      </w:r>
    </w:p>
    <w:p w14:paraId="51000801" w14:textId="77777777" w:rsidR="00E32CCD" w:rsidRDefault="00E32CCD" w:rsidP="00E32CCD">
      <w:pPr>
        <w:pStyle w:val="ListParagraph"/>
        <w:ind w:left="1068"/>
        <w:rPr>
          <w:rFonts w:cstheme="majorHAnsi"/>
        </w:rPr>
      </w:pPr>
    </w:p>
    <w:p w14:paraId="093FF1A6" w14:textId="0C10AEEE" w:rsidR="00E32CCD" w:rsidRDefault="00A364C0" w:rsidP="00A364C0">
      <w:pPr>
        <w:pStyle w:val="ListParagraph"/>
        <w:ind w:left="1068" w:firstLine="372"/>
        <w:rPr>
          <w:rFonts w:cstheme="majorHAnsi"/>
        </w:rPr>
      </w:pPr>
      <w:r>
        <w:lastRenderedPageBreak/>
        <w:drawing>
          <wp:inline distT="0" distB="0" distL="0" distR="0" wp14:anchorId="7713883F" wp14:editId="63A8D2BF">
            <wp:extent cx="2733695" cy="528641"/>
            <wp:effectExtent l="0" t="0" r="0" b="5080"/>
            <wp:docPr id="11053718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2733695" cy="528641"/>
                    </a:xfrm>
                    <a:prstGeom prst="rect">
                      <a:avLst/>
                    </a:prstGeom>
                  </pic:spPr>
                </pic:pic>
              </a:graphicData>
            </a:graphic>
          </wp:inline>
        </w:drawing>
      </w:r>
    </w:p>
    <w:p w14:paraId="75261444" w14:textId="77777777" w:rsidR="00E32CCD" w:rsidRDefault="00E32CCD" w:rsidP="00E32CCD">
      <w:pPr>
        <w:pStyle w:val="ListParagraph"/>
        <w:ind w:left="1068"/>
        <w:rPr>
          <w:rFonts w:cstheme="majorHAnsi"/>
        </w:rPr>
      </w:pPr>
    </w:p>
    <w:p w14:paraId="50E45FED" w14:textId="77777777" w:rsidR="00E32CCD" w:rsidRDefault="00E32CCD" w:rsidP="00E32CCD">
      <w:pPr>
        <w:pStyle w:val="ListParagraph"/>
        <w:numPr>
          <w:ilvl w:val="0"/>
          <w:numId w:val="9"/>
        </w:numPr>
        <w:spacing w:after="160" w:line="259" w:lineRule="auto"/>
        <w:rPr>
          <w:rFonts w:cstheme="majorHAnsi"/>
        </w:rPr>
      </w:pPr>
      <w:r>
        <w:rPr>
          <w:rFonts w:cstheme="majorHAnsi"/>
        </w:rPr>
        <w:t>You can use docker inspect command with the volumes too. Run the command “</w:t>
      </w:r>
      <w:r w:rsidRPr="0066583A">
        <w:rPr>
          <w:rFonts w:ascii="Consolas" w:hAnsi="Consolas" w:cstheme="majorHAnsi"/>
        </w:rPr>
        <w:t>docker inspect myvolume</w:t>
      </w:r>
      <w:r>
        <w:rPr>
          <w:rFonts w:cstheme="majorHAnsi"/>
        </w:rPr>
        <w:t>”</w:t>
      </w:r>
    </w:p>
    <w:p w14:paraId="49917D43" w14:textId="77777777" w:rsidR="00E32CCD" w:rsidRPr="005F2A9D" w:rsidRDefault="00E32CCD" w:rsidP="00E32CCD">
      <w:pPr>
        <w:pStyle w:val="ListParagraph"/>
        <w:ind w:left="1068"/>
        <w:rPr>
          <w:rFonts w:cstheme="majorHAnsi"/>
        </w:rPr>
      </w:pPr>
    </w:p>
    <w:p w14:paraId="2D4EE5CD" w14:textId="497542F5" w:rsidR="00660F0E" w:rsidRDefault="00A364C0" w:rsidP="00660F0E">
      <w:pPr>
        <w:pStyle w:val="ListParagraph"/>
        <w:ind w:left="1068" w:firstLine="372"/>
        <w:jc w:val="center"/>
      </w:pPr>
      <w:r>
        <w:drawing>
          <wp:inline distT="0" distB="0" distL="0" distR="0" wp14:anchorId="32968586" wp14:editId="49EBAE8A">
            <wp:extent cx="5462589" cy="1767754"/>
            <wp:effectExtent l="0" t="0" r="5080" b="4445"/>
            <wp:docPr id="13924042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2589" cy="1767754"/>
                    </a:xfrm>
                    <a:prstGeom prst="rect">
                      <a:avLst/>
                    </a:prstGeom>
                  </pic:spPr>
                </pic:pic>
              </a:graphicData>
            </a:graphic>
          </wp:inline>
        </w:drawing>
      </w:r>
    </w:p>
    <w:p w14:paraId="46D2A57D" w14:textId="77777777" w:rsidR="00660F0E" w:rsidRDefault="00660F0E" w:rsidP="00660F0E">
      <w:pPr>
        <w:pStyle w:val="ListParagraph"/>
        <w:ind w:left="1068"/>
      </w:pPr>
    </w:p>
    <w:p w14:paraId="1A239935" w14:textId="77777777" w:rsidR="00660F0E" w:rsidRPr="00BD6D2E" w:rsidRDefault="00660F0E" w:rsidP="00660F0E">
      <w:pPr>
        <w:pStyle w:val="ListParagraph"/>
        <w:rPr>
          <w:i/>
        </w:rPr>
      </w:pPr>
      <w:r w:rsidRPr="00BD6D2E">
        <w:rPr>
          <w:i/>
        </w:rPr>
        <w:t xml:space="preserve">Notice that Mountpoint is set to location on C drive under ProgramData\docker folder. This is the default location for local storage drivers. If you have used another commercial storage driver, the location may be different. </w:t>
      </w:r>
    </w:p>
    <w:p w14:paraId="62B95633" w14:textId="77777777" w:rsidR="00660F0E" w:rsidRDefault="00660F0E" w:rsidP="00660F0E">
      <w:pPr>
        <w:pStyle w:val="ListParagraph"/>
        <w:ind w:left="1068"/>
      </w:pPr>
    </w:p>
    <w:p w14:paraId="7B2CDB75" w14:textId="77777777" w:rsidR="00660F0E" w:rsidRDefault="00660F0E" w:rsidP="00660F0E">
      <w:pPr>
        <w:pStyle w:val="ListParagraph"/>
        <w:numPr>
          <w:ilvl w:val="0"/>
          <w:numId w:val="9"/>
        </w:numPr>
        <w:spacing w:after="160" w:line="259" w:lineRule="auto"/>
      </w:pPr>
      <w:r>
        <w:t>To launch a container and make that storage volume available inside the container run the command (without quotes)</w:t>
      </w:r>
    </w:p>
    <w:p w14:paraId="33693D75" w14:textId="1AA4E9BD" w:rsidR="00660F0E" w:rsidRDefault="0048469F" w:rsidP="00402DC3">
      <w:pPr>
        <w:pStyle w:val="ListParagraph"/>
        <w:ind w:left="1068" w:firstLine="12"/>
      </w:pPr>
      <w:r>
        <w:rPr>
          <w:rFonts w:ascii="Consolas" w:hAnsi="Consolas"/>
        </w:rPr>
        <w:t>”</w:t>
      </w:r>
      <w:r w:rsidR="00A364C0" w:rsidRPr="00A364C0">
        <w:rPr>
          <w:rFonts w:ascii="Consolas" w:hAnsi="Consolas"/>
        </w:rPr>
        <w:t>docker run -it -v myvolume:C:/Data/ mcr.microsoft.com/windows/servercore:1809 powershell</w:t>
      </w:r>
      <w:r w:rsidR="00A364C0">
        <w:rPr>
          <w:rFonts w:ascii="Consolas" w:hAnsi="Consolas"/>
        </w:rPr>
        <w:t>”</w:t>
      </w:r>
    </w:p>
    <w:p w14:paraId="67678C77" w14:textId="77777777" w:rsidR="00660F0E" w:rsidRDefault="00660F0E" w:rsidP="00660F0E">
      <w:pPr>
        <w:pStyle w:val="ListParagraph"/>
        <w:ind w:left="1068"/>
      </w:pPr>
    </w:p>
    <w:p w14:paraId="0A849EB4" w14:textId="77777777" w:rsidR="00660F0E" w:rsidRDefault="00660F0E" w:rsidP="00660F0E">
      <w:pPr>
        <w:pStyle w:val="ListParagraph"/>
        <w:ind w:left="1068"/>
      </w:pPr>
      <w:r>
        <w:t xml:space="preserve">This command is like the command from last section where you shared the host directory, except that within the –v switch you are using the name of storage volume rather than path to host directory. Everything else remain the same.  </w:t>
      </w:r>
    </w:p>
    <w:p w14:paraId="1CC92154" w14:textId="77777777" w:rsidR="00660F0E" w:rsidRDefault="00660F0E" w:rsidP="00660F0E">
      <w:pPr>
        <w:pStyle w:val="ListParagraph"/>
        <w:ind w:left="1068"/>
      </w:pPr>
    </w:p>
    <w:p w14:paraId="6B10675C" w14:textId="77777777" w:rsidR="00660F0E" w:rsidRDefault="00660F0E" w:rsidP="00660F0E">
      <w:pPr>
        <w:pStyle w:val="ListParagraph"/>
        <w:numPr>
          <w:ilvl w:val="0"/>
          <w:numId w:val="9"/>
        </w:numPr>
        <w:spacing w:after="160" w:line="259" w:lineRule="auto"/>
      </w:pPr>
      <w:r>
        <w:t>On the PowerShell command prompt inside the container run the command “</w:t>
      </w:r>
      <w:r w:rsidRPr="00A878C6">
        <w:rPr>
          <w:rFonts w:ascii="Consolas" w:hAnsi="Consolas"/>
        </w:rPr>
        <w:t>dir</w:t>
      </w:r>
      <w:r>
        <w:t>” to list the directories available on the container.</w:t>
      </w:r>
    </w:p>
    <w:p w14:paraId="6F5A1813" w14:textId="77777777" w:rsidR="00660F0E" w:rsidRDefault="00660F0E" w:rsidP="00660F0E">
      <w:pPr>
        <w:pStyle w:val="ListParagraph"/>
        <w:ind w:left="1068"/>
      </w:pPr>
    </w:p>
    <w:p w14:paraId="6E5A8138" w14:textId="77C1E77E" w:rsidR="00660F0E" w:rsidRDefault="00402DC3" w:rsidP="00660F0E">
      <w:pPr>
        <w:pStyle w:val="ListParagraph"/>
        <w:ind w:left="1068" w:firstLine="372"/>
        <w:jc w:val="center"/>
      </w:pPr>
      <w:r>
        <w:lastRenderedPageBreak/>
        <w:drawing>
          <wp:inline distT="0" distB="0" distL="0" distR="0" wp14:anchorId="64DABAC4" wp14:editId="221859BE">
            <wp:extent cx="5391152" cy="2223273"/>
            <wp:effectExtent l="0" t="0" r="0" b="5715"/>
            <wp:docPr id="17469799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7">
                      <a:extLst>
                        <a:ext uri="{28A0092B-C50C-407E-A947-70E740481C1C}">
                          <a14:useLocalDpi xmlns:a14="http://schemas.microsoft.com/office/drawing/2010/main" val="0"/>
                        </a:ext>
                      </a:extLst>
                    </a:blip>
                    <a:stretch>
                      <a:fillRect/>
                    </a:stretch>
                  </pic:blipFill>
                  <pic:spPr>
                    <a:xfrm>
                      <a:off x="0" y="0"/>
                      <a:ext cx="5391152" cy="2223273"/>
                    </a:xfrm>
                    <a:prstGeom prst="rect">
                      <a:avLst/>
                    </a:prstGeom>
                  </pic:spPr>
                </pic:pic>
              </a:graphicData>
            </a:graphic>
          </wp:inline>
        </w:drawing>
      </w:r>
    </w:p>
    <w:p w14:paraId="211C25FA" w14:textId="77777777" w:rsidR="00660F0E" w:rsidRDefault="00660F0E" w:rsidP="00660F0E">
      <w:pPr>
        <w:pStyle w:val="ListParagraph"/>
        <w:ind w:left="1068"/>
      </w:pPr>
    </w:p>
    <w:p w14:paraId="4FE99933" w14:textId="77777777" w:rsidR="00660F0E" w:rsidRDefault="00660F0E" w:rsidP="00660F0E">
      <w:pPr>
        <w:pStyle w:val="ListParagraph"/>
        <w:numPr>
          <w:ilvl w:val="0"/>
          <w:numId w:val="9"/>
        </w:numPr>
        <w:spacing w:after="160" w:line="259" w:lineRule="auto"/>
      </w:pPr>
      <w:r>
        <w:t>Notice the data directory. You can now add/remove files to it. Let’s create a new text file and add text content to it. On the command prompt run the command (make sure you have full line below with quotes)</w:t>
      </w:r>
    </w:p>
    <w:p w14:paraId="4FA707E7" w14:textId="4CF64AF2" w:rsidR="00660F0E" w:rsidRDefault="3FCDA61C" w:rsidP="00660F0E">
      <w:pPr>
        <w:pStyle w:val="ListParagraph"/>
      </w:pPr>
      <w:r w:rsidRPr="53D36AF6">
        <w:rPr>
          <w:rFonts w:ascii="Consolas" w:hAnsi="Consolas"/>
        </w:rPr>
        <w:t>"File created on the host $(hostname)" &gt;&gt; c:\data\sample.txt</w:t>
      </w:r>
      <w:r>
        <w:br/>
      </w:r>
      <w:r>
        <w:br/>
      </w:r>
      <w:r w:rsidR="00B65CA3">
        <w:drawing>
          <wp:inline distT="0" distB="0" distL="0" distR="0" wp14:anchorId="1FA60AD8" wp14:editId="4D913E51">
            <wp:extent cx="5561806" cy="168756"/>
            <wp:effectExtent l="0" t="0" r="0" b="3175"/>
            <wp:docPr id="1786714432" name="Picture 18347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16"/>
                    <pic:cNvPicPr/>
                  </pic:nvPicPr>
                  <pic:blipFill>
                    <a:blip r:embed="rId28">
                      <a:extLst>
                        <a:ext uri="{28A0092B-C50C-407E-A947-70E740481C1C}">
                          <a14:useLocalDpi xmlns:a14="http://schemas.microsoft.com/office/drawing/2010/main" val="0"/>
                        </a:ext>
                      </a:extLst>
                    </a:blip>
                    <a:stretch>
                      <a:fillRect/>
                    </a:stretch>
                  </pic:blipFill>
                  <pic:spPr>
                    <a:xfrm>
                      <a:off x="0" y="0"/>
                      <a:ext cx="5561806" cy="168756"/>
                    </a:xfrm>
                    <a:prstGeom prst="rect">
                      <a:avLst/>
                    </a:prstGeom>
                  </pic:spPr>
                </pic:pic>
              </a:graphicData>
            </a:graphic>
          </wp:inline>
        </w:drawing>
      </w:r>
    </w:p>
    <w:p w14:paraId="55E7029B" w14:textId="77777777" w:rsidR="00660F0E" w:rsidRDefault="00660F0E" w:rsidP="00660F0E">
      <w:pPr>
        <w:pStyle w:val="ListParagraph"/>
        <w:ind w:left="1068"/>
      </w:pPr>
    </w:p>
    <w:p w14:paraId="1A5BDE69" w14:textId="33EEDAF9" w:rsidR="00660F0E" w:rsidRDefault="00660F0E" w:rsidP="00660F0E">
      <w:pPr>
        <w:pStyle w:val="ListParagraph"/>
        <w:numPr>
          <w:ilvl w:val="0"/>
          <w:numId w:val="9"/>
        </w:numPr>
        <w:spacing w:after="160" w:line="259" w:lineRule="auto"/>
      </w:pPr>
      <w:r>
        <w:t>Confirm that file sample.txt has been created successfully by running the command “</w:t>
      </w:r>
      <w:r w:rsidR="00B65CA3">
        <w:rPr>
          <w:rFonts w:ascii="Consolas" w:hAnsi="Consolas"/>
        </w:rPr>
        <w:t>more</w:t>
      </w:r>
      <w:r>
        <w:rPr>
          <w:rFonts w:ascii="Consolas" w:hAnsi="Consolas"/>
        </w:rPr>
        <w:t xml:space="preserve"> </w:t>
      </w:r>
      <w:r w:rsidRPr="002E1665">
        <w:rPr>
          <w:rFonts w:ascii="Consolas" w:hAnsi="Consolas"/>
        </w:rPr>
        <w:t>c:\data\sample.txt</w:t>
      </w:r>
      <w:r>
        <w:t>”</w:t>
      </w:r>
    </w:p>
    <w:p w14:paraId="51701D69" w14:textId="77777777" w:rsidR="00660F0E" w:rsidRDefault="00660F0E" w:rsidP="00660F0E">
      <w:pPr>
        <w:pStyle w:val="ListParagraph"/>
        <w:ind w:left="1068"/>
      </w:pPr>
    </w:p>
    <w:p w14:paraId="552538FC" w14:textId="6E74BB5B" w:rsidR="00660F0E" w:rsidRDefault="00B65CA3" w:rsidP="00B65CA3">
      <w:pPr>
        <w:pStyle w:val="ListParagraph"/>
        <w:ind w:left="1068" w:firstLine="372"/>
      </w:pPr>
      <w:r>
        <w:drawing>
          <wp:inline distT="0" distB="0" distL="0" distR="0" wp14:anchorId="0F448DD8" wp14:editId="26A5BBC4">
            <wp:extent cx="3390925" cy="366715"/>
            <wp:effectExtent l="0" t="0" r="0" b="0"/>
            <wp:docPr id="376248478" name="Picture 18347604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18"/>
                    <pic:cNvPicPr/>
                  </pic:nvPicPr>
                  <pic:blipFill>
                    <a:blip r:embed="rId29">
                      <a:extLst>
                        <a:ext uri="{28A0092B-C50C-407E-A947-70E740481C1C}">
                          <a14:useLocalDpi xmlns:a14="http://schemas.microsoft.com/office/drawing/2010/main" val="0"/>
                        </a:ext>
                      </a:extLst>
                    </a:blip>
                    <a:stretch>
                      <a:fillRect/>
                    </a:stretch>
                  </pic:blipFill>
                  <pic:spPr>
                    <a:xfrm>
                      <a:off x="0" y="0"/>
                      <a:ext cx="3390925" cy="366715"/>
                    </a:xfrm>
                    <a:prstGeom prst="rect">
                      <a:avLst/>
                    </a:prstGeom>
                  </pic:spPr>
                </pic:pic>
              </a:graphicData>
            </a:graphic>
          </wp:inline>
        </w:drawing>
      </w:r>
    </w:p>
    <w:p w14:paraId="1007EE59" w14:textId="77777777" w:rsidR="00660F0E" w:rsidRDefault="00660F0E" w:rsidP="00660F0E">
      <w:pPr>
        <w:pStyle w:val="ListParagraph"/>
        <w:ind w:left="1068"/>
        <w:jc w:val="center"/>
      </w:pPr>
    </w:p>
    <w:p w14:paraId="1B4F74CC" w14:textId="77777777" w:rsidR="00660F0E" w:rsidRDefault="00660F0E" w:rsidP="00660F0E">
      <w:pPr>
        <w:pStyle w:val="ListParagraph"/>
        <w:numPr>
          <w:ilvl w:val="0"/>
          <w:numId w:val="9"/>
        </w:numPr>
        <w:spacing w:after="160" w:line="259" w:lineRule="auto"/>
      </w:pPr>
      <w:r>
        <w:t>Now exit the container by running the command “</w:t>
      </w:r>
      <w:r w:rsidRPr="00313689">
        <w:rPr>
          <w:rFonts w:ascii="Consolas" w:hAnsi="Consolas"/>
        </w:rPr>
        <w:t>exit</w:t>
      </w:r>
      <w:r>
        <w:t xml:space="preserve">”. This will take you back to PowerShell Console on the host.  </w:t>
      </w:r>
    </w:p>
    <w:p w14:paraId="52406CE2" w14:textId="77777777" w:rsidR="00660F0E" w:rsidRDefault="00660F0E" w:rsidP="00660F0E">
      <w:pPr>
        <w:pStyle w:val="ListParagraph"/>
        <w:ind w:left="1068"/>
      </w:pPr>
    </w:p>
    <w:p w14:paraId="0C9DEB7A" w14:textId="77777777" w:rsidR="00660F0E" w:rsidRDefault="00660F0E" w:rsidP="00660F0E">
      <w:pPr>
        <w:pStyle w:val="ListParagraph"/>
        <w:numPr>
          <w:ilvl w:val="0"/>
          <w:numId w:val="9"/>
        </w:numPr>
        <w:spacing w:after="160" w:line="259" w:lineRule="auto"/>
      </w:pPr>
      <w:r>
        <w:t xml:space="preserve"> To check the content of sample.txt file from the host run the command </w:t>
      </w:r>
    </w:p>
    <w:p w14:paraId="215F64D7" w14:textId="77777777" w:rsidR="00660F0E" w:rsidRDefault="00660F0E" w:rsidP="00660F0E">
      <w:pPr>
        <w:pStyle w:val="ListParagraph"/>
        <w:ind w:left="1068"/>
      </w:pPr>
      <w:r>
        <w:t>“</w:t>
      </w:r>
      <w:r w:rsidRPr="00CF0852">
        <w:rPr>
          <w:rFonts w:ascii="Consolas" w:hAnsi="Consolas"/>
        </w:rPr>
        <w:t>gc C:\\ProgramData\\docker\\volumes\\myvolume\\_data\sample.txt</w:t>
      </w:r>
      <w:r>
        <w:t>”</w:t>
      </w:r>
    </w:p>
    <w:p w14:paraId="390451E9" w14:textId="431629DC" w:rsidR="004734D7" w:rsidRDefault="00B65CA3" w:rsidP="00530BDE">
      <w:pPr>
        <w:spacing w:after="160" w:line="259" w:lineRule="auto"/>
        <w:ind w:left="348" w:firstLine="720"/>
      </w:pPr>
      <w:r>
        <w:rPr>
          <w:noProof/>
        </w:rPr>
        <w:drawing>
          <wp:inline distT="0" distB="0" distL="0" distR="0" wp14:anchorId="4450AA3F" wp14:editId="781B6086">
            <wp:extent cx="5943600" cy="386715"/>
            <wp:effectExtent l="0" t="0" r="0" b="0"/>
            <wp:docPr id="536118008" name="Picture 183476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19"/>
                    <pic:cNvPicPr/>
                  </pic:nvPicPr>
                  <pic:blipFill>
                    <a:blip r:embed="rId30">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6EEBA0C9" w14:textId="77777777" w:rsidR="00B67FEB" w:rsidRDefault="00B67FEB">
      <w:pPr>
        <w:rPr>
          <w:rFonts w:ascii="Segoe UI" w:eastAsia="Calibri" w:hAnsi="Segoe UI" w:cs="Segoe UI"/>
          <w:b/>
          <w:bCs/>
          <w:color w:val="000000" w:themeColor="text1"/>
          <w:sz w:val="32"/>
          <w:szCs w:val="32"/>
        </w:rPr>
      </w:pPr>
      <w:bookmarkStart w:id="5" w:name="_Toc491072945"/>
      <w:r>
        <w:br w:type="page"/>
      </w:r>
    </w:p>
    <w:p w14:paraId="29A70464" w14:textId="2B5820B6" w:rsidR="00CB3693" w:rsidRDefault="00CB3693" w:rsidP="00CB3693">
      <w:pPr>
        <w:pStyle w:val="ExerciseHeading"/>
      </w:pPr>
      <w:r>
        <w:lastRenderedPageBreak/>
        <w:t xml:space="preserve">Demo 2:  </w:t>
      </w:r>
      <w:r w:rsidR="00500DD3">
        <w:t xml:space="preserve">Working with the </w:t>
      </w:r>
      <w:r w:rsidR="00901DEE">
        <w:t xml:space="preserve">Private </w:t>
      </w:r>
      <w:r w:rsidR="00500DD3">
        <w:t>Docker Registry</w:t>
      </w:r>
      <w:bookmarkEnd w:id="5"/>
      <w:r>
        <w:t xml:space="preserve"> </w:t>
      </w:r>
    </w:p>
    <w:p w14:paraId="2D9B5555" w14:textId="195BDA31" w:rsidR="005507CF" w:rsidRDefault="00CB3693" w:rsidP="00500DD3">
      <w:pPr>
        <w:pStyle w:val="ListParagraph"/>
      </w:pPr>
      <w:r w:rsidRPr="004A2FCA">
        <w:t xml:space="preserve">In this </w:t>
      </w:r>
      <w:r w:rsidR="005507CF">
        <w:t>demo</w:t>
      </w:r>
      <w:r w:rsidR="00CA7E50">
        <w:t>,</w:t>
      </w:r>
      <w:r w:rsidR="005507CF" w:rsidRPr="004A2FCA">
        <w:t xml:space="preserve"> </w:t>
      </w:r>
      <w:r w:rsidR="005507CF">
        <w:t>you will show how to perform following two tasks:</w:t>
      </w:r>
    </w:p>
    <w:p w14:paraId="12C2E3D1" w14:textId="3B6224A2" w:rsidR="00500DD3" w:rsidRPr="00500DD3" w:rsidRDefault="00500DD3" w:rsidP="0035098D">
      <w:pPr>
        <w:pStyle w:val="TaskName"/>
        <w:numPr>
          <w:ilvl w:val="0"/>
          <w:numId w:val="15"/>
        </w:numPr>
        <w:rPr>
          <w:b w:val="0"/>
        </w:rPr>
      </w:pPr>
      <w:r w:rsidRPr="00500DD3">
        <w:rPr>
          <w:b w:val="0"/>
        </w:rPr>
        <w:t xml:space="preserve">Create a Private Registry using Azure Container Registry </w:t>
      </w:r>
    </w:p>
    <w:p w14:paraId="4BC3598E" w14:textId="5F8FACD5" w:rsidR="00500DD3" w:rsidRPr="007669AC" w:rsidRDefault="00500DD3" w:rsidP="007669AC">
      <w:pPr>
        <w:pStyle w:val="TaskName"/>
        <w:numPr>
          <w:ilvl w:val="0"/>
          <w:numId w:val="15"/>
        </w:numPr>
        <w:rPr>
          <w:b w:val="0"/>
        </w:rPr>
      </w:pPr>
      <w:r w:rsidRPr="00500DD3">
        <w:rPr>
          <w:b w:val="0"/>
        </w:rPr>
        <w:t xml:space="preserve">Push a Custom Image to Private Registry </w:t>
      </w:r>
    </w:p>
    <w:p w14:paraId="12AE54F2" w14:textId="3411C5DA" w:rsidR="00CB3693" w:rsidRDefault="001207C6" w:rsidP="001207C6">
      <w:pPr>
        <w:pStyle w:val="TaskHeading"/>
      </w:pPr>
      <w:r>
        <w:t xml:space="preserve"> </w:t>
      </w:r>
      <w:r w:rsidR="00CB3693">
        <w:t>Tasks</w:t>
      </w:r>
    </w:p>
    <w:p w14:paraId="06797F8D" w14:textId="54D96820" w:rsidR="00CB3693" w:rsidRDefault="00B72DE3" w:rsidP="0035098D">
      <w:pPr>
        <w:pStyle w:val="TaskName"/>
        <w:numPr>
          <w:ilvl w:val="0"/>
          <w:numId w:val="7"/>
        </w:numPr>
      </w:pPr>
      <w:r>
        <w:t xml:space="preserve">Create Private Registry </w:t>
      </w:r>
      <w:r w:rsidR="00873CDB">
        <w:t>using</w:t>
      </w:r>
      <w:r>
        <w:t xml:space="preserve"> Azure Container Registry</w:t>
      </w:r>
      <w:r w:rsidR="00873CDB">
        <w:t xml:space="preserve"> Service</w:t>
      </w:r>
    </w:p>
    <w:p w14:paraId="2D5F8317" w14:textId="77777777" w:rsidR="007D09F1" w:rsidRDefault="0048690C" w:rsidP="0048690C">
      <w:pPr>
        <w:pStyle w:val="paragraph"/>
        <w:spacing w:before="0" w:beforeAutospacing="0" w:after="0" w:afterAutospacing="0"/>
        <w:ind w:left="1350" w:right="135"/>
        <w:textAlignment w:val="baseline"/>
        <w:rPr>
          <w:rStyle w:val="normaltextrun"/>
          <w:rFonts w:ascii="Cambria" w:hAnsi="Cambria" w:cs="Segoe UI"/>
          <w:sz w:val="22"/>
          <w:szCs w:val="22"/>
        </w:rPr>
      </w:pPr>
      <w:r>
        <w:rPr>
          <w:rStyle w:val="normaltextrun"/>
          <w:rFonts w:ascii="Cambria" w:hAnsi="Cambria" w:cs="Segoe UI"/>
          <w:sz w:val="22"/>
          <w:szCs w:val="22"/>
        </w:rPr>
        <w:t xml:space="preserve">One of the critical components in Container DevOps lifecycle is container registry. Container registry allows you to store and manage your container images. </w:t>
      </w:r>
    </w:p>
    <w:p w14:paraId="38F1C9E2" w14:textId="77777777" w:rsidR="007D09F1" w:rsidRDefault="007D09F1" w:rsidP="0048690C">
      <w:pPr>
        <w:pStyle w:val="paragraph"/>
        <w:spacing w:before="0" w:beforeAutospacing="0" w:after="0" w:afterAutospacing="0"/>
        <w:ind w:left="1350" w:right="135"/>
        <w:textAlignment w:val="baseline"/>
        <w:rPr>
          <w:rStyle w:val="normaltextrun"/>
          <w:rFonts w:ascii="Cambria" w:hAnsi="Cambria" w:cs="Segoe UI"/>
          <w:sz w:val="22"/>
          <w:szCs w:val="22"/>
        </w:rPr>
      </w:pPr>
    </w:p>
    <w:p w14:paraId="1921D4A1" w14:textId="77777777" w:rsidR="007D09F1" w:rsidRDefault="0048690C" w:rsidP="0048690C">
      <w:pPr>
        <w:pStyle w:val="paragraph"/>
        <w:spacing w:before="0" w:beforeAutospacing="0" w:after="0" w:afterAutospacing="0"/>
        <w:ind w:left="1350" w:right="135"/>
        <w:textAlignment w:val="baseline"/>
        <w:rPr>
          <w:rStyle w:val="normaltextrun"/>
          <w:rFonts w:ascii="Cambria" w:hAnsi="Cambria" w:cs="Segoe UI"/>
          <w:sz w:val="22"/>
          <w:szCs w:val="22"/>
        </w:rPr>
      </w:pPr>
      <w:r>
        <w:rPr>
          <w:rStyle w:val="normaltextrun"/>
          <w:rFonts w:ascii="Cambria" w:hAnsi="Cambria" w:cs="Segoe UI"/>
          <w:sz w:val="22"/>
          <w:szCs w:val="22"/>
        </w:rPr>
        <w:t xml:space="preserve">You can use public registries such as docker hub, private registries installed in your </w:t>
      </w:r>
      <w:proofErr w:type="gramStart"/>
      <w:r>
        <w:rPr>
          <w:rStyle w:val="normaltextrun"/>
          <w:rFonts w:ascii="Cambria" w:hAnsi="Cambria" w:cs="Segoe UI"/>
          <w:sz w:val="22"/>
          <w:szCs w:val="22"/>
        </w:rPr>
        <w:t>on-premise</w:t>
      </w:r>
      <w:proofErr w:type="gramEnd"/>
      <w:r>
        <w:rPr>
          <w:rStyle w:val="normaltextrun"/>
          <w:rFonts w:ascii="Cambria" w:hAnsi="Cambria" w:cs="Segoe UI"/>
          <w:sz w:val="22"/>
          <w:szCs w:val="22"/>
        </w:rPr>
        <w:t xml:space="preserve"> environment or provided by cloud services. </w:t>
      </w:r>
    </w:p>
    <w:p w14:paraId="52E62EA6" w14:textId="77777777" w:rsidR="007D09F1" w:rsidRDefault="007D09F1" w:rsidP="0048690C">
      <w:pPr>
        <w:pStyle w:val="paragraph"/>
        <w:spacing w:before="0" w:beforeAutospacing="0" w:after="0" w:afterAutospacing="0"/>
        <w:ind w:left="1350" w:right="135"/>
        <w:textAlignment w:val="baseline"/>
        <w:rPr>
          <w:rStyle w:val="normaltextrun"/>
          <w:rFonts w:ascii="Cambria" w:hAnsi="Cambria" w:cs="Segoe UI"/>
          <w:sz w:val="22"/>
          <w:szCs w:val="22"/>
        </w:rPr>
      </w:pPr>
    </w:p>
    <w:p w14:paraId="11C44B03" w14:textId="41E6EB85" w:rsidR="0048690C" w:rsidRDefault="0048690C" w:rsidP="0048690C">
      <w:pPr>
        <w:pStyle w:val="paragraph"/>
        <w:spacing w:before="0" w:beforeAutospacing="0" w:after="0" w:afterAutospacing="0"/>
        <w:ind w:left="1350" w:right="135"/>
        <w:textAlignment w:val="baseline"/>
        <w:rPr>
          <w:rStyle w:val="eop"/>
          <w:rFonts w:ascii="Cambria" w:hAnsi="Cambria" w:cs="Segoe UI"/>
          <w:color w:val="000000"/>
          <w:sz w:val="22"/>
          <w:szCs w:val="22"/>
        </w:rPr>
      </w:pPr>
      <w:r>
        <w:rPr>
          <w:rStyle w:val="normaltextrun"/>
          <w:rFonts w:ascii="Cambria" w:hAnsi="Cambria" w:cs="Segoe UI"/>
          <w:sz w:val="22"/>
          <w:szCs w:val="22"/>
        </w:rPr>
        <w:t xml:space="preserve">In this task, you are going to use Azure Container Registry to manage your Linux </w:t>
      </w:r>
      <w:r w:rsidR="00DF46DF">
        <w:rPr>
          <w:rStyle w:val="normaltextrun"/>
          <w:rFonts w:ascii="Cambria" w:hAnsi="Cambria" w:cs="Segoe UI"/>
          <w:sz w:val="22"/>
          <w:szCs w:val="22"/>
        </w:rPr>
        <w:t>or</w:t>
      </w:r>
      <w:r>
        <w:rPr>
          <w:rStyle w:val="normaltextrun"/>
          <w:rFonts w:ascii="Cambria" w:hAnsi="Cambria" w:cs="Segoe UI"/>
          <w:sz w:val="22"/>
          <w:szCs w:val="22"/>
        </w:rPr>
        <w:t xml:space="preserve"> Windows container images.</w:t>
      </w:r>
      <w:r>
        <w:rPr>
          <w:rStyle w:val="eop"/>
          <w:rFonts w:ascii="Cambria" w:hAnsi="Cambria" w:cs="Segoe UI"/>
          <w:color w:val="000000"/>
          <w:sz w:val="22"/>
          <w:szCs w:val="22"/>
        </w:rPr>
        <w:t> </w:t>
      </w:r>
    </w:p>
    <w:p w14:paraId="14F09100" w14:textId="77777777" w:rsidR="0048690C" w:rsidRDefault="0048690C" w:rsidP="0048690C">
      <w:pPr>
        <w:pStyle w:val="paragraph"/>
        <w:spacing w:before="0" w:beforeAutospacing="0" w:after="0" w:afterAutospacing="0"/>
        <w:ind w:left="1350" w:right="135"/>
        <w:textAlignment w:val="baseline"/>
        <w:rPr>
          <w:rFonts w:ascii="Segoe UI" w:hAnsi="Segoe UI" w:cs="Segoe UI"/>
          <w:color w:val="000000"/>
          <w:sz w:val="18"/>
          <w:szCs w:val="18"/>
        </w:rPr>
      </w:pPr>
    </w:p>
    <w:p w14:paraId="327E60C5" w14:textId="6D3ADAC6" w:rsidR="0048690C" w:rsidRDefault="0048690C" w:rsidP="0048690C">
      <w:pPr>
        <w:pStyle w:val="paragraph"/>
        <w:numPr>
          <w:ilvl w:val="0"/>
          <w:numId w:val="21"/>
        </w:numPr>
        <w:spacing w:before="0" w:beforeAutospacing="0" w:after="0" w:afterAutospacing="0"/>
        <w:ind w:left="1710" w:firstLine="0"/>
        <w:textAlignment w:val="baseline"/>
        <w:rPr>
          <w:rFonts w:ascii="Cambria" w:hAnsi="Cambria" w:cs="Segoe UI"/>
          <w:color w:val="000000"/>
          <w:sz w:val="22"/>
          <w:szCs w:val="22"/>
        </w:rPr>
      </w:pPr>
      <w:r>
        <w:rPr>
          <w:rStyle w:val="normaltextrun"/>
          <w:rFonts w:ascii="Cambria" w:hAnsi="Cambria" w:cs="Segoe UI"/>
          <w:sz w:val="22"/>
          <w:szCs w:val="22"/>
        </w:rPr>
        <w:t>In Azure Portal, click plus button to add a new resource. Type </w:t>
      </w:r>
      <w:r>
        <w:rPr>
          <w:rStyle w:val="normaltextrun"/>
          <w:rFonts w:ascii="Cambria" w:hAnsi="Cambria" w:cs="Segoe UI"/>
          <w:b/>
          <w:bCs/>
          <w:sz w:val="22"/>
          <w:szCs w:val="22"/>
        </w:rPr>
        <w:t>Container Registry </w:t>
      </w:r>
      <w:r>
        <w:rPr>
          <w:rStyle w:val="normaltextrun"/>
          <w:rFonts w:ascii="Cambria" w:hAnsi="Cambria" w:cs="Segoe UI"/>
          <w:sz w:val="22"/>
          <w:szCs w:val="22"/>
        </w:rPr>
        <w:t>in the search textbox and click on the result. </w:t>
      </w:r>
      <w:r>
        <w:rPr>
          <w:rStyle w:val="eop"/>
          <w:rFonts w:ascii="Cambria" w:hAnsi="Cambria" w:cs="Segoe UI"/>
          <w:color w:val="000000"/>
          <w:sz w:val="22"/>
          <w:szCs w:val="22"/>
        </w:rPr>
        <w:t> </w:t>
      </w:r>
    </w:p>
    <w:p w14:paraId="355345A0" w14:textId="77777777" w:rsidR="0048690C" w:rsidRDefault="0048690C" w:rsidP="0048690C">
      <w:pPr>
        <w:pStyle w:val="paragraph"/>
        <w:spacing w:before="0" w:beforeAutospacing="0" w:after="0" w:afterAutospacing="0"/>
        <w:ind w:left="1710" w:right="135"/>
        <w:textAlignment w:val="baseline"/>
        <w:rPr>
          <w:rFonts w:ascii="Segoe UI" w:hAnsi="Segoe UI" w:cs="Segoe UI"/>
          <w:color w:val="000000"/>
          <w:sz w:val="18"/>
          <w:szCs w:val="18"/>
        </w:rPr>
      </w:pPr>
      <w:r>
        <w:rPr>
          <w:rStyle w:val="eop"/>
          <w:rFonts w:ascii="Cambria" w:hAnsi="Cambria" w:cs="Segoe UI"/>
          <w:color w:val="000000"/>
          <w:sz w:val="22"/>
          <w:szCs w:val="22"/>
        </w:rPr>
        <w:t> </w:t>
      </w:r>
    </w:p>
    <w:p w14:paraId="56A2DFB8" w14:textId="77777777" w:rsidR="0048690C" w:rsidRDefault="0048690C" w:rsidP="0048690C">
      <w:pPr>
        <w:pStyle w:val="paragraph"/>
        <w:numPr>
          <w:ilvl w:val="0"/>
          <w:numId w:val="22"/>
        </w:numPr>
        <w:spacing w:before="0" w:beforeAutospacing="0" w:after="0" w:afterAutospacing="0"/>
        <w:ind w:left="1710" w:firstLine="0"/>
        <w:textAlignment w:val="baseline"/>
        <w:rPr>
          <w:rFonts w:ascii="Cambria" w:hAnsi="Cambria" w:cs="Segoe UI"/>
          <w:color w:val="000000"/>
          <w:sz w:val="22"/>
          <w:szCs w:val="22"/>
        </w:rPr>
      </w:pPr>
      <w:r>
        <w:rPr>
          <w:rStyle w:val="normaltextrun"/>
          <w:rFonts w:ascii="Cambria" w:hAnsi="Cambria" w:cs="Segoe UI"/>
          <w:sz w:val="22"/>
          <w:szCs w:val="22"/>
        </w:rPr>
        <w:t>Click </w:t>
      </w:r>
      <w:r>
        <w:rPr>
          <w:rStyle w:val="normaltextrun"/>
          <w:rFonts w:ascii="Cambria" w:hAnsi="Cambria" w:cs="Segoe UI"/>
          <w:b/>
          <w:bCs/>
          <w:sz w:val="22"/>
          <w:szCs w:val="22"/>
        </w:rPr>
        <w:t>Create</w:t>
      </w:r>
      <w:r>
        <w:rPr>
          <w:rStyle w:val="eop"/>
          <w:rFonts w:ascii="Cambria" w:hAnsi="Cambria" w:cs="Segoe UI"/>
          <w:color w:val="000000"/>
          <w:sz w:val="22"/>
          <w:szCs w:val="22"/>
        </w:rPr>
        <w:t> </w:t>
      </w:r>
    </w:p>
    <w:p w14:paraId="416D7275" w14:textId="77777777" w:rsidR="0048690C" w:rsidRDefault="0048690C" w:rsidP="0048690C">
      <w:pPr>
        <w:pStyle w:val="paragraph"/>
        <w:spacing w:before="0" w:beforeAutospacing="0" w:after="0" w:afterAutospacing="0"/>
        <w:ind w:left="1710" w:right="135"/>
        <w:textAlignment w:val="baseline"/>
        <w:rPr>
          <w:rFonts w:ascii="Segoe UI" w:hAnsi="Segoe UI" w:cs="Segoe UI"/>
          <w:color w:val="000000"/>
          <w:sz w:val="18"/>
          <w:szCs w:val="18"/>
        </w:rPr>
      </w:pPr>
      <w:r>
        <w:rPr>
          <w:rStyle w:val="eop"/>
          <w:rFonts w:ascii="Cambria" w:hAnsi="Cambria" w:cs="Segoe UI"/>
          <w:color w:val="000000"/>
          <w:sz w:val="22"/>
          <w:szCs w:val="22"/>
        </w:rPr>
        <w:t> </w:t>
      </w:r>
    </w:p>
    <w:p w14:paraId="1ECCB977" w14:textId="3AE38230" w:rsidR="0048690C" w:rsidRDefault="0048690C" w:rsidP="0048690C">
      <w:pPr>
        <w:pStyle w:val="paragraph"/>
        <w:numPr>
          <w:ilvl w:val="0"/>
          <w:numId w:val="23"/>
        </w:numPr>
        <w:spacing w:before="0" w:beforeAutospacing="0" w:after="0" w:afterAutospacing="0"/>
        <w:ind w:left="1710" w:firstLine="0"/>
        <w:textAlignment w:val="baseline"/>
        <w:rPr>
          <w:rFonts w:ascii="Cambria" w:hAnsi="Cambria" w:cs="Segoe UI"/>
          <w:color w:val="000000"/>
          <w:sz w:val="22"/>
          <w:szCs w:val="22"/>
        </w:rPr>
      </w:pPr>
      <w:r>
        <w:rPr>
          <w:rStyle w:val="normaltextrun"/>
          <w:rFonts w:ascii="Cambria" w:hAnsi="Cambria" w:cs="Segoe UI"/>
          <w:sz w:val="22"/>
          <w:szCs w:val="22"/>
        </w:rPr>
        <w:t xml:space="preserve">Select </w:t>
      </w:r>
      <w:r w:rsidR="007B6C78">
        <w:rPr>
          <w:rStyle w:val="normaltextrun"/>
          <w:rFonts w:ascii="Cambria" w:hAnsi="Cambria" w:cs="Segoe UI"/>
          <w:sz w:val="22"/>
          <w:szCs w:val="22"/>
        </w:rPr>
        <w:t>a registry name which should be</w:t>
      </w:r>
      <w:r>
        <w:rPr>
          <w:rStyle w:val="normaltextrun"/>
          <w:rFonts w:ascii="Cambria" w:hAnsi="Cambria" w:cs="Segoe UI"/>
          <w:sz w:val="22"/>
          <w:szCs w:val="22"/>
        </w:rPr>
        <w:t>. You may select the resource group you have used in previous labs to keep resources together. Make sure to enable </w:t>
      </w:r>
      <w:r>
        <w:rPr>
          <w:rStyle w:val="normaltextrun"/>
          <w:rFonts w:ascii="Cambria" w:hAnsi="Cambria" w:cs="Segoe UI"/>
          <w:b/>
          <w:bCs/>
          <w:sz w:val="22"/>
          <w:szCs w:val="22"/>
        </w:rPr>
        <w:t>Admin user</w:t>
      </w:r>
      <w:r>
        <w:rPr>
          <w:rStyle w:val="normaltextrun"/>
          <w:rFonts w:ascii="Cambria" w:hAnsi="Cambria" w:cs="Segoe UI"/>
          <w:sz w:val="22"/>
          <w:szCs w:val="22"/>
        </w:rPr>
        <w:t> so that build agents can login to ACR and push container images successfully. </w:t>
      </w:r>
      <w:r>
        <w:rPr>
          <w:rStyle w:val="eop"/>
          <w:rFonts w:ascii="Cambria" w:hAnsi="Cambria" w:cs="Segoe UI"/>
          <w:color w:val="000000"/>
          <w:sz w:val="22"/>
          <w:szCs w:val="22"/>
        </w:rPr>
        <w:t> </w:t>
      </w:r>
    </w:p>
    <w:p w14:paraId="57D5B985" w14:textId="09F697A2" w:rsidR="0048690C" w:rsidRDefault="0048690C" w:rsidP="007B6C78">
      <w:pPr>
        <w:pStyle w:val="paragraph"/>
        <w:spacing w:before="0" w:beforeAutospacing="0" w:after="0" w:afterAutospacing="0"/>
        <w:ind w:left="1710" w:right="135"/>
        <w:textAlignment w:val="baseline"/>
        <w:rPr>
          <w:rFonts w:ascii="Segoe UI" w:hAnsi="Segoe UI" w:cs="Segoe UI"/>
          <w:color w:val="000000"/>
          <w:sz w:val="18"/>
          <w:szCs w:val="18"/>
        </w:rPr>
      </w:pPr>
      <w:r>
        <w:rPr>
          <w:rStyle w:val="eop"/>
          <w:rFonts w:ascii="Cambria" w:hAnsi="Cambria" w:cs="Segoe UI"/>
          <w:color w:val="000000"/>
          <w:sz w:val="22"/>
          <w:szCs w:val="22"/>
        </w:rPr>
        <w:t>  </w:t>
      </w:r>
    </w:p>
    <w:p w14:paraId="52EB91FC" w14:textId="19162194" w:rsidR="007B6C78" w:rsidRDefault="00AE0AA7" w:rsidP="0048690C">
      <w:pPr>
        <w:pStyle w:val="paragraph"/>
        <w:numPr>
          <w:ilvl w:val="0"/>
          <w:numId w:val="24"/>
        </w:numPr>
        <w:spacing w:before="0" w:beforeAutospacing="0" w:after="0" w:afterAutospacing="0"/>
        <w:ind w:left="1710" w:firstLine="0"/>
        <w:textAlignment w:val="baseline"/>
        <w:rPr>
          <w:rStyle w:val="normaltextrun"/>
          <w:rFonts w:ascii="Cambria" w:hAnsi="Cambria" w:cs="Segoe UI"/>
          <w:color w:val="000000"/>
          <w:sz w:val="22"/>
          <w:szCs w:val="22"/>
        </w:rPr>
      </w:pPr>
      <w:r>
        <w:rPr>
          <w:rStyle w:val="normaltextrun"/>
          <w:rFonts w:ascii="Cambria" w:hAnsi="Cambria" w:cs="Segoe UI"/>
          <w:color w:val="000000"/>
          <w:sz w:val="22"/>
          <w:szCs w:val="22"/>
        </w:rPr>
        <w:t xml:space="preserve">On the Azure portal, go to your registry. Hit Access keys. Take note of the following highlighted fields so you can use them to login to your registry in command line. </w:t>
      </w:r>
    </w:p>
    <w:p w14:paraId="61F9279B" w14:textId="77777777" w:rsidR="00A6714A" w:rsidRDefault="00A6714A" w:rsidP="00A6714A">
      <w:pPr>
        <w:pStyle w:val="paragraph"/>
        <w:spacing w:before="0" w:beforeAutospacing="0" w:after="0" w:afterAutospacing="0"/>
        <w:ind w:left="1710"/>
        <w:textAlignment w:val="baseline"/>
        <w:rPr>
          <w:rStyle w:val="normaltextrun"/>
          <w:rFonts w:ascii="Cambria" w:hAnsi="Cambria" w:cs="Segoe UI"/>
          <w:color w:val="000000"/>
          <w:sz w:val="22"/>
          <w:szCs w:val="22"/>
        </w:rPr>
      </w:pPr>
    </w:p>
    <w:p w14:paraId="6054D7EF" w14:textId="68004378" w:rsidR="00AE0AA7" w:rsidRDefault="00AE0AA7" w:rsidP="00AE0AA7">
      <w:pPr>
        <w:pStyle w:val="paragraph"/>
        <w:spacing w:before="0" w:beforeAutospacing="0" w:after="0" w:afterAutospacing="0"/>
        <w:ind w:left="1710"/>
        <w:textAlignment w:val="baseline"/>
        <w:rPr>
          <w:rStyle w:val="normaltextrun"/>
          <w:rFonts w:ascii="Cambria" w:hAnsi="Cambria" w:cs="Segoe UI"/>
          <w:color w:val="000000"/>
          <w:sz w:val="22"/>
          <w:szCs w:val="22"/>
        </w:rPr>
      </w:pPr>
      <w:r>
        <w:rPr>
          <w:noProof/>
        </w:rPr>
        <w:drawing>
          <wp:inline distT="0" distB="0" distL="0" distR="0" wp14:anchorId="6F999AB0" wp14:editId="41592CD9">
            <wp:extent cx="4682639" cy="2518420"/>
            <wp:effectExtent l="0" t="0" r="3810" b="0"/>
            <wp:docPr id="1088431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64" cy="2524350"/>
                    </a:xfrm>
                    <a:prstGeom prst="rect">
                      <a:avLst/>
                    </a:prstGeom>
                  </pic:spPr>
                </pic:pic>
              </a:graphicData>
            </a:graphic>
          </wp:inline>
        </w:drawing>
      </w:r>
    </w:p>
    <w:p w14:paraId="6D2937AB" w14:textId="77777777" w:rsidR="00AE0AA7" w:rsidRPr="007B6C78" w:rsidRDefault="00AE0AA7" w:rsidP="00AE0AA7">
      <w:pPr>
        <w:pStyle w:val="paragraph"/>
        <w:spacing w:before="0" w:beforeAutospacing="0" w:after="0" w:afterAutospacing="0"/>
        <w:ind w:left="1710"/>
        <w:textAlignment w:val="baseline"/>
        <w:rPr>
          <w:rStyle w:val="normaltextrun"/>
          <w:rFonts w:ascii="Cambria" w:hAnsi="Cambria" w:cs="Segoe UI"/>
          <w:color w:val="000000"/>
          <w:sz w:val="22"/>
          <w:szCs w:val="22"/>
        </w:rPr>
      </w:pPr>
    </w:p>
    <w:p w14:paraId="34A42EA6" w14:textId="6D3D876B" w:rsidR="00AE0AA7" w:rsidRPr="00AE0AA7" w:rsidRDefault="00AE0AA7" w:rsidP="0048690C">
      <w:pPr>
        <w:pStyle w:val="paragraph"/>
        <w:numPr>
          <w:ilvl w:val="0"/>
          <w:numId w:val="24"/>
        </w:numPr>
        <w:spacing w:before="0" w:beforeAutospacing="0" w:after="0" w:afterAutospacing="0"/>
        <w:ind w:left="1710" w:firstLine="0"/>
        <w:textAlignment w:val="baseline"/>
        <w:rPr>
          <w:rStyle w:val="normaltextrun"/>
          <w:rFonts w:ascii="Cambria" w:hAnsi="Cambria" w:cs="Segoe UI"/>
          <w:color w:val="000000"/>
          <w:sz w:val="22"/>
          <w:szCs w:val="22"/>
        </w:rPr>
      </w:pPr>
      <w:r>
        <w:rPr>
          <w:rStyle w:val="normaltextrun"/>
          <w:rFonts w:ascii="Cambria" w:hAnsi="Cambria" w:cs="Segoe UI"/>
          <w:sz w:val="22"/>
          <w:szCs w:val="22"/>
        </w:rPr>
        <w:t xml:space="preserve">In command line type the following and replace the capitalized variables with your login server, username, and password: </w:t>
      </w:r>
    </w:p>
    <w:p w14:paraId="2F87B99D" w14:textId="77777777" w:rsidR="00726A9C" w:rsidRDefault="00726A9C" w:rsidP="00AE0AA7">
      <w:pPr>
        <w:pStyle w:val="paragraph"/>
        <w:spacing w:before="0" w:beforeAutospacing="0" w:after="0" w:afterAutospacing="0"/>
        <w:ind w:left="1710"/>
        <w:textAlignment w:val="baseline"/>
        <w:rPr>
          <w:rStyle w:val="normaltextrun"/>
          <w:rFonts w:ascii="Cambria" w:hAnsi="Cambria" w:cs="Segoe UI"/>
          <w:sz w:val="22"/>
          <w:szCs w:val="22"/>
        </w:rPr>
      </w:pPr>
    </w:p>
    <w:p w14:paraId="6C810709" w14:textId="0A9C9E56" w:rsidR="00AE0AA7" w:rsidRPr="00AE0AA7" w:rsidRDefault="00AE0AA7" w:rsidP="00AE0AA7">
      <w:pPr>
        <w:pStyle w:val="paragraph"/>
        <w:spacing w:before="0" w:beforeAutospacing="0" w:after="0" w:afterAutospacing="0"/>
        <w:ind w:left="1710"/>
        <w:textAlignment w:val="baseline"/>
        <w:rPr>
          <w:rStyle w:val="normaltextrun"/>
          <w:rFonts w:ascii="Cambria" w:hAnsi="Cambria" w:cs="Segoe UI"/>
          <w:color w:val="000000"/>
          <w:sz w:val="22"/>
          <w:szCs w:val="22"/>
        </w:rPr>
      </w:pPr>
      <w:r>
        <w:rPr>
          <w:rStyle w:val="normaltextrun"/>
          <w:rFonts w:ascii="Cambria" w:hAnsi="Cambria" w:cs="Segoe UI"/>
          <w:sz w:val="22"/>
          <w:szCs w:val="22"/>
        </w:rPr>
        <w:t>“</w:t>
      </w:r>
      <w:proofErr w:type="gramStart"/>
      <w:r w:rsidR="00A87ECE" w:rsidRPr="00A87ECE">
        <w:rPr>
          <w:rStyle w:val="normaltextrun"/>
          <w:rFonts w:ascii="Consolas" w:hAnsi="Consolas" w:cs="Segoe UI"/>
          <w:sz w:val="22"/>
          <w:szCs w:val="22"/>
        </w:rPr>
        <w:t>docker</w:t>
      </w:r>
      <w:proofErr w:type="gramEnd"/>
      <w:r w:rsidR="00A87ECE" w:rsidRPr="00A87ECE">
        <w:rPr>
          <w:rStyle w:val="normaltextrun"/>
          <w:rFonts w:ascii="Consolas" w:hAnsi="Consolas" w:cs="Segoe UI"/>
          <w:sz w:val="22"/>
          <w:szCs w:val="22"/>
        </w:rPr>
        <w:t xml:space="preserve"> login MYREGISTRY.azurecr.io -u MYUSERNAME -p MYPASSWORD</w:t>
      </w:r>
      <w:r>
        <w:rPr>
          <w:rStyle w:val="normaltextrun"/>
          <w:rFonts w:ascii="Cambria" w:hAnsi="Cambria" w:cs="Segoe UI"/>
          <w:sz w:val="22"/>
          <w:szCs w:val="22"/>
        </w:rPr>
        <w:t>”</w:t>
      </w:r>
      <w:r w:rsidR="00A87ECE">
        <w:rPr>
          <w:rStyle w:val="normaltextrun"/>
          <w:rFonts w:ascii="Cambria" w:hAnsi="Cambria" w:cs="Segoe UI"/>
          <w:sz w:val="22"/>
          <w:szCs w:val="22"/>
        </w:rPr>
        <w:br/>
      </w:r>
      <w:r w:rsidR="00A87ECE">
        <w:rPr>
          <w:noProof/>
        </w:rPr>
        <w:drawing>
          <wp:inline distT="0" distB="0" distL="0" distR="0" wp14:anchorId="3580F6F6" wp14:editId="477FE7F3">
            <wp:extent cx="5492115" cy="2382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2115" cy="238226"/>
                    </a:xfrm>
                    <a:prstGeom prst="rect">
                      <a:avLst/>
                    </a:prstGeom>
                  </pic:spPr>
                </pic:pic>
              </a:graphicData>
            </a:graphic>
          </wp:inline>
        </w:drawing>
      </w:r>
    </w:p>
    <w:p w14:paraId="261A3242" w14:textId="3572EEA2" w:rsidR="00660F0E" w:rsidRDefault="00D72A7C" w:rsidP="00660F0E">
      <w:pPr>
        <w:pStyle w:val="paragraph"/>
        <w:spacing w:before="0" w:beforeAutospacing="0" w:after="0" w:afterAutospacing="0"/>
        <w:ind w:left="1710"/>
        <w:textAlignment w:val="baseline"/>
        <w:rPr>
          <w:rStyle w:val="normaltextrun"/>
          <w:rFonts w:ascii="Cambria" w:hAnsi="Cambria" w:cs="Segoe UI"/>
          <w:color w:val="000000"/>
          <w:sz w:val="22"/>
          <w:szCs w:val="22"/>
        </w:rPr>
      </w:pPr>
      <w:r>
        <w:rPr>
          <w:rFonts w:ascii="Cambria" w:hAnsi="Cambria" w:cs="Segoe UI"/>
          <w:noProof/>
          <w:sz w:val="22"/>
          <w:szCs w:val="22"/>
        </w:rPr>
        <mc:AlternateContent>
          <mc:Choice Requires="wps">
            <w:drawing>
              <wp:anchor distT="0" distB="0" distL="114300" distR="114300" simplePos="0" relativeHeight="251665408" behindDoc="0" locked="0" layoutInCell="1" allowOverlap="1" wp14:anchorId="6C8EBA29" wp14:editId="03C8FED7">
                <wp:simplePos x="0" y="0"/>
                <wp:positionH relativeFrom="column">
                  <wp:posOffset>1109884</wp:posOffset>
                </wp:positionH>
                <wp:positionV relativeFrom="paragraph">
                  <wp:posOffset>65298</wp:posOffset>
                </wp:positionV>
                <wp:extent cx="1321594" cy="85725"/>
                <wp:effectExtent l="0" t="0" r="24765" b="15875"/>
                <wp:wrapNone/>
                <wp:docPr id="9" name="Rectangle 9"/>
                <wp:cNvGraphicFramePr/>
                <a:graphic xmlns:a="http://schemas.openxmlformats.org/drawingml/2006/main">
                  <a:graphicData uri="http://schemas.microsoft.com/office/word/2010/wordprocessingShape">
                    <wps:wsp>
                      <wps:cNvSpPr/>
                      <wps:spPr>
                        <a:xfrm>
                          <a:off x="0" y="0"/>
                          <a:ext cx="1321594" cy="85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1CCC2" id="Rectangle 9" o:spid="_x0000_s1026" style="position:absolute;margin-left:87.4pt;margin-top:5.15pt;width:104.05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" fillcolor="#4f81bd [3204]" strokecolor="#243f60 [1604]" strokeweight="2pt"/>
            </w:pict>
          </mc:Fallback>
        </mc:AlternateContent>
      </w:r>
    </w:p>
    <w:p w14:paraId="05021CDA" w14:textId="77777777" w:rsidR="00660F0E" w:rsidRPr="00660F0E" w:rsidRDefault="00660F0E" w:rsidP="00660F0E">
      <w:pPr>
        <w:pStyle w:val="paragraph"/>
        <w:spacing w:before="0" w:beforeAutospacing="0" w:after="0" w:afterAutospacing="0"/>
        <w:ind w:left="1710"/>
        <w:textAlignment w:val="baseline"/>
        <w:rPr>
          <w:rStyle w:val="normaltextrun"/>
          <w:rFonts w:ascii="Cambria" w:hAnsi="Cambria" w:cs="Segoe UI"/>
          <w:color w:val="000000"/>
          <w:sz w:val="22"/>
          <w:szCs w:val="22"/>
        </w:rPr>
      </w:pPr>
    </w:p>
    <w:p w14:paraId="25304B8C" w14:textId="7560EDD7" w:rsidR="00A87ECE" w:rsidRPr="00726A9C" w:rsidRDefault="00A87ECE" w:rsidP="0048690C">
      <w:pPr>
        <w:pStyle w:val="paragraph"/>
        <w:numPr>
          <w:ilvl w:val="0"/>
          <w:numId w:val="24"/>
        </w:numPr>
        <w:spacing w:before="0" w:beforeAutospacing="0" w:after="0" w:afterAutospacing="0"/>
        <w:ind w:left="1710" w:firstLine="0"/>
        <w:textAlignment w:val="baseline"/>
        <w:rPr>
          <w:rStyle w:val="normaltextrun"/>
          <w:rFonts w:ascii="Cambria" w:hAnsi="Cambria" w:cs="Segoe UI"/>
          <w:color w:val="000000"/>
          <w:sz w:val="22"/>
          <w:szCs w:val="22"/>
        </w:rPr>
      </w:pPr>
      <w:r>
        <w:rPr>
          <w:rStyle w:val="normaltextrun"/>
          <w:rFonts w:ascii="Cambria" w:hAnsi="Cambria" w:cs="Segoe UI"/>
          <w:sz w:val="22"/>
          <w:szCs w:val="22"/>
        </w:rPr>
        <w:t>You should see “Login succeeded”</w:t>
      </w:r>
    </w:p>
    <w:p w14:paraId="3F2E2E0F" w14:textId="77777777" w:rsidR="00726A9C" w:rsidRPr="00A87ECE" w:rsidRDefault="00726A9C" w:rsidP="00726A9C">
      <w:pPr>
        <w:pStyle w:val="paragraph"/>
        <w:spacing w:before="0" w:beforeAutospacing="0" w:after="0" w:afterAutospacing="0"/>
        <w:ind w:left="1710"/>
        <w:textAlignment w:val="baseline"/>
        <w:rPr>
          <w:rStyle w:val="normaltextrun"/>
          <w:rFonts w:ascii="Cambria" w:hAnsi="Cambria" w:cs="Segoe UI"/>
          <w:color w:val="000000"/>
          <w:sz w:val="22"/>
          <w:szCs w:val="22"/>
        </w:rPr>
      </w:pPr>
    </w:p>
    <w:p w14:paraId="55D96ADB" w14:textId="07231253" w:rsidR="009735C9" w:rsidRPr="009735C9" w:rsidRDefault="009735C9" w:rsidP="0048690C">
      <w:pPr>
        <w:pStyle w:val="paragraph"/>
        <w:numPr>
          <w:ilvl w:val="0"/>
          <w:numId w:val="24"/>
        </w:numPr>
        <w:spacing w:before="0" w:beforeAutospacing="0" w:after="0" w:afterAutospacing="0"/>
        <w:ind w:left="1710" w:firstLine="0"/>
        <w:textAlignment w:val="baseline"/>
        <w:rPr>
          <w:rStyle w:val="normaltextrun"/>
          <w:rFonts w:ascii="Cambria" w:hAnsi="Cambria" w:cs="Segoe UI"/>
          <w:color w:val="000000"/>
          <w:sz w:val="22"/>
          <w:szCs w:val="22"/>
        </w:rPr>
      </w:pPr>
      <w:r>
        <w:rPr>
          <w:rStyle w:val="normaltextrun"/>
          <w:rFonts w:ascii="Cambria" w:hAnsi="Cambria" w:cs="Segoe UI"/>
          <w:sz w:val="22"/>
          <w:szCs w:val="22"/>
        </w:rPr>
        <w:t xml:space="preserve">Tag your </w:t>
      </w:r>
      <w:proofErr w:type="spellStart"/>
      <w:r>
        <w:rPr>
          <w:rStyle w:val="normaltextrun"/>
          <w:rFonts w:ascii="Cambria" w:hAnsi="Cambria" w:cs="Segoe UI"/>
          <w:sz w:val="22"/>
          <w:szCs w:val="22"/>
        </w:rPr>
        <w:t>aspcoreapp</w:t>
      </w:r>
      <w:proofErr w:type="spellEnd"/>
      <w:r>
        <w:rPr>
          <w:rStyle w:val="normaltextrun"/>
          <w:rFonts w:ascii="Cambria" w:hAnsi="Cambria" w:cs="Segoe UI"/>
          <w:sz w:val="22"/>
          <w:szCs w:val="22"/>
        </w:rPr>
        <w:t xml:space="preserve"> image </w:t>
      </w:r>
      <w:r w:rsidR="00BE45AC">
        <w:rPr>
          <w:rStyle w:val="normaltextrun"/>
          <w:rFonts w:ascii="Cambria" w:hAnsi="Cambria" w:cs="Segoe UI"/>
          <w:sz w:val="22"/>
          <w:szCs w:val="22"/>
        </w:rPr>
        <w:t xml:space="preserve">(you can choose any other custom image for this demonstration that you have </w:t>
      </w:r>
      <w:proofErr w:type="spellStart"/>
      <w:r w:rsidR="00BE45AC">
        <w:rPr>
          <w:rStyle w:val="normaltextrun"/>
          <w:rFonts w:ascii="Cambria" w:hAnsi="Cambria" w:cs="Segoe UI"/>
          <w:sz w:val="22"/>
          <w:szCs w:val="22"/>
        </w:rPr>
        <w:t>build</w:t>
      </w:r>
      <w:proofErr w:type="spellEnd"/>
      <w:r w:rsidR="00BE45AC">
        <w:rPr>
          <w:rStyle w:val="normaltextrun"/>
          <w:rFonts w:ascii="Cambria" w:hAnsi="Cambria" w:cs="Segoe UI"/>
          <w:sz w:val="22"/>
          <w:szCs w:val="22"/>
        </w:rPr>
        <w:t xml:space="preserve"> previously) </w:t>
      </w:r>
      <w:r>
        <w:rPr>
          <w:rStyle w:val="normaltextrun"/>
          <w:rFonts w:ascii="Cambria" w:hAnsi="Cambria" w:cs="Segoe UI"/>
          <w:sz w:val="22"/>
          <w:szCs w:val="22"/>
        </w:rPr>
        <w:t>with your registry name.</w:t>
      </w:r>
      <w:r w:rsidR="00092229">
        <w:rPr>
          <w:rStyle w:val="normaltextrun"/>
          <w:rFonts w:ascii="Cambria" w:hAnsi="Cambria" w:cs="Segoe UI"/>
          <w:sz w:val="22"/>
          <w:szCs w:val="22"/>
        </w:rPr>
        <w:t xml:space="preserve"> Change MYREGISTRY to your registry name.</w:t>
      </w:r>
      <w:r>
        <w:rPr>
          <w:rStyle w:val="normaltextrun"/>
          <w:rFonts w:ascii="Cambria" w:hAnsi="Cambria" w:cs="Segoe UI"/>
          <w:sz w:val="22"/>
          <w:szCs w:val="22"/>
        </w:rPr>
        <w:t xml:space="preserve"> </w:t>
      </w:r>
    </w:p>
    <w:p w14:paraId="70D9AA53" w14:textId="6D507C21" w:rsidR="009735C9" w:rsidRPr="009735C9" w:rsidRDefault="3FCDA61C" w:rsidP="009735C9">
      <w:pPr>
        <w:pStyle w:val="paragraph"/>
        <w:spacing w:before="0" w:beforeAutospacing="0" w:after="0" w:afterAutospacing="0"/>
        <w:ind w:left="1710" w:firstLine="450"/>
        <w:textAlignment w:val="baseline"/>
        <w:rPr>
          <w:rStyle w:val="normaltextrun"/>
          <w:rFonts w:ascii="Cambria" w:hAnsi="Cambria" w:cs="Segoe UI"/>
          <w:color w:val="000000"/>
          <w:sz w:val="22"/>
          <w:szCs w:val="22"/>
        </w:rPr>
      </w:pPr>
      <w:r w:rsidRPr="53D36AF6">
        <w:rPr>
          <w:rStyle w:val="normaltextrun"/>
          <w:rFonts w:ascii="Cambria" w:hAnsi="Cambria" w:cs="Segoe UI"/>
          <w:sz w:val="22"/>
          <w:szCs w:val="22"/>
        </w:rPr>
        <w:t>“</w:t>
      </w:r>
      <w:proofErr w:type="gramStart"/>
      <w:r w:rsidRPr="53D36AF6">
        <w:rPr>
          <w:rStyle w:val="normaltextrun"/>
          <w:rFonts w:ascii="Consolas" w:hAnsi="Consolas" w:cs="Segoe UI"/>
          <w:sz w:val="22"/>
          <w:szCs w:val="22"/>
        </w:rPr>
        <w:t>docker</w:t>
      </w:r>
      <w:proofErr w:type="gramEnd"/>
      <w:r w:rsidRPr="53D36AF6">
        <w:rPr>
          <w:rStyle w:val="normaltextrun"/>
          <w:rFonts w:ascii="Consolas" w:hAnsi="Consolas" w:cs="Segoe UI"/>
          <w:sz w:val="22"/>
          <w:szCs w:val="22"/>
        </w:rPr>
        <w:t xml:space="preserve"> tag aspcoreapp:1.1 MYREGISTRY.azurecr.io/samples/</w:t>
      </w:r>
      <w:proofErr w:type="spellStart"/>
      <w:r w:rsidRPr="53D36AF6">
        <w:rPr>
          <w:rStyle w:val="normaltextrun"/>
          <w:rFonts w:ascii="Consolas" w:hAnsi="Consolas" w:cs="Segoe UI"/>
          <w:sz w:val="22"/>
          <w:szCs w:val="22"/>
        </w:rPr>
        <w:t>aspcoreapp</w:t>
      </w:r>
      <w:proofErr w:type="spellEnd"/>
      <w:r w:rsidRPr="53D36AF6">
        <w:rPr>
          <w:rStyle w:val="normaltextrun"/>
          <w:rFonts w:ascii="Cambria" w:hAnsi="Cambria" w:cs="Segoe UI"/>
          <w:sz w:val="22"/>
          <w:szCs w:val="22"/>
        </w:rPr>
        <w:t>” </w:t>
      </w:r>
      <w:r>
        <w:br/>
      </w:r>
      <w:r w:rsidR="009735C9">
        <w:rPr>
          <w:noProof/>
        </w:rPr>
        <w:drawing>
          <wp:inline distT="0" distB="0" distL="0" distR="0" wp14:anchorId="43B70203" wp14:editId="59307BB1">
            <wp:extent cx="5777344" cy="140113"/>
            <wp:effectExtent l="0" t="0" r="0" b="0"/>
            <wp:docPr id="1528104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777344" cy="140113"/>
                    </a:xfrm>
                    <a:prstGeom prst="rect">
                      <a:avLst/>
                    </a:prstGeom>
                  </pic:spPr>
                </pic:pic>
              </a:graphicData>
            </a:graphic>
          </wp:inline>
        </w:drawing>
      </w:r>
    </w:p>
    <w:p w14:paraId="385858A2" w14:textId="77777777" w:rsidR="00F2067E" w:rsidRDefault="00F2067E" w:rsidP="00F2067E">
      <w:pPr>
        <w:pStyle w:val="paragraph"/>
        <w:spacing w:before="0" w:beforeAutospacing="0" w:after="0" w:afterAutospacing="0"/>
        <w:ind w:left="1710"/>
        <w:textAlignment w:val="baseline"/>
        <w:rPr>
          <w:rStyle w:val="eop"/>
          <w:rFonts w:ascii="Cambria" w:hAnsi="Cambria" w:cs="Segoe UI"/>
          <w:color w:val="000000"/>
          <w:sz w:val="22"/>
          <w:szCs w:val="22"/>
        </w:rPr>
      </w:pPr>
    </w:p>
    <w:p w14:paraId="58CB014F" w14:textId="56083F2D" w:rsidR="00AD033D" w:rsidRDefault="00AD033D" w:rsidP="0048690C">
      <w:pPr>
        <w:pStyle w:val="paragraph"/>
        <w:numPr>
          <w:ilvl w:val="0"/>
          <w:numId w:val="24"/>
        </w:numPr>
        <w:spacing w:before="0" w:beforeAutospacing="0" w:after="0" w:afterAutospacing="0"/>
        <w:ind w:left="1710" w:firstLine="0"/>
        <w:textAlignment w:val="baseline"/>
        <w:rPr>
          <w:rStyle w:val="eop"/>
          <w:rFonts w:ascii="Cambria" w:hAnsi="Cambria" w:cs="Segoe UI"/>
          <w:color w:val="000000"/>
          <w:sz w:val="22"/>
          <w:szCs w:val="22"/>
        </w:rPr>
      </w:pPr>
      <w:r>
        <w:rPr>
          <w:rStyle w:val="eop"/>
          <w:rFonts w:ascii="Cambria" w:hAnsi="Cambria" w:cs="Segoe UI"/>
          <w:color w:val="000000"/>
          <w:sz w:val="22"/>
          <w:szCs w:val="22"/>
        </w:rPr>
        <w:t xml:space="preserve">See your new image with “docker </w:t>
      </w:r>
      <w:r w:rsidR="00742597">
        <w:rPr>
          <w:rStyle w:val="eop"/>
          <w:rFonts w:ascii="Cambria" w:hAnsi="Cambria" w:cs="Segoe UI"/>
          <w:color w:val="000000"/>
          <w:sz w:val="22"/>
          <w:szCs w:val="22"/>
        </w:rPr>
        <w:t>images</w:t>
      </w:r>
      <w:r>
        <w:rPr>
          <w:rStyle w:val="eop"/>
          <w:rFonts w:ascii="Cambria" w:hAnsi="Cambria" w:cs="Segoe UI"/>
          <w:color w:val="000000"/>
          <w:sz w:val="22"/>
          <w:szCs w:val="22"/>
        </w:rPr>
        <w:t>”</w:t>
      </w:r>
    </w:p>
    <w:p w14:paraId="6B32CC27" w14:textId="77777777" w:rsidR="00F2067E" w:rsidRDefault="00F2067E" w:rsidP="00F2067E">
      <w:pPr>
        <w:pStyle w:val="paragraph"/>
        <w:spacing w:before="0" w:beforeAutospacing="0" w:after="0" w:afterAutospacing="0"/>
        <w:ind w:left="1710"/>
        <w:textAlignment w:val="baseline"/>
        <w:rPr>
          <w:rStyle w:val="eop"/>
          <w:rFonts w:ascii="Cambria" w:hAnsi="Cambria" w:cs="Segoe UI"/>
          <w:color w:val="000000"/>
          <w:sz w:val="22"/>
          <w:szCs w:val="22"/>
        </w:rPr>
      </w:pPr>
    </w:p>
    <w:p w14:paraId="3D3B0639" w14:textId="276E9807" w:rsidR="0048690C" w:rsidRDefault="009735C9" w:rsidP="0048690C">
      <w:pPr>
        <w:pStyle w:val="paragraph"/>
        <w:numPr>
          <w:ilvl w:val="0"/>
          <w:numId w:val="24"/>
        </w:numPr>
        <w:spacing w:before="0" w:beforeAutospacing="0" w:after="0" w:afterAutospacing="0"/>
        <w:ind w:left="1710" w:firstLine="0"/>
        <w:textAlignment w:val="baseline"/>
        <w:rPr>
          <w:rStyle w:val="eop"/>
          <w:rFonts w:ascii="Cambria" w:hAnsi="Cambria" w:cs="Segoe UI"/>
          <w:color w:val="000000"/>
          <w:sz w:val="22"/>
          <w:szCs w:val="22"/>
        </w:rPr>
      </w:pPr>
      <w:r>
        <w:rPr>
          <w:rStyle w:val="eop"/>
          <w:rFonts w:ascii="Cambria" w:hAnsi="Cambria" w:cs="Segoe UI"/>
          <w:color w:val="000000"/>
          <w:sz w:val="22"/>
          <w:szCs w:val="22"/>
        </w:rPr>
        <w:t>Use the following command to push to your registry</w:t>
      </w:r>
      <w:r w:rsidR="00092229">
        <w:rPr>
          <w:rStyle w:val="eop"/>
          <w:rFonts w:ascii="Cambria" w:hAnsi="Cambria" w:cs="Segoe UI"/>
          <w:color w:val="000000"/>
          <w:sz w:val="22"/>
          <w:szCs w:val="22"/>
        </w:rPr>
        <w:t xml:space="preserve"> (change MYREGISTRY to the name of your registry)</w:t>
      </w:r>
      <w:r>
        <w:rPr>
          <w:rStyle w:val="eop"/>
          <w:rFonts w:ascii="Cambria" w:hAnsi="Cambria" w:cs="Segoe UI"/>
          <w:color w:val="000000"/>
          <w:sz w:val="22"/>
          <w:szCs w:val="22"/>
        </w:rPr>
        <w:t>:</w:t>
      </w:r>
    </w:p>
    <w:p w14:paraId="3C8761B4" w14:textId="2995E82F" w:rsidR="009735C9" w:rsidRDefault="009735C9" w:rsidP="009735C9">
      <w:pPr>
        <w:pStyle w:val="paragraph"/>
        <w:spacing w:before="0" w:beforeAutospacing="0" w:after="0" w:afterAutospacing="0"/>
        <w:ind w:left="1710" w:firstLine="450"/>
        <w:textAlignment w:val="baseline"/>
        <w:rPr>
          <w:rFonts w:ascii="Cambria" w:hAnsi="Cambria" w:cs="Segoe UI"/>
          <w:color w:val="000000"/>
          <w:sz w:val="22"/>
          <w:szCs w:val="22"/>
        </w:rPr>
      </w:pPr>
      <w:r>
        <w:rPr>
          <w:rStyle w:val="eop"/>
          <w:rFonts w:ascii="Cambria" w:hAnsi="Cambria" w:cs="Segoe UI"/>
          <w:color w:val="000000"/>
          <w:sz w:val="22"/>
          <w:szCs w:val="22"/>
        </w:rPr>
        <w:t>“</w:t>
      </w:r>
      <w:proofErr w:type="gramStart"/>
      <w:r w:rsidRPr="009735C9">
        <w:rPr>
          <w:rStyle w:val="eop"/>
          <w:rFonts w:ascii="Cambria" w:hAnsi="Cambria" w:cs="Segoe UI"/>
          <w:color w:val="000000"/>
          <w:sz w:val="22"/>
          <w:szCs w:val="22"/>
        </w:rPr>
        <w:t>docker</w:t>
      </w:r>
      <w:proofErr w:type="gramEnd"/>
      <w:r w:rsidRPr="009735C9">
        <w:rPr>
          <w:rStyle w:val="eop"/>
          <w:rFonts w:ascii="Cambria" w:hAnsi="Cambria" w:cs="Segoe UI"/>
          <w:color w:val="000000"/>
          <w:sz w:val="22"/>
          <w:szCs w:val="22"/>
        </w:rPr>
        <w:t xml:space="preserve"> push </w:t>
      </w:r>
      <w:r w:rsidR="00092229">
        <w:rPr>
          <w:rStyle w:val="eop"/>
          <w:rFonts w:ascii="Cambria" w:hAnsi="Cambria" w:cs="Segoe UI"/>
          <w:color w:val="000000"/>
          <w:sz w:val="22"/>
          <w:szCs w:val="22"/>
        </w:rPr>
        <w:t>MYREGISTRY</w:t>
      </w:r>
      <w:r w:rsidRPr="009735C9">
        <w:rPr>
          <w:rStyle w:val="eop"/>
          <w:rFonts w:ascii="Cambria" w:hAnsi="Cambria" w:cs="Segoe UI"/>
          <w:color w:val="000000"/>
          <w:sz w:val="22"/>
          <w:szCs w:val="22"/>
        </w:rPr>
        <w:t>.azurecr.io/samples/</w:t>
      </w:r>
      <w:proofErr w:type="spellStart"/>
      <w:r w:rsidR="00AD033D">
        <w:rPr>
          <w:rStyle w:val="eop"/>
          <w:rFonts w:ascii="Cambria" w:hAnsi="Cambria" w:cs="Segoe UI"/>
          <w:color w:val="000000"/>
          <w:sz w:val="22"/>
          <w:szCs w:val="22"/>
        </w:rPr>
        <w:t>aspcoreapp</w:t>
      </w:r>
      <w:proofErr w:type="spellEnd"/>
      <w:r>
        <w:rPr>
          <w:rStyle w:val="eop"/>
          <w:rFonts w:ascii="Cambria" w:hAnsi="Cambria" w:cs="Segoe UI"/>
          <w:color w:val="000000"/>
          <w:sz w:val="22"/>
          <w:szCs w:val="22"/>
        </w:rPr>
        <w:t>”</w:t>
      </w:r>
    </w:p>
    <w:p w14:paraId="1C6A898F" w14:textId="6ECA7B77" w:rsidR="0048690C" w:rsidRDefault="007A77AC" w:rsidP="0048690C">
      <w:pPr>
        <w:pStyle w:val="paragraph"/>
        <w:spacing w:before="0" w:beforeAutospacing="0" w:after="0" w:afterAutospacing="0"/>
        <w:ind w:left="2070" w:right="135"/>
        <w:textAlignment w:val="baseline"/>
        <w:rPr>
          <w:rFonts w:ascii="Segoe UI" w:hAnsi="Segoe UI" w:cs="Segoe UI"/>
          <w:color w:val="000000"/>
          <w:sz w:val="18"/>
          <w:szCs w:val="18"/>
        </w:rPr>
      </w:pPr>
      <w:r>
        <w:rPr>
          <w:rFonts w:ascii="Cambria" w:hAnsi="Cambria" w:cs="Segoe UI"/>
          <w:noProof/>
          <w:color w:val="000000"/>
          <w:sz w:val="22"/>
          <w:szCs w:val="22"/>
        </w:rPr>
        <mc:AlternateContent>
          <mc:Choice Requires="wps">
            <w:drawing>
              <wp:anchor distT="0" distB="0" distL="114300" distR="114300" simplePos="0" relativeHeight="251666432" behindDoc="0" locked="0" layoutInCell="1" allowOverlap="1" wp14:anchorId="68EF7F56" wp14:editId="5F5F5F7D">
                <wp:simplePos x="0" y="0"/>
                <wp:positionH relativeFrom="column">
                  <wp:posOffset>1919484</wp:posOffset>
                </wp:positionH>
                <wp:positionV relativeFrom="paragraph">
                  <wp:posOffset>189319</wp:posOffset>
                </wp:positionV>
                <wp:extent cx="1005085" cy="45719"/>
                <wp:effectExtent l="0" t="0" r="24130" b="12065"/>
                <wp:wrapNone/>
                <wp:docPr id="12" name="Rectangle 12"/>
                <wp:cNvGraphicFramePr/>
                <a:graphic xmlns:a="http://schemas.openxmlformats.org/drawingml/2006/main">
                  <a:graphicData uri="http://schemas.microsoft.com/office/word/2010/wordprocessingShape">
                    <wps:wsp>
                      <wps:cNvSpPr/>
                      <wps:spPr>
                        <a:xfrm>
                          <a:off x="0" y="0"/>
                          <a:ext cx="100508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F021C" id="Rectangle 12" o:spid="_x0000_s1026" style="position:absolute;margin-left:151.15pt;margin-top:14.9pt;width:79.1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" fillcolor="#4f81bd [3204]" strokecolor="#243f60 [1604]" strokeweight="2pt"/>
            </w:pict>
          </mc:Fallback>
        </mc:AlternateContent>
      </w:r>
      <w:r w:rsidR="0048690C">
        <w:rPr>
          <w:rStyle w:val="eop"/>
          <w:rFonts w:ascii="Cambria" w:hAnsi="Cambria" w:cs="Segoe UI"/>
          <w:color w:val="000000"/>
          <w:sz w:val="22"/>
          <w:szCs w:val="22"/>
        </w:rPr>
        <w:t> </w:t>
      </w:r>
      <w:r>
        <w:rPr>
          <w:noProof/>
        </w:rPr>
        <w:drawing>
          <wp:inline distT="0" distB="0" distL="0" distR="0" wp14:anchorId="1EC32F41" wp14:editId="57975C97">
            <wp:extent cx="4969000" cy="123906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064" cy="1244567"/>
                    </a:xfrm>
                    <a:prstGeom prst="rect">
                      <a:avLst/>
                    </a:prstGeom>
                  </pic:spPr>
                </pic:pic>
              </a:graphicData>
            </a:graphic>
          </wp:inline>
        </w:drawing>
      </w:r>
    </w:p>
    <w:p w14:paraId="22A25150" w14:textId="63B00961" w:rsidR="007B6C78" w:rsidRDefault="007B6C78" w:rsidP="007B6C78">
      <w:pPr>
        <w:pStyle w:val="paragraph"/>
        <w:spacing w:before="0" w:beforeAutospacing="0" w:after="0" w:afterAutospacing="0"/>
        <w:ind w:right="135"/>
        <w:textAlignment w:val="baseline"/>
        <w:rPr>
          <w:rFonts w:ascii="Segoe UI" w:hAnsi="Segoe UI" w:cs="Segoe UI"/>
          <w:color w:val="000000"/>
          <w:sz w:val="18"/>
          <w:szCs w:val="18"/>
        </w:rPr>
      </w:pPr>
    </w:p>
    <w:p w14:paraId="10A5F829" w14:textId="1F5764EA" w:rsidR="00A84C58" w:rsidRDefault="00A84C58" w:rsidP="00B96560">
      <w:pPr>
        <w:pStyle w:val="paragraph"/>
        <w:numPr>
          <w:ilvl w:val="0"/>
          <w:numId w:val="24"/>
        </w:numPr>
        <w:spacing w:before="0" w:beforeAutospacing="0" w:after="0" w:afterAutospacing="0"/>
        <w:ind w:left="1710" w:firstLine="0"/>
        <w:textAlignment w:val="baseline"/>
        <w:rPr>
          <w:rStyle w:val="eop"/>
          <w:rFonts w:ascii="Cambria" w:hAnsi="Cambria" w:cs="Segoe UI"/>
          <w:color w:val="000000"/>
          <w:sz w:val="22"/>
          <w:szCs w:val="22"/>
        </w:rPr>
      </w:pPr>
      <w:r>
        <w:rPr>
          <w:rStyle w:val="eop"/>
          <w:rFonts w:ascii="Cambria" w:hAnsi="Cambria" w:cs="Segoe UI"/>
          <w:color w:val="000000"/>
          <w:sz w:val="22"/>
          <w:szCs w:val="22"/>
        </w:rPr>
        <w:t xml:space="preserve">To view that it has been pushed once your command line shows completed go back to the portal. Under </w:t>
      </w:r>
      <w:r>
        <w:rPr>
          <w:rStyle w:val="eop"/>
          <w:rFonts w:ascii="Cambria" w:hAnsi="Cambria" w:cs="Segoe UI"/>
          <w:b/>
          <w:color w:val="000000"/>
          <w:sz w:val="22"/>
          <w:szCs w:val="22"/>
        </w:rPr>
        <w:t>Services</w:t>
      </w:r>
      <w:r>
        <w:rPr>
          <w:rStyle w:val="eop"/>
          <w:rFonts w:ascii="Cambria" w:hAnsi="Cambria" w:cs="Segoe UI"/>
          <w:color w:val="000000"/>
          <w:sz w:val="22"/>
          <w:szCs w:val="22"/>
        </w:rPr>
        <w:t xml:space="preserve"> click on </w:t>
      </w:r>
      <w:r>
        <w:rPr>
          <w:rStyle w:val="eop"/>
          <w:rFonts w:ascii="Cambria" w:hAnsi="Cambria" w:cs="Segoe UI"/>
          <w:b/>
          <w:color w:val="000000"/>
          <w:sz w:val="22"/>
          <w:szCs w:val="22"/>
        </w:rPr>
        <w:t>Repositories</w:t>
      </w:r>
      <w:r>
        <w:rPr>
          <w:rStyle w:val="eop"/>
          <w:rFonts w:ascii="Cambria" w:hAnsi="Cambria" w:cs="Segoe UI"/>
          <w:color w:val="000000"/>
          <w:sz w:val="22"/>
          <w:szCs w:val="22"/>
        </w:rPr>
        <w:t xml:space="preserve">. You should see the following: </w:t>
      </w:r>
    </w:p>
    <w:p w14:paraId="34E06E01" w14:textId="77777777" w:rsidR="00F2067E" w:rsidRDefault="00F2067E" w:rsidP="00F2067E">
      <w:pPr>
        <w:pStyle w:val="paragraph"/>
        <w:spacing w:before="0" w:beforeAutospacing="0" w:after="0" w:afterAutospacing="0"/>
        <w:ind w:left="1710"/>
        <w:textAlignment w:val="baseline"/>
        <w:rPr>
          <w:rStyle w:val="eop"/>
          <w:rFonts w:ascii="Cambria" w:hAnsi="Cambria" w:cs="Segoe UI"/>
          <w:color w:val="000000"/>
          <w:sz w:val="22"/>
          <w:szCs w:val="22"/>
        </w:rPr>
      </w:pPr>
    </w:p>
    <w:p w14:paraId="76C72B5D" w14:textId="33A399BF" w:rsidR="00A84C58" w:rsidRDefault="000858B6" w:rsidP="00A84C58">
      <w:pPr>
        <w:pStyle w:val="paragraph"/>
        <w:spacing w:before="0" w:beforeAutospacing="0" w:after="0" w:afterAutospacing="0"/>
        <w:ind w:left="1710"/>
        <w:textAlignment w:val="baseline"/>
        <w:rPr>
          <w:rStyle w:val="eop"/>
          <w:rFonts w:ascii="Cambria" w:hAnsi="Cambria" w:cs="Segoe UI"/>
          <w:color w:val="000000"/>
          <w:sz w:val="22"/>
          <w:szCs w:val="22"/>
        </w:rPr>
      </w:pPr>
      <w:r>
        <w:rPr>
          <w:noProof/>
        </w:rPr>
        <w:drawing>
          <wp:inline distT="0" distB="0" distL="0" distR="0" wp14:anchorId="5DDB3624" wp14:editId="39DB0BC0">
            <wp:extent cx="4057853" cy="1488313"/>
            <wp:effectExtent l="0" t="0" r="0" b="0"/>
            <wp:docPr id="1528668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069371" cy="1492537"/>
                    </a:xfrm>
                    <a:prstGeom prst="rect">
                      <a:avLst/>
                    </a:prstGeom>
                  </pic:spPr>
                </pic:pic>
              </a:graphicData>
            </a:graphic>
          </wp:inline>
        </w:drawing>
      </w:r>
    </w:p>
    <w:p w14:paraId="264E0E27" w14:textId="77777777" w:rsidR="000858B6" w:rsidRDefault="000858B6" w:rsidP="00A84C58">
      <w:pPr>
        <w:pStyle w:val="paragraph"/>
        <w:spacing w:before="0" w:beforeAutospacing="0" w:after="0" w:afterAutospacing="0"/>
        <w:ind w:left="1710"/>
        <w:textAlignment w:val="baseline"/>
        <w:rPr>
          <w:rStyle w:val="eop"/>
          <w:rFonts w:ascii="Cambria" w:hAnsi="Cambria" w:cs="Segoe UI"/>
          <w:color w:val="000000"/>
          <w:sz w:val="22"/>
          <w:szCs w:val="22"/>
        </w:rPr>
      </w:pPr>
    </w:p>
    <w:p w14:paraId="4623CB5D" w14:textId="61FF0D16" w:rsidR="00B96560" w:rsidRDefault="00B96560" w:rsidP="00B96560">
      <w:pPr>
        <w:pStyle w:val="paragraph"/>
        <w:numPr>
          <w:ilvl w:val="0"/>
          <w:numId w:val="24"/>
        </w:numPr>
        <w:spacing w:before="0" w:beforeAutospacing="0" w:after="0" w:afterAutospacing="0"/>
        <w:ind w:left="1710" w:firstLine="0"/>
        <w:textAlignment w:val="baseline"/>
        <w:rPr>
          <w:rStyle w:val="eop"/>
          <w:rFonts w:ascii="Cambria" w:hAnsi="Cambria" w:cs="Segoe UI"/>
          <w:color w:val="000000"/>
          <w:sz w:val="22"/>
          <w:szCs w:val="22"/>
        </w:rPr>
      </w:pPr>
      <w:r>
        <w:rPr>
          <w:rStyle w:val="eop"/>
          <w:rFonts w:ascii="Cambria" w:hAnsi="Cambria" w:cs="Segoe UI"/>
          <w:color w:val="000000"/>
          <w:sz w:val="22"/>
          <w:szCs w:val="22"/>
        </w:rPr>
        <w:t xml:space="preserve">If you want to pull from your </w:t>
      </w:r>
      <w:proofErr w:type="gramStart"/>
      <w:r>
        <w:rPr>
          <w:rStyle w:val="eop"/>
          <w:rFonts w:ascii="Cambria" w:hAnsi="Cambria" w:cs="Segoe UI"/>
          <w:color w:val="000000"/>
          <w:sz w:val="22"/>
          <w:szCs w:val="22"/>
        </w:rPr>
        <w:t>registry</w:t>
      </w:r>
      <w:proofErr w:type="gramEnd"/>
      <w:r>
        <w:rPr>
          <w:rStyle w:val="eop"/>
          <w:rFonts w:ascii="Cambria" w:hAnsi="Cambria" w:cs="Segoe UI"/>
          <w:color w:val="000000"/>
          <w:sz w:val="22"/>
          <w:szCs w:val="22"/>
        </w:rPr>
        <w:t xml:space="preserve"> you can run this command: </w:t>
      </w:r>
    </w:p>
    <w:p w14:paraId="57EE1017" w14:textId="3AB24E96" w:rsidR="00A84C58" w:rsidRDefault="00B96560" w:rsidP="000858B6">
      <w:pPr>
        <w:pStyle w:val="paragraph"/>
        <w:spacing w:before="0" w:beforeAutospacing="0" w:after="0" w:afterAutospacing="0"/>
        <w:ind w:left="1710"/>
        <w:textAlignment w:val="baseline"/>
        <w:rPr>
          <w:rStyle w:val="eop"/>
          <w:rFonts w:ascii="Cambria" w:hAnsi="Cambria" w:cs="Segoe UI"/>
          <w:color w:val="000000"/>
          <w:sz w:val="22"/>
          <w:szCs w:val="22"/>
        </w:rPr>
      </w:pPr>
      <w:r>
        <w:rPr>
          <w:rStyle w:val="eop"/>
          <w:rFonts w:ascii="Cambria" w:hAnsi="Cambria" w:cs="Segoe UI"/>
          <w:color w:val="000000"/>
          <w:sz w:val="22"/>
          <w:szCs w:val="22"/>
        </w:rPr>
        <w:t>“</w:t>
      </w:r>
      <w:proofErr w:type="gramStart"/>
      <w:r w:rsidRPr="00B96560">
        <w:rPr>
          <w:rStyle w:val="eop"/>
          <w:rFonts w:ascii="Consolas" w:hAnsi="Consolas" w:cs="Segoe UI"/>
          <w:color w:val="000000"/>
          <w:sz w:val="22"/>
          <w:szCs w:val="22"/>
        </w:rPr>
        <w:t>docker</w:t>
      </w:r>
      <w:proofErr w:type="gramEnd"/>
      <w:r w:rsidRPr="00B96560">
        <w:rPr>
          <w:rStyle w:val="eop"/>
          <w:rFonts w:ascii="Consolas" w:hAnsi="Consolas" w:cs="Segoe UI"/>
          <w:color w:val="000000"/>
          <w:sz w:val="22"/>
          <w:szCs w:val="22"/>
        </w:rPr>
        <w:t xml:space="preserve"> pull MYREGISTRY.azurecr.io/samples/</w:t>
      </w:r>
      <w:proofErr w:type="spellStart"/>
      <w:r w:rsidRPr="00B96560">
        <w:rPr>
          <w:rStyle w:val="eop"/>
          <w:rFonts w:ascii="Consolas" w:hAnsi="Consolas" w:cs="Segoe UI"/>
          <w:color w:val="000000"/>
          <w:sz w:val="22"/>
          <w:szCs w:val="22"/>
        </w:rPr>
        <w:t>aspcoreapp</w:t>
      </w:r>
      <w:proofErr w:type="spellEnd"/>
      <w:r>
        <w:rPr>
          <w:rStyle w:val="eop"/>
          <w:rFonts w:ascii="Cambria" w:hAnsi="Cambria" w:cs="Segoe UI"/>
          <w:color w:val="000000"/>
          <w:sz w:val="22"/>
          <w:szCs w:val="22"/>
        </w:rPr>
        <w:t>”</w:t>
      </w:r>
    </w:p>
    <w:p w14:paraId="2F4FF07D" w14:textId="77777777" w:rsidR="0035098D" w:rsidRDefault="0035098D" w:rsidP="00290492"/>
    <w:p w14:paraId="30C5F49E" w14:textId="0D57B8F3" w:rsidR="007E7072" w:rsidRDefault="00183DF0" w:rsidP="007E7072">
      <w:pPr>
        <w:pStyle w:val="ExerciseHeading"/>
      </w:pPr>
      <w:bookmarkStart w:id="6" w:name="_Toc491072946"/>
      <w:r>
        <w:lastRenderedPageBreak/>
        <w:t>Demo 3</w:t>
      </w:r>
      <w:r w:rsidR="007E7072">
        <w:t xml:space="preserve">:  </w:t>
      </w:r>
      <w:r w:rsidR="0035098D">
        <w:t>Docker Compose</w:t>
      </w:r>
      <w:bookmarkEnd w:id="6"/>
      <w:r w:rsidR="007E7072">
        <w:t xml:space="preserve"> </w:t>
      </w:r>
    </w:p>
    <w:p w14:paraId="2A094384" w14:textId="77777777" w:rsidR="00305BD5" w:rsidRDefault="00D235C8" w:rsidP="00D235C8">
      <w:pPr>
        <w:ind w:left="720"/>
        <w:rPr>
          <w:rFonts w:cs="Consolas"/>
        </w:rPr>
      </w:pPr>
      <w:r w:rsidRPr="006E1970">
        <w:rPr>
          <w:rFonts w:cs="Consolas"/>
        </w:rPr>
        <w:t xml:space="preserve">In this </w:t>
      </w:r>
      <w:r>
        <w:rPr>
          <w:rFonts w:cs="Consolas"/>
        </w:rPr>
        <w:t>demo</w:t>
      </w:r>
      <w:r w:rsidRPr="006E1970">
        <w:rPr>
          <w:rFonts w:cs="Consolas"/>
        </w:rPr>
        <w:t>, you will work with a simple “Famous Quotes” micro service that has a Web App with UX that talks to a RESTful A</w:t>
      </w:r>
      <w:r>
        <w:rPr>
          <w:rFonts w:cs="Consolas"/>
        </w:rPr>
        <w:t>PI</w:t>
      </w:r>
      <w:r w:rsidRPr="006E1970">
        <w:rPr>
          <w:rFonts w:cs="Consolas"/>
        </w:rPr>
        <w:t xml:space="preserve"> to fetch “Quotes” in a JSON format. </w:t>
      </w:r>
    </w:p>
    <w:p w14:paraId="5C8D6F61" w14:textId="77777777" w:rsidR="00305BD5" w:rsidRDefault="00D235C8" w:rsidP="00305BD5">
      <w:pPr>
        <w:ind w:left="720"/>
        <w:rPr>
          <w:rFonts w:cs="Consolas"/>
        </w:rPr>
      </w:pPr>
      <w:r w:rsidRPr="006E1970">
        <w:rPr>
          <w:rFonts w:cs="Consolas"/>
        </w:rPr>
        <w:t xml:space="preserve">Both the Web App and </w:t>
      </w:r>
      <w:r w:rsidRPr="00231F5A">
        <w:rPr>
          <w:rFonts w:cs="Consolas"/>
        </w:rPr>
        <w:t xml:space="preserve">API </w:t>
      </w:r>
      <w:r w:rsidRPr="006E1970">
        <w:rPr>
          <w:rFonts w:cs="Consolas"/>
        </w:rPr>
        <w:t xml:space="preserve">are developed using ASP.NET Core and each will run in a separate container. </w:t>
      </w:r>
    </w:p>
    <w:p w14:paraId="6B969636" w14:textId="1F27FFCF" w:rsidR="00D235C8" w:rsidRPr="006E1970" w:rsidRDefault="00D235C8" w:rsidP="00305BD5">
      <w:pPr>
        <w:ind w:left="720"/>
        <w:rPr>
          <w:rFonts w:cs="Consolas"/>
        </w:rPr>
      </w:pPr>
      <w:r w:rsidRPr="006E1970">
        <w:rPr>
          <w:rFonts w:cs="Consolas"/>
        </w:rPr>
        <w:t xml:space="preserve">As this is a multi- container scenario, you will deal with two challenges which are both addressed using the docker-compose tool:  </w:t>
      </w:r>
    </w:p>
    <w:p w14:paraId="21E35A5A" w14:textId="4F6C27C8" w:rsidR="00D235C8" w:rsidRPr="00814E4E" w:rsidRDefault="00D235C8" w:rsidP="00814E4E">
      <w:pPr>
        <w:pStyle w:val="ListParagraph"/>
        <w:numPr>
          <w:ilvl w:val="3"/>
          <w:numId w:val="26"/>
        </w:numPr>
        <w:ind w:left="1080"/>
        <w:rPr>
          <w:rFonts w:cs="Consolas"/>
        </w:rPr>
      </w:pPr>
      <w:r w:rsidRPr="0011524A">
        <w:rPr>
          <w:rFonts w:cs="Consolas"/>
        </w:rPr>
        <w:t xml:space="preserve">How can the Web </w:t>
      </w:r>
      <w:r>
        <w:rPr>
          <w:rFonts w:cs="Consolas"/>
        </w:rPr>
        <w:t>API</w:t>
      </w:r>
      <w:r w:rsidRPr="0011524A">
        <w:rPr>
          <w:rFonts w:cs="Consolas"/>
        </w:rPr>
        <w:t xml:space="preserve"> can be accessed by the Web App without th</w:t>
      </w:r>
      <w:r w:rsidRPr="00163BA4">
        <w:rPr>
          <w:rFonts w:cs="Consolas"/>
        </w:rPr>
        <w:t>e need to hardcore its FQ</w:t>
      </w:r>
      <w:r w:rsidR="00290492">
        <w:rPr>
          <w:rFonts w:cs="Consolas"/>
        </w:rPr>
        <w:t>D</w:t>
      </w:r>
      <w:r w:rsidRPr="00163BA4">
        <w:rPr>
          <w:rFonts w:cs="Consolas"/>
        </w:rPr>
        <w:t>N or IP Address? Instead of hardcoding IP Address (or FQ</w:t>
      </w:r>
      <w:r w:rsidR="00290492">
        <w:rPr>
          <w:rFonts w:cs="Consolas"/>
        </w:rPr>
        <w:t>D</w:t>
      </w:r>
      <w:r w:rsidRPr="00163BA4">
        <w:rPr>
          <w:rFonts w:cs="Consolas"/>
        </w:rPr>
        <w:t xml:space="preserve">N) you can use docker-compose.yml file to make these services discoverable. </w:t>
      </w:r>
      <w:r w:rsidRPr="00814E4E">
        <w:rPr>
          <w:rFonts w:cs="Consolas"/>
          <w:i/>
        </w:rPr>
        <w:br/>
      </w:r>
    </w:p>
    <w:p w14:paraId="2A0DFFC5" w14:textId="77777777" w:rsidR="00D235C8" w:rsidRDefault="00D235C8" w:rsidP="00D235C8">
      <w:pPr>
        <w:pStyle w:val="ListParagraph"/>
        <w:numPr>
          <w:ilvl w:val="3"/>
          <w:numId w:val="26"/>
        </w:numPr>
        <w:ind w:left="1080"/>
        <w:rPr>
          <w:rFonts w:cs="Consolas"/>
        </w:rPr>
      </w:pPr>
      <w:r w:rsidRPr="0011524A">
        <w:rPr>
          <w:rFonts w:cs="Consolas"/>
        </w:rPr>
        <w:t>Express specific dependencies, such as the Web Api container needs to start before Web App</w:t>
      </w:r>
      <w:r w:rsidRPr="00163BA4">
        <w:rPr>
          <w:rFonts w:cs="Consolas"/>
        </w:rPr>
        <w:t xml:space="preserve">.  </w:t>
      </w:r>
    </w:p>
    <w:p w14:paraId="4B9EDD96" w14:textId="77777777" w:rsidR="00814E4E" w:rsidRPr="00163BA4" w:rsidRDefault="00814E4E" w:rsidP="00814E4E">
      <w:pPr>
        <w:pStyle w:val="ListParagraph"/>
        <w:ind w:left="1080"/>
        <w:rPr>
          <w:rFonts w:cs="Consolas"/>
        </w:rPr>
      </w:pPr>
    </w:p>
    <w:p w14:paraId="7619F092" w14:textId="77777777" w:rsidR="00D235C8" w:rsidRPr="00163BA4" w:rsidRDefault="00D235C8" w:rsidP="00D235C8">
      <w:pPr>
        <w:pStyle w:val="ListParagraph"/>
        <w:numPr>
          <w:ilvl w:val="3"/>
          <w:numId w:val="26"/>
        </w:numPr>
        <w:ind w:left="1080"/>
        <w:rPr>
          <w:rFonts w:cs="Consolas"/>
        </w:rPr>
      </w:pPr>
      <w:r w:rsidRPr="00163BA4">
        <w:rPr>
          <w:rFonts w:cs="Consolas"/>
        </w:rPr>
        <w:t>Bring both applications up and running in separate containers with a single command (i.e., without using individual “docker-run” commands for each container).</w:t>
      </w:r>
    </w:p>
    <w:p w14:paraId="110209CA" w14:textId="77777777" w:rsidR="009635BF" w:rsidRDefault="009635BF" w:rsidP="009635BF">
      <w:pPr>
        <w:pStyle w:val="TaskHeading"/>
        <w:outlineLvl w:val="9"/>
      </w:pPr>
      <w:r>
        <w:t>Tasks</w:t>
      </w:r>
    </w:p>
    <w:p w14:paraId="163E39D1" w14:textId="77777777" w:rsidR="009635BF" w:rsidRDefault="009635BF" w:rsidP="00C50E19">
      <w:pPr>
        <w:pStyle w:val="TaskName"/>
        <w:numPr>
          <w:ilvl w:val="0"/>
          <w:numId w:val="27"/>
        </w:numPr>
      </w:pPr>
      <w:r>
        <w:t>Running Multi-Container Applications using Docker Compose</w:t>
      </w:r>
    </w:p>
    <w:p w14:paraId="6C3CB993" w14:textId="77777777" w:rsidR="009635BF" w:rsidRDefault="009635BF" w:rsidP="009635BF">
      <w:pPr>
        <w:pStyle w:val="ListParagraph"/>
        <w:numPr>
          <w:ilvl w:val="0"/>
          <w:numId w:val="11"/>
        </w:numPr>
        <w:spacing w:after="160" w:line="259" w:lineRule="auto"/>
      </w:pPr>
      <w:r>
        <w:t>Launch the PowerShell Console (if not already running) and change your current directory to “</w:t>
      </w:r>
      <w:r w:rsidRPr="00EE24FE">
        <w:t>compose</w:t>
      </w:r>
      <w:r>
        <w:t>” folder by running the command “</w:t>
      </w:r>
      <w:r w:rsidRPr="00EE24FE">
        <w:rPr>
          <w:rFonts w:ascii="Consolas" w:hAnsi="Consolas"/>
        </w:rPr>
        <w:t>cd C:\labs\</w:t>
      </w:r>
      <w:r>
        <w:rPr>
          <w:rFonts w:ascii="Consolas" w:hAnsi="Consolas"/>
        </w:rPr>
        <w:t>module3</w:t>
      </w:r>
      <w:r w:rsidRPr="00EE24FE">
        <w:rPr>
          <w:rFonts w:ascii="Consolas" w:hAnsi="Consolas"/>
        </w:rPr>
        <w:t>\compose</w:t>
      </w:r>
      <w:r>
        <w:t>”</w:t>
      </w:r>
    </w:p>
    <w:p w14:paraId="70A83482" w14:textId="6304B2BC" w:rsidR="009635BF" w:rsidRDefault="00290492" w:rsidP="009635BF">
      <w:pPr>
        <w:pStyle w:val="ListParagraph"/>
        <w:ind w:left="1080"/>
      </w:pPr>
      <w:r>
        <w:drawing>
          <wp:inline distT="0" distB="0" distL="0" distR="0" wp14:anchorId="4649C1D2" wp14:editId="7C1ACB33">
            <wp:extent cx="3800000" cy="428571"/>
            <wp:effectExtent l="0" t="0" r="0" b="0"/>
            <wp:docPr id="576713130" name="Picture 18347604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20"/>
                    <pic:cNvPicPr/>
                  </pic:nvPicPr>
                  <pic:blipFill>
                    <a:blip r:embed="rId36">
                      <a:extLst>
                        <a:ext uri="{28A0092B-C50C-407E-A947-70E740481C1C}">
                          <a14:useLocalDpi xmlns:a14="http://schemas.microsoft.com/office/drawing/2010/main" val="0"/>
                        </a:ext>
                      </a:extLst>
                    </a:blip>
                    <a:stretch>
                      <a:fillRect/>
                    </a:stretch>
                  </pic:blipFill>
                  <pic:spPr>
                    <a:xfrm>
                      <a:off x="0" y="0"/>
                      <a:ext cx="3800000" cy="428571"/>
                    </a:xfrm>
                    <a:prstGeom prst="rect">
                      <a:avLst/>
                    </a:prstGeom>
                  </pic:spPr>
                </pic:pic>
              </a:graphicData>
            </a:graphic>
          </wp:inline>
        </w:drawing>
      </w:r>
    </w:p>
    <w:p w14:paraId="379DC554" w14:textId="77777777" w:rsidR="009635BF" w:rsidRDefault="009635BF" w:rsidP="009635BF">
      <w:pPr>
        <w:pStyle w:val="ListParagraph"/>
        <w:ind w:left="1080"/>
      </w:pPr>
    </w:p>
    <w:p w14:paraId="1D257E35" w14:textId="602BCFA4" w:rsidR="001162E6" w:rsidRDefault="001162E6" w:rsidP="001162E6">
      <w:pPr>
        <w:pStyle w:val="ListParagraph"/>
        <w:numPr>
          <w:ilvl w:val="0"/>
          <w:numId w:val="11"/>
        </w:numPr>
        <w:spacing w:after="160" w:line="259" w:lineRule="auto"/>
      </w:pPr>
      <w:r w:rsidRPr="001162E6">
        <w:t xml:space="preserve">Before proceeding further let’s stop and remove all the running containers from previous task. Run the command </w:t>
      </w:r>
      <w:r w:rsidRPr="00290492">
        <w:rPr>
          <w:rFonts w:ascii="Consolas" w:hAnsi="Consolas"/>
        </w:rPr>
        <w:t>“docker rm (docker ps -aq)</w:t>
      </w:r>
      <w:r w:rsidR="00290492">
        <w:rPr>
          <w:rFonts w:ascii="Consolas" w:hAnsi="Consolas"/>
        </w:rPr>
        <w:t xml:space="preserve"> -f</w:t>
      </w:r>
      <w:r w:rsidRPr="00290492">
        <w:rPr>
          <w:rFonts w:ascii="Consolas" w:hAnsi="Consolas"/>
        </w:rPr>
        <w:t>”</w:t>
      </w:r>
    </w:p>
    <w:p w14:paraId="730AB8BE" w14:textId="77777777" w:rsidR="002F3640" w:rsidRDefault="002F3640" w:rsidP="00DC7EFE">
      <w:pPr>
        <w:pStyle w:val="ListParagraph"/>
        <w:spacing w:after="160" w:line="259" w:lineRule="auto"/>
      </w:pPr>
    </w:p>
    <w:p w14:paraId="3AA7F691" w14:textId="1377B941" w:rsidR="009635BF" w:rsidRDefault="009635BF" w:rsidP="009635BF">
      <w:pPr>
        <w:pStyle w:val="ListParagraph"/>
        <w:numPr>
          <w:ilvl w:val="0"/>
          <w:numId w:val="11"/>
        </w:numPr>
        <w:spacing w:after="160" w:line="259" w:lineRule="auto"/>
      </w:pPr>
      <w:r>
        <w:t>First, look at directory structure by running the command “</w:t>
      </w:r>
      <w:r w:rsidRPr="00BC0663">
        <w:rPr>
          <w:rFonts w:ascii="Consolas" w:hAnsi="Consolas"/>
        </w:rPr>
        <w:t>dir</w:t>
      </w:r>
      <w:r>
        <w:t xml:space="preserve">”. </w:t>
      </w:r>
    </w:p>
    <w:p w14:paraId="58AAE45A" w14:textId="77777777" w:rsidR="009635BF" w:rsidRDefault="009635BF" w:rsidP="009635BF">
      <w:pPr>
        <w:pStyle w:val="ListParagraph"/>
        <w:ind w:left="1080"/>
      </w:pPr>
    </w:p>
    <w:p w14:paraId="2F073C12" w14:textId="7448EE67" w:rsidR="009635BF" w:rsidRDefault="00290492" w:rsidP="009635BF">
      <w:pPr>
        <w:pStyle w:val="ListParagraph"/>
        <w:ind w:left="1080" w:firstLine="360"/>
        <w:jc w:val="center"/>
      </w:pPr>
      <w:r>
        <w:drawing>
          <wp:inline distT="0" distB="0" distL="0" distR="0" wp14:anchorId="2CEEDAFB" wp14:editId="2D78E81D">
            <wp:extent cx="5355430" cy="1502496"/>
            <wp:effectExtent l="0" t="0" r="0" b="2540"/>
            <wp:docPr id="339961975" name="Picture 1834760421"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21"/>
                    <pic:cNvPicPr/>
                  </pic:nvPicPr>
                  <pic:blipFill>
                    <a:blip r:embed="rId37">
                      <a:extLst>
                        <a:ext uri="{28A0092B-C50C-407E-A947-70E740481C1C}">
                          <a14:useLocalDpi xmlns:a14="http://schemas.microsoft.com/office/drawing/2010/main" val="0"/>
                        </a:ext>
                      </a:extLst>
                    </a:blip>
                    <a:stretch>
                      <a:fillRect/>
                    </a:stretch>
                  </pic:blipFill>
                  <pic:spPr>
                    <a:xfrm>
                      <a:off x="0" y="0"/>
                      <a:ext cx="5355430" cy="1502496"/>
                    </a:xfrm>
                    <a:prstGeom prst="rect">
                      <a:avLst/>
                    </a:prstGeom>
                  </pic:spPr>
                </pic:pic>
              </a:graphicData>
            </a:graphic>
          </wp:inline>
        </w:drawing>
      </w:r>
    </w:p>
    <w:p w14:paraId="43983D2E" w14:textId="77777777" w:rsidR="009635BF" w:rsidRDefault="009635BF" w:rsidP="009635BF">
      <w:pPr>
        <w:pStyle w:val="ListParagraph"/>
        <w:ind w:left="1080"/>
      </w:pPr>
    </w:p>
    <w:p w14:paraId="426FE1DB" w14:textId="77777777" w:rsidR="009635BF" w:rsidRDefault="009635BF" w:rsidP="009635BF">
      <w:pPr>
        <w:pStyle w:val="ListParagraph"/>
        <w:numPr>
          <w:ilvl w:val="0"/>
          <w:numId w:val="11"/>
        </w:numPr>
        <w:spacing w:after="160" w:line="259" w:lineRule="auto"/>
      </w:pPr>
      <w:r>
        <w:lastRenderedPageBreak/>
        <w:t>Notice that you have two folders “mywebapi” and “mywebapp” representing the web API and web application respectively. First, you will inspect the piece of code that is making the RESTful call to mywebapi. To do that run the command: “</w:t>
      </w:r>
      <w:r>
        <w:rPr>
          <w:rFonts w:ascii="Consolas" w:hAnsi="Consolas"/>
        </w:rPr>
        <w:t>gc</w:t>
      </w:r>
      <w:r w:rsidRPr="002A32D4">
        <w:rPr>
          <w:rFonts w:ascii="Consolas" w:hAnsi="Consolas"/>
        </w:rPr>
        <w:t xml:space="preserve"> .\mywebapp\Controllers\HomeController.cs</w:t>
      </w:r>
      <w:r>
        <w:t>”</w:t>
      </w:r>
    </w:p>
    <w:p w14:paraId="593867B9" w14:textId="77777777" w:rsidR="009635BF" w:rsidRDefault="009635BF" w:rsidP="009635BF">
      <w:pPr>
        <w:pStyle w:val="ListParagraph"/>
        <w:ind w:left="1080"/>
      </w:pPr>
    </w:p>
    <w:p w14:paraId="63F003E3" w14:textId="77777777" w:rsidR="009635BF" w:rsidRDefault="009635BF" w:rsidP="009635BF">
      <w:pPr>
        <w:pStyle w:val="ListParagraph"/>
        <w:jc w:val="center"/>
      </w:pPr>
      <w:r>
        <w:drawing>
          <wp:inline distT="0" distB="0" distL="0" distR="0" wp14:anchorId="54960A0E" wp14:editId="6A76B747">
            <wp:extent cx="4562856" cy="201168"/>
            <wp:effectExtent l="0" t="0" r="0" b="8890"/>
            <wp:docPr id="1097099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562856" cy="201168"/>
                    </a:xfrm>
                    <a:prstGeom prst="rect">
                      <a:avLst/>
                    </a:prstGeom>
                  </pic:spPr>
                </pic:pic>
              </a:graphicData>
            </a:graphic>
          </wp:inline>
        </w:drawing>
      </w:r>
    </w:p>
    <w:p w14:paraId="09D219F3" w14:textId="77777777" w:rsidR="009635BF" w:rsidRDefault="009635BF" w:rsidP="009635BF">
      <w:pPr>
        <w:pStyle w:val="ListParagraph"/>
        <w:ind w:left="1080"/>
      </w:pPr>
    </w:p>
    <w:p w14:paraId="25B44E2C" w14:textId="77777777" w:rsidR="009027E3" w:rsidRDefault="009635BF" w:rsidP="009635BF">
      <w:pPr>
        <w:pStyle w:val="ListParagraph"/>
        <w:numPr>
          <w:ilvl w:val="0"/>
          <w:numId w:val="11"/>
        </w:numPr>
        <w:spacing w:after="160" w:line="259" w:lineRule="auto"/>
      </w:pPr>
      <w:r>
        <w:t xml:space="preserve">This displays the code within HomeController.cs file. You may need to scroll down to view the code that calls the mywebapi RESTful endpoint. The actual Uri is </w:t>
      </w:r>
      <w:hyperlink r:id="rId39" w:history="1">
        <w:r w:rsidRPr="006E0F85">
          <w:rPr>
            <w:rStyle w:val="Hyperlink"/>
            <w:rFonts w:ascii="Consolas" w:hAnsi="Consolas"/>
          </w:rPr>
          <w:t>http://demowebapi:9000/api/quotes</w:t>
        </w:r>
      </w:hyperlink>
      <w:r>
        <w:t xml:space="preserve">. </w:t>
      </w:r>
      <w:r w:rsidRPr="009027E3">
        <w:rPr>
          <w:highlight w:val="yellow"/>
        </w:rPr>
        <w:t>Notice the use of “demowebapi” which is not a FQ</w:t>
      </w:r>
      <w:r w:rsidR="00DD292B" w:rsidRPr="009027E3">
        <w:rPr>
          <w:highlight w:val="yellow"/>
        </w:rPr>
        <w:t>D</w:t>
      </w:r>
      <w:r w:rsidRPr="009027E3">
        <w:rPr>
          <w:highlight w:val="yellow"/>
        </w:rPr>
        <w:t>N nor IP Address,</w:t>
      </w:r>
      <w:r>
        <w:t xml:space="preserve"> but rather a service that is defined within the docker-compose.yml file (which we will review next). </w:t>
      </w:r>
    </w:p>
    <w:p w14:paraId="5C3A23C4" w14:textId="7D684F3A" w:rsidR="009635BF" w:rsidRDefault="009635BF" w:rsidP="009635BF">
      <w:pPr>
        <w:pStyle w:val="ListParagraph"/>
        <w:numPr>
          <w:ilvl w:val="0"/>
          <w:numId w:val="11"/>
        </w:numPr>
        <w:spacing w:after="160" w:line="259" w:lineRule="auto"/>
      </w:pPr>
      <w:r>
        <w:t xml:space="preserve">By using the service name, the web application can simply refer to the Web API app (using that same name) across all environments, including development, test and production etc. </w:t>
      </w:r>
    </w:p>
    <w:p w14:paraId="3D7B01A7" w14:textId="77777777" w:rsidR="009635BF" w:rsidRDefault="009635BF" w:rsidP="009635BF">
      <w:pPr>
        <w:pStyle w:val="ListParagraph"/>
        <w:ind w:left="1080"/>
      </w:pPr>
    </w:p>
    <w:p w14:paraId="32FB2947" w14:textId="77777777" w:rsidR="009635BF" w:rsidRDefault="009635BF" w:rsidP="009635BF">
      <w:pPr>
        <w:pStyle w:val="ListParagraph"/>
        <w:ind w:left="1080" w:firstLine="360"/>
      </w:pPr>
      <w:r>
        <w:drawing>
          <wp:inline distT="0" distB="0" distL="0" distR="0" wp14:anchorId="4C63DDA6" wp14:editId="51368EB6">
            <wp:extent cx="5020056" cy="155448"/>
            <wp:effectExtent l="0" t="0" r="0" b="0"/>
            <wp:docPr id="9791161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0056" cy="155448"/>
                    </a:xfrm>
                    <a:prstGeom prst="rect">
                      <a:avLst/>
                    </a:prstGeom>
                  </pic:spPr>
                </pic:pic>
              </a:graphicData>
            </a:graphic>
          </wp:inline>
        </w:drawing>
      </w:r>
    </w:p>
    <w:p w14:paraId="686B58D0" w14:textId="77777777" w:rsidR="009635BF" w:rsidRDefault="009635BF" w:rsidP="009635BF">
      <w:pPr>
        <w:pStyle w:val="ListParagraph"/>
        <w:ind w:left="1080"/>
      </w:pPr>
      <w:r>
        <w:t xml:space="preserve"> </w:t>
      </w:r>
    </w:p>
    <w:p w14:paraId="793B2376" w14:textId="77777777" w:rsidR="009635BF" w:rsidRDefault="009635BF" w:rsidP="009635BF">
      <w:pPr>
        <w:pStyle w:val="ListParagraph"/>
        <w:ind w:left="1080"/>
      </w:pPr>
    </w:p>
    <w:p w14:paraId="6CCC6864" w14:textId="77777777" w:rsidR="009635BF" w:rsidRDefault="009635BF" w:rsidP="009635BF">
      <w:pPr>
        <w:pStyle w:val="ListParagraph"/>
        <w:numPr>
          <w:ilvl w:val="0"/>
          <w:numId w:val="11"/>
        </w:numPr>
        <w:spacing w:after="160" w:line="259" w:lineRule="auto"/>
      </w:pPr>
      <w:r>
        <w:t>Let’s inspect the docker-compose.yml file. Run the command “</w:t>
      </w:r>
      <w:r>
        <w:rPr>
          <w:rFonts w:ascii="Consolas" w:hAnsi="Consolas"/>
        </w:rPr>
        <w:t xml:space="preserve">gc </w:t>
      </w:r>
      <w:r w:rsidRPr="00646A8C">
        <w:rPr>
          <w:rFonts w:ascii="Consolas" w:hAnsi="Consolas"/>
        </w:rPr>
        <w:t>.\docker-compose.yml</w:t>
      </w:r>
      <w:r>
        <w:t>”</w:t>
      </w:r>
    </w:p>
    <w:p w14:paraId="78CDAE59" w14:textId="77777777" w:rsidR="009635BF" w:rsidRDefault="009635BF" w:rsidP="009635BF">
      <w:pPr>
        <w:pStyle w:val="ListParagraph"/>
        <w:ind w:left="1080"/>
      </w:pPr>
    </w:p>
    <w:p w14:paraId="05A68D70" w14:textId="77777777" w:rsidR="009635BF" w:rsidRDefault="009635BF" w:rsidP="009635BF">
      <w:pPr>
        <w:pStyle w:val="ListParagraph"/>
        <w:ind w:left="1080"/>
        <w:jc w:val="center"/>
      </w:pPr>
      <w:r>
        <w:drawing>
          <wp:inline distT="0" distB="0" distL="0" distR="0" wp14:anchorId="2A2AE626" wp14:editId="3D2ED6D9">
            <wp:extent cx="3530600" cy="254000"/>
            <wp:effectExtent l="0" t="0" r="0" b="0"/>
            <wp:docPr id="1461702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530600" cy="254000"/>
                    </a:xfrm>
                    <a:prstGeom prst="rect">
                      <a:avLst/>
                    </a:prstGeom>
                  </pic:spPr>
                </pic:pic>
              </a:graphicData>
            </a:graphic>
          </wp:inline>
        </w:drawing>
      </w:r>
    </w:p>
    <w:p w14:paraId="4F019CBB" w14:textId="77777777" w:rsidR="00C50E19" w:rsidRDefault="00C50E19" w:rsidP="00C50E19">
      <w:pPr>
        <w:pStyle w:val="ListParagraph"/>
        <w:ind w:left="1080" w:firstLine="360"/>
      </w:pPr>
      <w:r>
        <w:t xml:space="preserve">This will emit the content of docker-compose.yml file.  </w:t>
      </w:r>
    </w:p>
    <w:p w14:paraId="0BE6949E" w14:textId="77777777" w:rsidR="00C50E19" w:rsidRDefault="00C50E19" w:rsidP="00C50E19">
      <w:pPr>
        <w:pStyle w:val="ListParagraph"/>
        <w:ind w:left="1080"/>
      </w:pPr>
    </w:p>
    <w:p w14:paraId="27E02D58" w14:textId="1AFC0032" w:rsidR="00C50E19" w:rsidRDefault="00290492" w:rsidP="00C50E19">
      <w:pPr>
        <w:pStyle w:val="ListParagraph"/>
        <w:ind w:left="1080"/>
        <w:jc w:val="center"/>
      </w:pPr>
      <w:r>
        <w:drawing>
          <wp:inline distT="0" distB="0" distL="0" distR="0" wp14:anchorId="50A04C17" wp14:editId="0903CAD8">
            <wp:extent cx="2000265" cy="2957534"/>
            <wp:effectExtent l="0" t="0" r="0" b="0"/>
            <wp:docPr id="531975044" name="Picture 18347604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22"/>
                    <pic:cNvPicPr/>
                  </pic:nvPicPr>
                  <pic:blipFill>
                    <a:blip r:embed="rId42">
                      <a:extLst>
                        <a:ext uri="{28A0092B-C50C-407E-A947-70E740481C1C}">
                          <a14:useLocalDpi xmlns:a14="http://schemas.microsoft.com/office/drawing/2010/main" val="0"/>
                        </a:ext>
                      </a:extLst>
                    </a:blip>
                    <a:stretch>
                      <a:fillRect/>
                    </a:stretch>
                  </pic:blipFill>
                  <pic:spPr>
                    <a:xfrm>
                      <a:off x="0" y="0"/>
                      <a:ext cx="2000265" cy="2957534"/>
                    </a:xfrm>
                    <a:prstGeom prst="rect">
                      <a:avLst/>
                    </a:prstGeom>
                  </pic:spPr>
                </pic:pic>
              </a:graphicData>
            </a:graphic>
          </wp:inline>
        </w:drawing>
      </w:r>
    </w:p>
    <w:p w14:paraId="5E38486E" w14:textId="77777777" w:rsidR="00C50E19" w:rsidRDefault="00C50E19" w:rsidP="00C50E19">
      <w:pPr>
        <w:pStyle w:val="ListParagraph"/>
        <w:ind w:left="1080"/>
        <w:jc w:val="center"/>
      </w:pPr>
    </w:p>
    <w:p w14:paraId="5064A12B" w14:textId="77777777" w:rsidR="008C44B3" w:rsidRDefault="00C50E19" w:rsidP="00C50E19">
      <w:pPr>
        <w:pStyle w:val="ListParagraph"/>
      </w:pPr>
      <w:r>
        <w:t xml:space="preserve">First, notice the structure of the file. </w:t>
      </w:r>
    </w:p>
    <w:p w14:paraId="56A3AE3A" w14:textId="77777777" w:rsidR="008C44B3" w:rsidRDefault="008C44B3" w:rsidP="00C50E19">
      <w:pPr>
        <w:pStyle w:val="ListParagraph"/>
      </w:pPr>
    </w:p>
    <w:p w14:paraId="58948CFB" w14:textId="77777777" w:rsidR="008C44B3" w:rsidRDefault="00C50E19" w:rsidP="00C50E19">
      <w:pPr>
        <w:pStyle w:val="ListParagraph"/>
      </w:pPr>
      <w:r>
        <w:lastRenderedPageBreak/>
        <w:t xml:space="preserve">All .YML files follow the YAML structure (more information about the extension can be found at : </w:t>
      </w:r>
      <w:hyperlink r:id="rId43" w:history="1">
        <w:r w:rsidRPr="006E0F85">
          <w:rPr>
            <w:rStyle w:val="Hyperlink"/>
          </w:rPr>
          <w:t>https://www.reviversoft.com/file-extensions/yml)</w:t>
        </w:r>
      </w:hyperlink>
      <w:r>
        <w:t xml:space="preserve">. </w:t>
      </w:r>
    </w:p>
    <w:p w14:paraId="29E7B25D" w14:textId="77777777" w:rsidR="008C44B3" w:rsidRDefault="008C44B3" w:rsidP="00C50E19">
      <w:pPr>
        <w:pStyle w:val="ListParagraph"/>
      </w:pPr>
    </w:p>
    <w:p w14:paraId="313E5078" w14:textId="77777777" w:rsidR="008C44B3" w:rsidRDefault="00C50E19" w:rsidP="00C50E19">
      <w:pPr>
        <w:pStyle w:val="ListParagraph"/>
      </w:pPr>
      <w:r>
        <w:t xml:space="preserve">For docker compose usage you first define the version number and then specify the structure of your services. </w:t>
      </w:r>
    </w:p>
    <w:p w14:paraId="643C2160" w14:textId="77777777" w:rsidR="008C44B3" w:rsidRDefault="008C44B3" w:rsidP="00C50E19">
      <w:pPr>
        <w:pStyle w:val="ListParagraph"/>
      </w:pPr>
    </w:p>
    <w:p w14:paraId="573019CD" w14:textId="77777777" w:rsidR="000822B3" w:rsidRDefault="00C50E19" w:rsidP="00C50E19">
      <w:pPr>
        <w:pStyle w:val="ListParagraph"/>
      </w:pPr>
      <w:r>
        <w:t xml:space="preserve">In this case, </w:t>
      </w:r>
      <w:r w:rsidRPr="008C44B3">
        <w:rPr>
          <w:b/>
          <w:bCs/>
          <w:highlight w:val="yellow"/>
        </w:rPr>
        <w:t>we have two services, namely “</w:t>
      </w:r>
      <w:r w:rsidRPr="008C44B3">
        <w:rPr>
          <w:b/>
          <w:bCs/>
          <w:i/>
          <w:highlight w:val="yellow"/>
        </w:rPr>
        <w:t>demowebapp</w:t>
      </w:r>
      <w:r w:rsidRPr="008C44B3">
        <w:rPr>
          <w:b/>
          <w:bCs/>
          <w:highlight w:val="yellow"/>
        </w:rPr>
        <w:t>” and “</w:t>
      </w:r>
      <w:r w:rsidRPr="008C44B3">
        <w:rPr>
          <w:b/>
          <w:bCs/>
          <w:i/>
          <w:highlight w:val="yellow"/>
        </w:rPr>
        <w:t>demowebapi</w:t>
      </w:r>
      <w:r w:rsidRPr="008C44B3">
        <w:rPr>
          <w:b/>
          <w:bCs/>
          <w:highlight w:val="yellow"/>
        </w:rPr>
        <w:t>”. The demowebapp</w:t>
      </w:r>
      <w:r>
        <w:t xml:space="preserve"> service declaration starts with the build instruction and points to folder “</w:t>
      </w:r>
      <w:r w:rsidRPr="00BF46D3">
        <w:rPr>
          <w:i/>
        </w:rPr>
        <w:t>mywebapp</w:t>
      </w:r>
      <w:r>
        <w:t xml:space="preserve">” that contains the ASP.NET core application and relevant Dockerfile (recall the file entitled, DockerFile, that resides in the root of the application). </w:t>
      </w:r>
    </w:p>
    <w:p w14:paraId="3955CDFB" w14:textId="77777777" w:rsidR="00DC005A" w:rsidRDefault="00C50E19" w:rsidP="00C50E19">
      <w:pPr>
        <w:pStyle w:val="ListParagraph"/>
      </w:pPr>
      <w:r>
        <w:t xml:space="preserve">Note how the compose file contains sections, or “instructions”:  </w:t>
      </w:r>
      <w:r w:rsidR="00235560">
        <w:t>Services, networks</w:t>
      </w:r>
      <w:r>
        <w:t xml:space="preserve">, etc. The build instruction is equal to the </w:t>
      </w:r>
      <w:r w:rsidRPr="00937B89">
        <w:rPr>
          <w:i/>
        </w:rPr>
        <w:t>docker build</w:t>
      </w:r>
      <w:r>
        <w:t xml:space="preserve"> command. Then ports are mapped from the </w:t>
      </w:r>
      <w:r w:rsidRPr="00DC005A">
        <w:rPr>
          <w:highlight w:val="yellow"/>
        </w:rPr>
        <w:t>host’s port 80 to the container’s port 80</w:t>
      </w:r>
      <w:r>
        <w:t>.</w:t>
      </w:r>
      <w:r w:rsidR="00235560">
        <w:t xml:space="preserve"> </w:t>
      </w:r>
    </w:p>
    <w:p w14:paraId="49ACE8E3" w14:textId="77777777" w:rsidR="00DC005A" w:rsidRDefault="00DC005A" w:rsidP="00C50E19">
      <w:pPr>
        <w:pStyle w:val="ListParagraph"/>
      </w:pPr>
    </w:p>
    <w:p w14:paraId="073D1A19" w14:textId="77777777" w:rsidR="00DC005A" w:rsidRDefault="00C50E19" w:rsidP="00C50E19">
      <w:pPr>
        <w:pStyle w:val="ListParagraph"/>
      </w:pPr>
      <w:r>
        <w:t xml:space="preserve">The </w:t>
      </w:r>
      <w:r w:rsidRPr="00BF46D3">
        <w:rPr>
          <w:i/>
        </w:rPr>
        <w:t>depends_on</w:t>
      </w:r>
      <w:r>
        <w:t xml:space="preserve"> directs the docker-compose to launch the </w:t>
      </w:r>
      <w:r w:rsidRPr="00BF46D3">
        <w:rPr>
          <w:i/>
        </w:rPr>
        <w:t>demowebapi</w:t>
      </w:r>
      <w:r>
        <w:t xml:space="preserve"> container first since </w:t>
      </w:r>
      <w:r w:rsidRPr="00BF46D3">
        <w:rPr>
          <w:i/>
        </w:rPr>
        <w:t>demowebapp</w:t>
      </w:r>
      <w:r>
        <w:t xml:space="preserve"> depends on it. </w:t>
      </w:r>
    </w:p>
    <w:p w14:paraId="144F7B50" w14:textId="77777777" w:rsidR="00DC005A" w:rsidRDefault="00DC005A" w:rsidP="00C50E19">
      <w:pPr>
        <w:pStyle w:val="ListParagraph"/>
      </w:pPr>
    </w:p>
    <w:p w14:paraId="303F9E65" w14:textId="4E1EF2A5" w:rsidR="00C50E19" w:rsidRDefault="00C50E19" w:rsidP="00C50E19">
      <w:pPr>
        <w:pStyle w:val="ListParagraph"/>
      </w:pPr>
      <w:r>
        <w:t xml:space="preserve">Also, the discoverability is done by using the service names (as mentioned in the paragraph above whereas, </w:t>
      </w:r>
      <w:r w:rsidRPr="007B66C3">
        <w:rPr>
          <w:i/>
        </w:rPr>
        <w:t>demowebapp</w:t>
      </w:r>
      <w:r>
        <w:t xml:space="preserve"> can access </w:t>
      </w:r>
      <w:r w:rsidRPr="007B66C3">
        <w:rPr>
          <w:i/>
        </w:rPr>
        <w:t>demowebapi</w:t>
      </w:r>
      <w:r>
        <w:t xml:space="preserve"> by its service name, rather than FQ</w:t>
      </w:r>
      <w:r w:rsidR="00DD292B">
        <w:t>D</w:t>
      </w:r>
      <w:r>
        <w:t xml:space="preserve">N or IP Address). </w:t>
      </w:r>
    </w:p>
    <w:p w14:paraId="13AC5AE4" w14:textId="77777777" w:rsidR="00C50E19" w:rsidRDefault="00C50E19" w:rsidP="00C50E19">
      <w:pPr>
        <w:pStyle w:val="ListParagraph"/>
      </w:pPr>
    </w:p>
    <w:p w14:paraId="3319B3CE" w14:textId="77777777" w:rsidR="00DC005A" w:rsidRDefault="00C50E19" w:rsidP="00C50E19">
      <w:pPr>
        <w:pStyle w:val="ListParagraph"/>
      </w:pPr>
      <w:r>
        <w:t xml:space="preserve">Next is the </w:t>
      </w:r>
      <w:r w:rsidRPr="00CF150A">
        <w:rPr>
          <w:i/>
        </w:rPr>
        <w:t>demowebapi</w:t>
      </w:r>
      <w:r>
        <w:t xml:space="preserve"> service declaration. It also starts with the build command pointing to the “mywebapi” folder that contains the Dockerfile and relevant ASP.NET Core files. </w:t>
      </w:r>
    </w:p>
    <w:p w14:paraId="1ABEB7C4" w14:textId="77777777" w:rsidR="00DC005A" w:rsidRDefault="00DC005A" w:rsidP="00C50E19">
      <w:pPr>
        <w:pStyle w:val="ListParagraph"/>
      </w:pPr>
    </w:p>
    <w:p w14:paraId="56279A45" w14:textId="7C13B2C9" w:rsidR="00C50E19" w:rsidRDefault="00C50E19" w:rsidP="00C50E19">
      <w:pPr>
        <w:pStyle w:val="ListParagraph"/>
      </w:pPr>
      <w:r>
        <w:t xml:space="preserve">Ports are mapped from host port 9000 to container port 9000. </w:t>
      </w:r>
    </w:p>
    <w:p w14:paraId="3A4CA745" w14:textId="77777777" w:rsidR="00136685" w:rsidRDefault="00136685" w:rsidP="0066295B">
      <w:pPr>
        <w:pStyle w:val="ListParagraph"/>
      </w:pPr>
    </w:p>
    <w:p w14:paraId="58B4F648" w14:textId="77777777" w:rsidR="00136685" w:rsidRDefault="0066295B" w:rsidP="0066295B">
      <w:pPr>
        <w:pStyle w:val="ListParagraph"/>
      </w:pPr>
      <w:r>
        <w:t xml:space="preserve">Finally, networks section keeps the default settings to nat networking. </w:t>
      </w:r>
    </w:p>
    <w:p w14:paraId="40E1CBF6" w14:textId="77777777" w:rsidR="00136685" w:rsidRDefault="00136685" w:rsidP="0066295B">
      <w:pPr>
        <w:pStyle w:val="ListParagraph"/>
      </w:pPr>
    </w:p>
    <w:p w14:paraId="252B7CD7" w14:textId="315910AF" w:rsidR="0066295B" w:rsidRDefault="0066295B" w:rsidP="0066295B">
      <w:pPr>
        <w:pStyle w:val="ListParagraph"/>
      </w:pPr>
      <w:r>
        <w:t xml:space="preserve">This network declaration is needed for windows containers at this time. Basically, it tells docker compose to use default nat networking. </w:t>
      </w:r>
    </w:p>
    <w:p w14:paraId="10610CA4" w14:textId="77777777" w:rsidR="0066295B" w:rsidRDefault="0066295B" w:rsidP="0066295B">
      <w:pPr>
        <w:pStyle w:val="TaskDetail"/>
        <w:ind w:left="1440"/>
      </w:pPr>
    </w:p>
    <w:p w14:paraId="762E9C75" w14:textId="77777777" w:rsidR="0066295B" w:rsidRPr="00163BA4" w:rsidRDefault="0066295B" w:rsidP="0066295B">
      <w:pPr>
        <w:numPr>
          <w:ilvl w:val="0"/>
          <w:numId w:val="6"/>
        </w:numPr>
        <w:spacing w:after="120"/>
        <w:ind w:right="144"/>
        <w:rPr>
          <w:b/>
          <w:color w:val="000000"/>
        </w:rPr>
      </w:pPr>
      <w:r w:rsidRPr="00CF6AE9">
        <w:rPr>
          <w:b/>
          <w:color w:val="000000"/>
        </w:rPr>
        <w:t>Docker Compose</w:t>
      </w:r>
      <w:r>
        <w:rPr>
          <w:b/>
          <w:color w:val="000000"/>
        </w:rPr>
        <w:t xml:space="preserve"> Up</w:t>
      </w:r>
    </w:p>
    <w:p w14:paraId="75352D23" w14:textId="77777777" w:rsidR="0066295B" w:rsidRDefault="0066295B" w:rsidP="0066295B">
      <w:pPr>
        <w:pStyle w:val="ListParagraph"/>
        <w:numPr>
          <w:ilvl w:val="0"/>
          <w:numId w:val="28"/>
        </w:numPr>
        <w:spacing w:after="160" w:line="259" w:lineRule="auto"/>
      </w:pPr>
      <w:r>
        <w:t>At this point, you are all set to run the multi-container application with a single command “</w:t>
      </w:r>
      <w:r w:rsidRPr="00FA6C04">
        <w:rPr>
          <w:rFonts w:ascii="Consolas" w:hAnsi="Consolas"/>
        </w:rPr>
        <w:t>docker-compose</w:t>
      </w:r>
      <w:r>
        <w:rPr>
          <w:rFonts w:ascii="Consolas" w:hAnsi="Consolas"/>
        </w:rPr>
        <w:t>.exe</w:t>
      </w:r>
      <w:r w:rsidRPr="00FA6C04">
        <w:rPr>
          <w:rFonts w:ascii="Consolas" w:hAnsi="Consolas"/>
        </w:rPr>
        <w:t xml:space="preserve"> up</w:t>
      </w:r>
      <w:r>
        <w:rPr>
          <w:rFonts w:ascii="Consolas" w:hAnsi="Consolas"/>
        </w:rPr>
        <w:t xml:space="preserve"> -d</w:t>
      </w:r>
      <w:r>
        <w:t>”</w:t>
      </w:r>
    </w:p>
    <w:p w14:paraId="141182A4" w14:textId="77777777" w:rsidR="0066295B" w:rsidRDefault="0066295B" w:rsidP="0066295B">
      <w:pPr>
        <w:pStyle w:val="ListParagraph"/>
        <w:ind w:left="1080"/>
      </w:pPr>
    </w:p>
    <w:p w14:paraId="7ECD88D8" w14:textId="77777777" w:rsidR="0066295B" w:rsidRDefault="0066295B" w:rsidP="0066295B">
      <w:pPr>
        <w:pStyle w:val="ListParagraph"/>
        <w:ind w:left="1080"/>
        <w:jc w:val="center"/>
      </w:pPr>
      <w:r>
        <w:drawing>
          <wp:inline distT="0" distB="0" distL="0" distR="0" wp14:anchorId="25429533" wp14:editId="5BF82EC0">
            <wp:extent cx="3327400" cy="215900"/>
            <wp:effectExtent l="0" t="0" r="0" b="12700"/>
            <wp:docPr id="3203490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3327400" cy="215900"/>
                    </a:xfrm>
                    <a:prstGeom prst="rect">
                      <a:avLst/>
                    </a:prstGeom>
                  </pic:spPr>
                </pic:pic>
              </a:graphicData>
            </a:graphic>
          </wp:inline>
        </w:drawing>
      </w:r>
    </w:p>
    <w:p w14:paraId="2E07BA4F" w14:textId="77777777" w:rsidR="0066295B" w:rsidRDefault="0066295B" w:rsidP="0066295B">
      <w:pPr>
        <w:pStyle w:val="ListParagraph"/>
        <w:ind w:left="1080"/>
        <w:jc w:val="center"/>
      </w:pPr>
    </w:p>
    <w:p w14:paraId="79833BA4" w14:textId="77777777" w:rsidR="0066295B" w:rsidRDefault="0066295B" w:rsidP="0066295B">
      <w:pPr>
        <w:pStyle w:val="ListParagraph"/>
        <w:ind w:left="1080"/>
      </w:pPr>
      <w:r>
        <w:t xml:space="preserve">NOTE: The docker-compose.exe tries to make it simple to start and stop the services (running containers) with commands like up and down.  The “-d” switch works the same as when used with the docker build command, which instructs docker to run the </w:t>
      </w:r>
      <w:r>
        <w:lastRenderedPageBreak/>
        <w:t xml:space="preserve">container in the background rather than interactively. If you don’t provide any switch parameter, the default is set to interactive.  </w:t>
      </w:r>
    </w:p>
    <w:p w14:paraId="3A9405B4" w14:textId="77777777" w:rsidR="0066295B" w:rsidRDefault="0066295B" w:rsidP="0066295B">
      <w:pPr>
        <w:ind w:left="1060"/>
      </w:pPr>
      <w:r>
        <w:t>As the command executes, you will notice that the “</w:t>
      </w:r>
      <w:proofErr w:type="spellStart"/>
      <w:r>
        <w:t>mywebapi</w:t>
      </w:r>
      <w:proofErr w:type="spellEnd"/>
      <w:r>
        <w:t xml:space="preserve">” container is built first. This is because we mention in the </w:t>
      </w:r>
      <w:proofErr w:type="spellStart"/>
      <w:r>
        <w:t>yml</w:t>
      </w:r>
      <w:proofErr w:type="spellEnd"/>
      <w:r>
        <w:t xml:space="preserve"> file that “</w:t>
      </w:r>
      <w:proofErr w:type="spellStart"/>
      <w:r>
        <w:t>mywebapp</w:t>
      </w:r>
      <w:proofErr w:type="spellEnd"/>
      <w:r>
        <w:t>” depends on it, so it will build first. Also, if the image for “</w:t>
      </w:r>
      <w:proofErr w:type="spellStart"/>
      <w:r>
        <w:t>mywebapi</w:t>
      </w:r>
      <w:proofErr w:type="spellEnd"/>
      <w:r>
        <w:t xml:space="preserve">” already exists, then it won’t be built again. </w:t>
      </w:r>
    </w:p>
    <w:p w14:paraId="5BAB9F6F" w14:textId="127A756E" w:rsidR="0066295B" w:rsidRDefault="14B51813" w:rsidP="0066295B">
      <w:pPr>
        <w:ind w:left="1060"/>
        <w:jc w:val="center"/>
      </w:pPr>
      <w:r>
        <w:rPr>
          <w:noProof/>
        </w:rPr>
        <w:drawing>
          <wp:inline distT="0" distB="0" distL="0" distR="0" wp14:anchorId="7482B91C" wp14:editId="1659AF64">
            <wp:extent cx="5852160" cy="1524000"/>
            <wp:effectExtent l="0" t="0" r="0" b="0"/>
            <wp:docPr id="118970982" name="Picture 11897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852160" cy="1524000"/>
                    </a:xfrm>
                    <a:prstGeom prst="rect">
                      <a:avLst/>
                    </a:prstGeom>
                  </pic:spPr>
                </pic:pic>
              </a:graphicData>
            </a:graphic>
          </wp:inline>
        </w:drawing>
      </w:r>
    </w:p>
    <w:p w14:paraId="62104561" w14:textId="77777777" w:rsidR="0066295B" w:rsidRDefault="0066295B" w:rsidP="0066295B">
      <w:pPr>
        <w:ind w:left="1060"/>
      </w:pPr>
      <w:r>
        <w:t>Next, Docker will build the container image for “</w:t>
      </w:r>
      <w:proofErr w:type="spellStart"/>
      <w:r>
        <w:t>mywebapp</w:t>
      </w:r>
      <w:proofErr w:type="spellEnd"/>
      <w:r>
        <w:t xml:space="preserve">.” </w:t>
      </w:r>
    </w:p>
    <w:p w14:paraId="14BC86BC" w14:textId="33C5C564" w:rsidR="002413C1" w:rsidRDefault="231BC2A1" w:rsidP="002413C1">
      <w:pPr>
        <w:ind w:left="1060"/>
        <w:jc w:val="center"/>
      </w:pPr>
      <w:r>
        <w:rPr>
          <w:noProof/>
        </w:rPr>
        <w:drawing>
          <wp:inline distT="0" distB="0" distL="0" distR="0" wp14:anchorId="0755A9A5" wp14:editId="69FBCCBF">
            <wp:extent cx="6007008" cy="1714500"/>
            <wp:effectExtent l="0" t="0" r="0" b="0"/>
            <wp:docPr id="10637601" name="Picture 1063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07008" cy="1714500"/>
                    </a:xfrm>
                    <a:prstGeom prst="rect">
                      <a:avLst/>
                    </a:prstGeom>
                  </pic:spPr>
                </pic:pic>
              </a:graphicData>
            </a:graphic>
          </wp:inline>
        </w:drawing>
      </w:r>
    </w:p>
    <w:p w14:paraId="1F898A8E" w14:textId="77777777" w:rsidR="002413C1" w:rsidRPr="00582793" w:rsidRDefault="002413C1" w:rsidP="002413C1">
      <w:pPr>
        <w:pStyle w:val="ListParagraph"/>
        <w:numPr>
          <w:ilvl w:val="0"/>
          <w:numId w:val="29"/>
        </w:numPr>
        <w:spacing w:after="160" w:line="259" w:lineRule="auto"/>
        <w:rPr>
          <w:i/>
        </w:rPr>
      </w:pPr>
      <w:r w:rsidRPr="00582793">
        <w:rPr>
          <w:i/>
        </w:rPr>
        <w:t xml:space="preserve">NOTE: You can safely ignore any warnings. </w:t>
      </w:r>
    </w:p>
    <w:p w14:paraId="7A951C29" w14:textId="77777777" w:rsidR="002413C1" w:rsidRPr="00582793" w:rsidRDefault="002413C1" w:rsidP="002413C1">
      <w:pPr>
        <w:pStyle w:val="ListParagraph"/>
        <w:numPr>
          <w:ilvl w:val="0"/>
          <w:numId w:val="29"/>
        </w:numPr>
        <w:spacing w:after="160" w:line="259" w:lineRule="auto"/>
      </w:pPr>
      <w:r w:rsidRPr="00582793">
        <w:t xml:space="preserve">Finally, docker-compose will run both containers using the instructions from the docker-compose.yml file.  </w:t>
      </w:r>
    </w:p>
    <w:p w14:paraId="45664209" w14:textId="77777777" w:rsidR="002413C1" w:rsidRDefault="002413C1" w:rsidP="002413C1">
      <w:pPr>
        <w:ind w:left="1060"/>
        <w:jc w:val="center"/>
      </w:pPr>
      <w:r>
        <w:rPr>
          <w:noProof/>
        </w:rPr>
        <w:drawing>
          <wp:inline distT="0" distB="0" distL="0" distR="0" wp14:anchorId="64DA0308" wp14:editId="66CD9C6B">
            <wp:extent cx="4533900" cy="533400"/>
            <wp:effectExtent l="0" t="0" r="12700" b="0"/>
            <wp:docPr id="5736661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33900" cy="533400"/>
                    </a:xfrm>
                    <a:prstGeom prst="rect">
                      <a:avLst/>
                    </a:prstGeom>
                  </pic:spPr>
                </pic:pic>
              </a:graphicData>
            </a:graphic>
          </wp:inline>
        </w:drawing>
      </w:r>
    </w:p>
    <w:p w14:paraId="7F0037E5" w14:textId="77777777" w:rsidR="002413C1" w:rsidRDefault="002413C1" w:rsidP="002413C1">
      <w:pPr>
        <w:ind w:left="1060"/>
      </w:pPr>
    </w:p>
    <w:p w14:paraId="466D4A39" w14:textId="77777777" w:rsidR="002413C1" w:rsidRDefault="002413C1" w:rsidP="002413C1">
      <w:pPr>
        <w:pStyle w:val="ListParagraph"/>
        <w:numPr>
          <w:ilvl w:val="0"/>
          <w:numId w:val="28"/>
        </w:numPr>
        <w:spacing w:after="160" w:line="259" w:lineRule="auto"/>
      </w:pPr>
      <w:r>
        <w:t>You can check details about running containers by executing the command “</w:t>
      </w:r>
      <w:r w:rsidRPr="00A613D0">
        <w:rPr>
          <w:rFonts w:ascii="Consolas" w:hAnsi="Consolas"/>
        </w:rPr>
        <w:t>docker ps</w:t>
      </w:r>
      <w:r>
        <w:t xml:space="preserve">”. </w:t>
      </w:r>
    </w:p>
    <w:p w14:paraId="69C53443" w14:textId="77777777" w:rsidR="002413C1" w:rsidRDefault="002413C1" w:rsidP="002413C1">
      <w:pPr>
        <w:pStyle w:val="ListParagraph"/>
        <w:ind w:left="1080"/>
      </w:pPr>
    </w:p>
    <w:p w14:paraId="4D72DA16" w14:textId="7BDFAAAB" w:rsidR="002413C1" w:rsidRDefault="12115C7B" w:rsidP="002413C1">
      <w:pPr>
        <w:pStyle w:val="ListParagraph"/>
        <w:ind w:left="1080"/>
      </w:pPr>
      <w:r>
        <w:drawing>
          <wp:inline distT="0" distB="0" distL="0" distR="0" wp14:anchorId="37EC6FA2" wp14:editId="77E0C70C">
            <wp:extent cx="5588000" cy="628650"/>
            <wp:effectExtent l="0" t="0" r="0" b="0"/>
            <wp:docPr id="391834741" name="Picture 3918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8000" cy="628650"/>
                    </a:xfrm>
                    <a:prstGeom prst="rect">
                      <a:avLst/>
                    </a:prstGeom>
                  </pic:spPr>
                </pic:pic>
              </a:graphicData>
            </a:graphic>
          </wp:inline>
        </w:drawing>
      </w:r>
    </w:p>
    <w:p w14:paraId="4A255F79" w14:textId="77777777" w:rsidR="002413C1" w:rsidRDefault="002413C1" w:rsidP="002413C1">
      <w:pPr>
        <w:pStyle w:val="ListParagraph"/>
        <w:ind w:left="1080"/>
      </w:pPr>
    </w:p>
    <w:p w14:paraId="6E00B714" w14:textId="43CECE10" w:rsidR="00290492" w:rsidRPr="00290492" w:rsidRDefault="00290492" w:rsidP="00290492">
      <w:pPr>
        <w:pStyle w:val="ListParagraph"/>
        <w:numPr>
          <w:ilvl w:val="0"/>
          <w:numId w:val="28"/>
        </w:numPr>
        <w:spacing w:after="160" w:line="259" w:lineRule="auto"/>
      </w:pPr>
      <w:r w:rsidRPr="00290492">
        <w:lastRenderedPageBreak/>
        <w:t xml:space="preserve"> Let's test both the Web Application and Web API. First get the IP address of the web app by doing a docker inspect and putting in the Container ID of the web app:  </w:t>
      </w:r>
    </w:p>
    <w:p w14:paraId="2C7C74C6" w14:textId="15D79FA6" w:rsidR="00290492" w:rsidRPr="00290492" w:rsidRDefault="00290492" w:rsidP="00290492">
      <w:pPr>
        <w:pStyle w:val="ListParagraph"/>
        <w:spacing w:after="160" w:line="259" w:lineRule="auto"/>
        <w:rPr>
          <w:rFonts w:ascii="Consolas" w:hAnsi="Consolas"/>
        </w:rPr>
      </w:pPr>
      <w:r>
        <w:rPr>
          <w:rFonts w:ascii="Consolas" w:hAnsi="Consolas"/>
        </w:rPr>
        <w:t>“</w:t>
      </w:r>
      <w:r w:rsidRPr="00290492">
        <w:rPr>
          <w:rFonts w:ascii="Consolas" w:hAnsi="Consolas"/>
        </w:rPr>
        <w:t>docker inspect &lt;container id&gt; | FINDSTR "IPAddress"</w:t>
      </w:r>
      <w:r>
        <w:rPr>
          <w:rFonts w:ascii="Consolas" w:hAnsi="Consolas"/>
        </w:rPr>
        <w:t>”</w:t>
      </w:r>
      <w:r w:rsidRPr="00290492">
        <w:rPr>
          <w:rFonts w:ascii="Consolas" w:hAnsi="Consolas"/>
        </w:rPr>
        <w:t xml:space="preserve">  </w:t>
      </w:r>
    </w:p>
    <w:p w14:paraId="16CC8ADD" w14:textId="2AA42BD6" w:rsidR="002413C1" w:rsidRDefault="414A69E5" w:rsidP="002413C1">
      <w:pPr>
        <w:pStyle w:val="ListParagraph"/>
      </w:pPr>
      <w:r>
        <w:drawing>
          <wp:inline distT="0" distB="0" distL="0" distR="0" wp14:anchorId="1A6F9C0F" wp14:editId="45C0DAD3">
            <wp:extent cx="5889356" cy="723900"/>
            <wp:effectExtent l="0" t="0" r="0" b="0"/>
            <wp:docPr id="351183351" name="Picture 35118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89356" cy="723900"/>
                    </a:xfrm>
                    <a:prstGeom prst="rect">
                      <a:avLst/>
                    </a:prstGeom>
                  </pic:spPr>
                </pic:pic>
              </a:graphicData>
            </a:graphic>
          </wp:inline>
        </w:drawing>
      </w:r>
    </w:p>
    <w:p w14:paraId="3FF7F4F6" w14:textId="132952DD" w:rsidR="002413C1" w:rsidRPr="009D2257" w:rsidRDefault="00290492" w:rsidP="002413C1">
      <w:pPr>
        <w:pStyle w:val="ListParagraph"/>
        <w:numPr>
          <w:ilvl w:val="0"/>
          <w:numId w:val="28"/>
        </w:numPr>
        <w:spacing w:after="160" w:line="259" w:lineRule="auto"/>
      </w:pPr>
      <w:r>
        <w:t>Open a browser and go to the IP address found by the previous command</w:t>
      </w:r>
      <w:r w:rsidR="002413C1">
        <w:rPr>
          <w:rFonts w:cstheme="majorHAnsi"/>
        </w:rPr>
        <w:t>.</w:t>
      </w:r>
    </w:p>
    <w:p w14:paraId="267D4F72" w14:textId="77777777" w:rsidR="002413C1" w:rsidRDefault="002413C1" w:rsidP="002413C1">
      <w:pPr>
        <w:pStyle w:val="ListParagraph"/>
        <w:rPr>
          <w:rFonts w:cstheme="majorHAnsi"/>
        </w:rPr>
      </w:pPr>
    </w:p>
    <w:p w14:paraId="305D863B" w14:textId="77777777" w:rsidR="002413C1" w:rsidRDefault="002413C1" w:rsidP="002413C1">
      <w:pPr>
        <w:pStyle w:val="ListParagraph"/>
        <w:rPr>
          <w:rFonts w:cstheme="majorHAnsi"/>
        </w:rPr>
      </w:pPr>
      <w:r w:rsidRPr="00320BCF">
        <w:rPr>
          <w:i/>
        </w:rPr>
        <w:t>NOTE:</w:t>
      </w:r>
      <w:r>
        <w:rPr>
          <w:rFonts w:cstheme="majorHAnsi"/>
        </w:rPr>
        <w:t xml:space="preserve"> You can find the IP address of the virtual machine by going to the VM blade in the Azure Portal. In the upper-right hand corner of the screen, you will see a value for the Public IP address.</w:t>
      </w:r>
    </w:p>
    <w:p w14:paraId="317F417D" w14:textId="56665B30" w:rsidR="002413C1" w:rsidRDefault="002413C1" w:rsidP="002413C1">
      <w:pPr>
        <w:pStyle w:val="ListParagraph"/>
        <w:jc w:val="center"/>
      </w:pPr>
    </w:p>
    <w:p w14:paraId="7A003338" w14:textId="77777777" w:rsidR="002413C1" w:rsidRPr="009D2257" w:rsidRDefault="002413C1" w:rsidP="002413C1">
      <w:pPr>
        <w:pStyle w:val="ListParagraph"/>
      </w:pPr>
    </w:p>
    <w:p w14:paraId="74B9F13D" w14:textId="77777777" w:rsidR="002413C1" w:rsidRDefault="002413C1" w:rsidP="002413C1">
      <w:pPr>
        <w:pStyle w:val="ListParagraph"/>
      </w:pPr>
      <w:r>
        <w:t xml:space="preserve">To test that web api you will can do it in two ways. First using the browser (already opened in previous step) select the “Quotes” option from the top menu bar. This will result in a call to web api and results being displayed on the web application. </w:t>
      </w:r>
    </w:p>
    <w:p w14:paraId="1C68A1C8" w14:textId="77777777" w:rsidR="002413C1" w:rsidRDefault="002413C1" w:rsidP="002413C1">
      <w:pPr>
        <w:pStyle w:val="ListParagraph"/>
      </w:pPr>
    </w:p>
    <w:p w14:paraId="7513296E" w14:textId="0E93E639" w:rsidR="002413C1" w:rsidRDefault="3FC610FE" w:rsidP="002413C1">
      <w:pPr>
        <w:pStyle w:val="ListParagraph"/>
        <w:jc w:val="center"/>
      </w:pPr>
      <w:r>
        <w:drawing>
          <wp:inline distT="0" distB="0" distL="0" distR="0" wp14:anchorId="0023FB02" wp14:editId="563BB0C9">
            <wp:extent cx="5324354" cy="1752600"/>
            <wp:effectExtent l="0" t="0" r="0" b="0"/>
            <wp:docPr id="111902388" name="Picture 11190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4354" cy="1752600"/>
                    </a:xfrm>
                    <a:prstGeom prst="rect">
                      <a:avLst/>
                    </a:prstGeom>
                  </pic:spPr>
                </pic:pic>
              </a:graphicData>
            </a:graphic>
          </wp:inline>
        </w:drawing>
      </w:r>
    </w:p>
    <w:p w14:paraId="6DEF664D" w14:textId="47DD7826" w:rsidR="00226B15" w:rsidRPr="00DB79D6" w:rsidRDefault="002413C1" w:rsidP="00DB79D6">
      <w:pPr>
        <w:pStyle w:val="ListParagraph"/>
        <w:numPr>
          <w:ilvl w:val="0"/>
          <w:numId w:val="28"/>
        </w:numPr>
        <w:spacing w:after="160" w:line="259" w:lineRule="auto"/>
      </w:pPr>
      <w:r>
        <w:t>Another way to test the web api directly is by using PowerShell to fetch the JSON from the Web API RESTful endpoint. You can run the command “</w:t>
      </w:r>
      <w:r w:rsidRPr="00825E46">
        <w:rPr>
          <w:rFonts w:ascii="Consolas" w:hAnsi="Consolas"/>
        </w:rPr>
        <w:t xml:space="preserve">curl </w:t>
      </w:r>
      <w:r w:rsidRPr="00825E46">
        <w:rPr>
          <w:rFonts w:ascii="Consolas" w:hAnsi="Consolas" w:cstheme="majorHAnsi"/>
        </w:rPr>
        <w:t xml:space="preserve"> </w:t>
      </w:r>
      <w:hyperlink r:id="rId51" w:history="1">
        <w:r w:rsidR="00DB79D6" w:rsidRPr="00804814">
          <w:rPr>
            <w:rStyle w:val="Hyperlink"/>
            <w:rFonts w:ascii="Consolas" w:hAnsi="Consolas" w:cstheme="majorHAnsi"/>
          </w:rPr>
          <w:t>http://ip_from_backend_container:9000/api/quotes</w:t>
        </w:r>
      </w:hyperlink>
      <w:r>
        <w:rPr>
          <w:rFonts w:ascii="Consolas" w:hAnsi="Consolas"/>
        </w:rPr>
        <w:t xml:space="preserve">”. </w:t>
      </w:r>
      <w:r w:rsidRPr="009378C3">
        <w:t>Notice th</w:t>
      </w:r>
      <w:r>
        <w:t>e response is 200 OK and containing the actual JSON content.</w:t>
      </w:r>
    </w:p>
    <w:p w14:paraId="143497BA" w14:textId="77777777" w:rsidR="00226B15" w:rsidRPr="00D9240C" w:rsidRDefault="00226B15" w:rsidP="00226B15">
      <w:pPr>
        <w:numPr>
          <w:ilvl w:val="0"/>
          <w:numId w:val="6"/>
        </w:numPr>
        <w:spacing w:after="120"/>
        <w:ind w:right="144"/>
        <w:rPr>
          <w:b/>
          <w:color w:val="000000"/>
        </w:rPr>
      </w:pPr>
      <w:r w:rsidRPr="00D9240C">
        <w:rPr>
          <w:b/>
          <w:color w:val="000000"/>
        </w:rPr>
        <w:t xml:space="preserve">Docker Compose </w:t>
      </w:r>
      <w:r>
        <w:rPr>
          <w:b/>
          <w:color w:val="000000"/>
        </w:rPr>
        <w:t>Down</w:t>
      </w:r>
    </w:p>
    <w:p w14:paraId="40AD88DF" w14:textId="156C860E" w:rsidR="00226B15" w:rsidRDefault="00226B15" w:rsidP="00226B15">
      <w:pPr>
        <w:ind w:left="1080"/>
        <w:contextualSpacing/>
      </w:pPr>
      <w:r>
        <w:t>When you wish to stop and remove the mul</w:t>
      </w:r>
      <w:r w:rsidR="00255CE4">
        <w:t>ti</w:t>
      </w:r>
      <w:r>
        <w:t xml:space="preserve">-container application that was launched by the docker compose, you will use docker-compose down command. The down command safely stops and remove all the containers that were launched by the up command earlier using the docker-compose.yml file. </w:t>
      </w:r>
    </w:p>
    <w:p w14:paraId="5C68A5BB" w14:textId="77777777" w:rsidR="00226B15" w:rsidRDefault="00226B15" w:rsidP="00226B15">
      <w:pPr>
        <w:ind w:left="1080"/>
        <w:contextualSpacing/>
      </w:pPr>
    </w:p>
    <w:p w14:paraId="35AAE527" w14:textId="77777777" w:rsidR="00226B15" w:rsidRPr="00163BA4" w:rsidRDefault="00226B15" w:rsidP="00226B15">
      <w:pPr>
        <w:ind w:left="1080"/>
        <w:contextualSpacing/>
        <w:rPr>
          <w:i/>
        </w:rPr>
      </w:pPr>
      <w:r w:rsidRPr="00163BA4">
        <w:rPr>
          <w:i/>
        </w:rPr>
        <w:t>NOTE: If you only wish to stop the multi-container applications and associated running containers use “docker-compose stop” command instead. However, this command won’t remove the containers.</w:t>
      </w:r>
    </w:p>
    <w:p w14:paraId="7825EA6C" w14:textId="77777777" w:rsidR="00226B15" w:rsidRDefault="00226B15" w:rsidP="00226B15">
      <w:pPr>
        <w:ind w:left="1080"/>
        <w:contextualSpacing/>
      </w:pPr>
    </w:p>
    <w:p w14:paraId="619F2898" w14:textId="77777777" w:rsidR="00226B15" w:rsidRDefault="00226B15" w:rsidP="00226B15">
      <w:pPr>
        <w:pStyle w:val="ListParagraph"/>
        <w:numPr>
          <w:ilvl w:val="0"/>
          <w:numId w:val="30"/>
        </w:numPr>
      </w:pPr>
      <w:r>
        <w:lastRenderedPageBreak/>
        <w:t>On the PowerShell Console run the command “</w:t>
      </w:r>
      <w:r w:rsidRPr="00163BA4">
        <w:rPr>
          <w:rFonts w:ascii="Consolas" w:hAnsi="Consolas"/>
        </w:rPr>
        <w:t>docker-compose.exe down</w:t>
      </w:r>
      <w:r>
        <w:t xml:space="preserve">”. Notice first the containers are stopped and then removed. </w:t>
      </w:r>
    </w:p>
    <w:p w14:paraId="31E536B2" w14:textId="77777777" w:rsidR="00226B15" w:rsidRDefault="00226B15" w:rsidP="00226B15">
      <w:pPr>
        <w:pStyle w:val="ListParagraph"/>
      </w:pPr>
    </w:p>
    <w:p w14:paraId="41701E96" w14:textId="520685FA" w:rsidR="00226B15" w:rsidRDefault="00226B15" w:rsidP="00226B15">
      <w:pPr>
        <w:pStyle w:val="ListParagraph"/>
        <w:numPr>
          <w:ilvl w:val="0"/>
          <w:numId w:val="30"/>
        </w:numPr>
      </w:pPr>
      <w:r>
        <w:t>You have now completed all the tasks in this demo.</w:t>
      </w:r>
    </w:p>
    <w:p w14:paraId="6CCF5D77" w14:textId="77777777" w:rsidR="00D235C8" w:rsidRDefault="00D235C8" w:rsidP="00892F1E">
      <w:pPr>
        <w:ind w:left="720"/>
        <w:rPr>
          <w:rFonts w:cs="Consolas"/>
        </w:rPr>
      </w:pPr>
    </w:p>
    <w:p w14:paraId="16A88C60" w14:textId="77777777" w:rsidR="002D054B" w:rsidRDefault="002D054B" w:rsidP="002D054B">
      <w:pPr>
        <w:pStyle w:val="TaskDetail"/>
      </w:pPr>
    </w:p>
    <w:p w14:paraId="606C1331" w14:textId="043224F8" w:rsidR="00672ECF" w:rsidRDefault="00865067" w:rsidP="00672ECF">
      <w:pPr>
        <w:pStyle w:val="ExerciseHeading"/>
      </w:pPr>
      <w:bookmarkStart w:id="7" w:name="_Toc491013075"/>
      <w:bookmarkStart w:id="8" w:name="_Toc491072947"/>
      <w:bookmarkEnd w:id="2"/>
      <w:bookmarkEnd w:id="3"/>
      <w:r>
        <w:t>Demo 4</w:t>
      </w:r>
      <w:r w:rsidR="00672ECF">
        <w:t>:  Running Containers with Memory and CPU Constrains</w:t>
      </w:r>
      <w:bookmarkEnd w:id="7"/>
      <w:bookmarkEnd w:id="8"/>
    </w:p>
    <w:p w14:paraId="4636D555" w14:textId="448ADC19" w:rsidR="001E3C80" w:rsidRDefault="00672ECF" w:rsidP="00672ECF">
      <w:pPr>
        <w:ind w:left="720"/>
      </w:pPr>
      <w:r>
        <w:t xml:space="preserve">By default, </w:t>
      </w:r>
      <w:r w:rsidRPr="001E3C80">
        <w:rPr>
          <w:highlight w:val="yellow"/>
        </w:rPr>
        <w:t xml:space="preserve">container has no resource constraints and can use as </w:t>
      </w:r>
      <w:proofErr w:type="spellStart"/>
      <w:r w:rsidRPr="001E3C80">
        <w:rPr>
          <w:highlight w:val="yellow"/>
        </w:rPr>
        <w:t>much</w:t>
      </w:r>
      <w:r w:rsidR="001E3C80">
        <w:t>do</w:t>
      </w:r>
      <w:proofErr w:type="spellEnd"/>
      <w:r w:rsidRPr="00480F18">
        <w:t xml:space="preserve"> of a given resource as the host’s kernel scheduler will allow. </w:t>
      </w:r>
    </w:p>
    <w:p w14:paraId="2D293809" w14:textId="0EAE0D09" w:rsidR="00672ECF" w:rsidRDefault="00672ECF" w:rsidP="00672ECF">
      <w:pPr>
        <w:ind w:left="720"/>
        <w:rPr>
          <w:rFonts w:cs="Consolas"/>
          <w:b/>
        </w:rPr>
      </w:pPr>
      <w:r w:rsidRPr="00480F18">
        <w:t xml:space="preserve">Docker provides ways to control how much memory, CPU, or block IO a container can use, setting runtime configuration flags of the docker run command. </w:t>
      </w:r>
      <w:r>
        <w:t xml:space="preserve">In this </w:t>
      </w:r>
      <w:r w:rsidR="00307D12">
        <w:t>demo</w:t>
      </w:r>
      <w:r>
        <w:t xml:space="preserve"> </w:t>
      </w:r>
      <w:r w:rsidRPr="00480F18">
        <w:t xml:space="preserve">you </w:t>
      </w:r>
      <w:r>
        <w:t>will launch a container with the constrain on how much host memory and CPU it can use.</w:t>
      </w:r>
    </w:p>
    <w:p w14:paraId="21578711" w14:textId="77777777" w:rsidR="00672ECF" w:rsidRDefault="00672ECF" w:rsidP="00672ECF">
      <w:pPr>
        <w:pStyle w:val="TaskHeading"/>
        <w:outlineLvl w:val="9"/>
      </w:pPr>
      <w:r>
        <w:t>Tasks</w:t>
      </w:r>
    </w:p>
    <w:p w14:paraId="35E549D4" w14:textId="77777777" w:rsidR="00672ECF" w:rsidRDefault="00672ECF" w:rsidP="00672ECF">
      <w:pPr>
        <w:pStyle w:val="TaskName"/>
        <w:numPr>
          <w:ilvl w:val="0"/>
          <w:numId w:val="32"/>
        </w:numPr>
      </w:pPr>
      <w:r>
        <w:t>Run container with Memory Limit</w:t>
      </w:r>
    </w:p>
    <w:p w14:paraId="384E1BC3" w14:textId="77777777" w:rsidR="00672ECF" w:rsidRDefault="00672ECF" w:rsidP="00672ECF">
      <w:pPr>
        <w:pStyle w:val="ListParagraph"/>
        <w:numPr>
          <w:ilvl w:val="0"/>
          <w:numId w:val="31"/>
        </w:numPr>
      </w:pPr>
      <w:r>
        <w:t>In this task you will launch container with pre-defined memory limit so container won’t able to consume host memory beyond the memory limit. Later, you will test the container memory limit by simulating higher memory consumption inside the container.</w:t>
      </w:r>
    </w:p>
    <w:p w14:paraId="6FF08A6A" w14:textId="77777777" w:rsidR="006C5DF1" w:rsidRDefault="006C5DF1" w:rsidP="006C5DF1">
      <w:pPr>
        <w:pStyle w:val="ListParagraph"/>
        <w:ind w:left="1800"/>
      </w:pPr>
    </w:p>
    <w:p w14:paraId="2A18D356" w14:textId="07B4B0FA" w:rsidR="006C5DF1" w:rsidRDefault="006C5DF1" w:rsidP="006C5DF1">
      <w:pPr>
        <w:pStyle w:val="ListParagraph"/>
        <w:numPr>
          <w:ilvl w:val="0"/>
          <w:numId w:val="31"/>
        </w:numPr>
      </w:pPr>
      <w:r>
        <w:t xml:space="preserve">Before running the container open two new PowerShell Consoles. You will use one of these consoles to run the docker container and interact with it. The other console is used to watch the memory usage of the container.  </w:t>
      </w:r>
    </w:p>
    <w:p w14:paraId="39F60CCF" w14:textId="77777777" w:rsidR="00127917" w:rsidRDefault="00127917" w:rsidP="00127917"/>
    <w:p w14:paraId="1570607D" w14:textId="77777777" w:rsidR="006C5DF1" w:rsidRDefault="006C5DF1" w:rsidP="006C5DF1">
      <w:pPr>
        <w:pStyle w:val="ListParagraph"/>
        <w:numPr>
          <w:ilvl w:val="0"/>
          <w:numId w:val="31"/>
        </w:numPr>
      </w:pPr>
      <w:r>
        <w:t xml:space="preserve">Use one of the PowerShell Console to launch a new container with memory limit of 500 megabytes (MB) by running the command:  </w:t>
      </w:r>
    </w:p>
    <w:p w14:paraId="13325183" w14:textId="4CC759E2" w:rsidR="006C5DF1" w:rsidRPr="00127917" w:rsidRDefault="006C5DF1" w:rsidP="006C5DF1">
      <w:pPr>
        <w:ind w:left="1800"/>
        <w:rPr>
          <w:rFonts w:ascii="Consolas" w:hAnsi="Consolas"/>
          <w:noProof/>
        </w:rPr>
      </w:pPr>
      <w:r w:rsidRPr="00127917">
        <w:rPr>
          <w:rFonts w:ascii="Consolas" w:hAnsi="Consolas"/>
          <w:noProof/>
        </w:rPr>
        <w:t>“</w:t>
      </w:r>
      <w:r w:rsidR="00127917" w:rsidRPr="00127917">
        <w:rPr>
          <w:rFonts w:ascii="Consolas" w:hAnsi="Consolas"/>
          <w:noProof/>
        </w:rPr>
        <w:t>docker run -it -m 500M -v C:/labs/module3/tools/:C:/tools/ mcr.microsoft.com/windows/servercore:1809 powershell</w:t>
      </w:r>
      <w:r w:rsidRPr="00127917">
        <w:rPr>
          <w:rFonts w:ascii="Consolas" w:hAnsi="Consolas"/>
          <w:noProof/>
        </w:rPr>
        <w:t xml:space="preserve">” </w:t>
      </w:r>
    </w:p>
    <w:p w14:paraId="0C6DC79D" w14:textId="77777777" w:rsidR="006C5DF1" w:rsidRDefault="006C5DF1" w:rsidP="006C5DF1">
      <w:pPr>
        <w:pStyle w:val="ListParagraph"/>
        <w:ind w:left="1800"/>
      </w:pPr>
    </w:p>
    <w:p w14:paraId="6A8F8E46" w14:textId="77777777" w:rsidR="006C5DF1" w:rsidRDefault="006C5DF1" w:rsidP="006C5DF1">
      <w:pPr>
        <w:pStyle w:val="ListParagraph"/>
        <w:ind w:left="1800"/>
      </w:pPr>
      <w:r>
        <w:t xml:space="preserve">Notice the use of –m (or –-memory) switch within the run command. </w:t>
      </w:r>
      <w:r w:rsidRPr="0049467F">
        <w:t xml:space="preserve">The </w:t>
      </w:r>
      <w:r>
        <w:t xml:space="preserve">switch specifies the </w:t>
      </w:r>
      <w:r w:rsidRPr="0049467F">
        <w:t>maximum amount of memory the container can use.</w:t>
      </w:r>
      <w:r>
        <w:t xml:space="preserve"> In this case you are setting it to 500 M (where M= Megabytes, other valid options are B = Bytes</w:t>
      </w:r>
      <w:r w:rsidRPr="00BB2F0A">
        <w:t xml:space="preserve">, </w:t>
      </w:r>
      <w:r>
        <w:t>K= K</w:t>
      </w:r>
      <w:r w:rsidRPr="00BB2F0A">
        <w:t xml:space="preserve">ilobytes </w:t>
      </w:r>
      <w:r>
        <w:t>and G = G</w:t>
      </w:r>
      <w:r w:rsidRPr="00BB2F0A">
        <w:t>igabytes</w:t>
      </w:r>
      <w:r>
        <w:t xml:space="preserve">. These are also not case sensitive). </w:t>
      </w:r>
    </w:p>
    <w:p w14:paraId="20521522" w14:textId="77777777" w:rsidR="006C5DF1" w:rsidRDefault="006C5DF1" w:rsidP="006C5DF1">
      <w:pPr>
        <w:pStyle w:val="ListParagraph"/>
        <w:ind w:left="1800"/>
      </w:pPr>
    </w:p>
    <w:p w14:paraId="08017CF1" w14:textId="77777777" w:rsidR="006C5DF1" w:rsidRDefault="006C5DF1" w:rsidP="006C5DF1">
      <w:pPr>
        <w:pStyle w:val="ListParagraph"/>
        <w:ind w:left="1800"/>
      </w:pPr>
      <w:r>
        <w:lastRenderedPageBreak/>
        <w:t>The use of -v switch is not related to memory constrain but rather to share the tools folder on the host to the container. This folder has a Sysinternals tool “</w:t>
      </w:r>
      <w:hyperlink r:id="rId52" w:history="1">
        <w:r w:rsidRPr="00A61385">
          <w:rPr>
            <w:rStyle w:val="Hyperlink"/>
          </w:rPr>
          <w:t>TestLimit64.exe</w:t>
        </w:r>
      </w:hyperlink>
      <w:r>
        <w:t>” which you will be using next to test the container memory limit.</w:t>
      </w:r>
    </w:p>
    <w:p w14:paraId="3C22D6E2" w14:textId="77777777" w:rsidR="006C5DF1" w:rsidRDefault="006C5DF1" w:rsidP="006C5DF1">
      <w:pPr>
        <w:pStyle w:val="ListParagraph"/>
        <w:ind w:left="1800"/>
      </w:pPr>
    </w:p>
    <w:p w14:paraId="1F9A71D2" w14:textId="77777777" w:rsidR="006C5DF1" w:rsidRDefault="006C5DF1" w:rsidP="006C5DF1">
      <w:pPr>
        <w:pStyle w:val="ListParagraph"/>
        <w:numPr>
          <w:ilvl w:val="0"/>
          <w:numId w:val="31"/>
        </w:numPr>
      </w:pPr>
      <w:r>
        <w:t xml:space="preserve">You should now have access to PowerShell console that is running inside the container. Run the “hostname” command and note down the name of the container. You will need it later in this task. </w:t>
      </w:r>
    </w:p>
    <w:p w14:paraId="030D5757" w14:textId="77777777" w:rsidR="006C5DF1" w:rsidRDefault="006C5DF1" w:rsidP="006C5DF1">
      <w:pPr>
        <w:pStyle w:val="ListParagraph"/>
        <w:ind w:left="1800"/>
      </w:pPr>
    </w:p>
    <w:p w14:paraId="31DC541C" w14:textId="48C7C7DB" w:rsidR="006C5DF1" w:rsidRDefault="00DD292B" w:rsidP="006C5DF1">
      <w:pPr>
        <w:pStyle w:val="ListParagraph"/>
        <w:ind w:left="1800"/>
      </w:pPr>
      <w:r>
        <w:drawing>
          <wp:inline distT="0" distB="0" distL="0" distR="0" wp14:anchorId="334B057F" wp14:editId="0FE30E4F">
            <wp:extent cx="1433523" cy="366715"/>
            <wp:effectExtent l="0" t="0" r="0" b="0"/>
            <wp:docPr id="1034936289" name="Picture 18347604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29"/>
                    <pic:cNvPicPr/>
                  </pic:nvPicPr>
                  <pic:blipFill>
                    <a:blip r:embed="rId53">
                      <a:extLst>
                        <a:ext uri="{28A0092B-C50C-407E-A947-70E740481C1C}">
                          <a14:useLocalDpi xmlns:a14="http://schemas.microsoft.com/office/drawing/2010/main" val="0"/>
                        </a:ext>
                      </a:extLst>
                    </a:blip>
                    <a:stretch>
                      <a:fillRect/>
                    </a:stretch>
                  </pic:blipFill>
                  <pic:spPr>
                    <a:xfrm>
                      <a:off x="0" y="0"/>
                      <a:ext cx="1433523" cy="366715"/>
                    </a:xfrm>
                    <a:prstGeom prst="rect">
                      <a:avLst/>
                    </a:prstGeom>
                  </pic:spPr>
                </pic:pic>
              </a:graphicData>
            </a:graphic>
          </wp:inline>
        </w:drawing>
      </w:r>
    </w:p>
    <w:p w14:paraId="45AF8680" w14:textId="468CE059" w:rsidR="005E73BF" w:rsidRDefault="005E73BF" w:rsidP="006C5DF1">
      <w:pPr>
        <w:pStyle w:val="ListParagraph"/>
        <w:ind w:left="1800"/>
      </w:pPr>
    </w:p>
    <w:p w14:paraId="1CE85A6B" w14:textId="77777777" w:rsidR="005E73BF" w:rsidRDefault="005E73BF" w:rsidP="005E73BF">
      <w:pPr>
        <w:pStyle w:val="ListParagraph"/>
        <w:numPr>
          <w:ilvl w:val="0"/>
          <w:numId w:val="31"/>
        </w:numPr>
      </w:pPr>
      <w:r>
        <w:t>To test the memory limit of container you will use the testlimit tool. Run the following command.</w:t>
      </w:r>
    </w:p>
    <w:p w14:paraId="18E179ED" w14:textId="77777777" w:rsidR="005E73BF" w:rsidRDefault="005E73BF" w:rsidP="005E73BF">
      <w:pPr>
        <w:pStyle w:val="ListParagraph"/>
        <w:ind w:left="1800"/>
      </w:pPr>
    </w:p>
    <w:p w14:paraId="1D0F3A07" w14:textId="77777777" w:rsidR="005E73BF" w:rsidRDefault="005E73BF" w:rsidP="005E73BF">
      <w:pPr>
        <w:pStyle w:val="ListParagraph"/>
        <w:ind w:left="1800"/>
      </w:pPr>
      <w:r>
        <w:t>“</w:t>
      </w:r>
      <w:r w:rsidRPr="006F75EB">
        <w:t>C:\tools\testlimit64.exe -d -c 1024</w:t>
      </w:r>
      <w:r>
        <w:t>”</w:t>
      </w:r>
    </w:p>
    <w:p w14:paraId="6C31CDDC" w14:textId="77777777" w:rsidR="005E73BF" w:rsidRDefault="005E73BF" w:rsidP="005E73BF">
      <w:pPr>
        <w:pStyle w:val="ListParagraph"/>
        <w:ind w:left="1800"/>
      </w:pPr>
    </w:p>
    <w:p w14:paraId="4DB352AA" w14:textId="4C80D9DB" w:rsidR="005E73BF" w:rsidRDefault="00DD292B" w:rsidP="005E73BF">
      <w:pPr>
        <w:pStyle w:val="ListParagraph"/>
        <w:ind w:left="1800"/>
      </w:pPr>
      <w:r>
        <w:drawing>
          <wp:inline distT="0" distB="0" distL="0" distR="0" wp14:anchorId="0632814D" wp14:editId="6598627C">
            <wp:extent cx="5451082" cy="2003389"/>
            <wp:effectExtent l="0" t="0" r="0" b="0"/>
            <wp:docPr id="1496600378" name="Picture 1834760430"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0"/>
                    <pic:cNvPicPr/>
                  </pic:nvPicPr>
                  <pic:blipFill>
                    <a:blip r:embed="rId54">
                      <a:extLst>
                        <a:ext uri="{28A0092B-C50C-407E-A947-70E740481C1C}">
                          <a14:useLocalDpi xmlns:a14="http://schemas.microsoft.com/office/drawing/2010/main" val="0"/>
                        </a:ext>
                      </a:extLst>
                    </a:blip>
                    <a:stretch>
                      <a:fillRect/>
                    </a:stretch>
                  </pic:blipFill>
                  <pic:spPr>
                    <a:xfrm>
                      <a:off x="0" y="0"/>
                      <a:ext cx="5451082" cy="2003389"/>
                    </a:xfrm>
                    <a:prstGeom prst="rect">
                      <a:avLst/>
                    </a:prstGeom>
                  </pic:spPr>
                </pic:pic>
              </a:graphicData>
            </a:graphic>
          </wp:inline>
        </w:drawing>
      </w:r>
    </w:p>
    <w:p w14:paraId="4BBA5648" w14:textId="77777777" w:rsidR="005E73BF" w:rsidRDefault="005E73BF" w:rsidP="006C5DF1">
      <w:pPr>
        <w:pStyle w:val="ListParagraph"/>
        <w:ind w:left="1800"/>
      </w:pPr>
    </w:p>
    <w:p w14:paraId="528BB64C" w14:textId="77777777" w:rsidR="005E73BF" w:rsidRDefault="005E73BF" w:rsidP="005E73BF">
      <w:pPr>
        <w:pStyle w:val="ListParagraph"/>
        <w:ind w:left="1800"/>
      </w:pPr>
      <w:r>
        <w:t>Notice that the tool will start putting stress on memory by trying to push the memory consumption on container to 1024 MB (1 GB). However, since container can’t go beyond 500 MB the value of memory consumed will be always under 500 MB (the exact value of how much memory is used will vary but won’t go beyond maximum available memory on container which is 500 MB)</w:t>
      </w:r>
    </w:p>
    <w:p w14:paraId="54DD50F5" w14:textId="77777777" w:rsidR="005E73BF" w:rsidRDefault="005E73BF" w:rsidP="005E73BF">
      <w:pPr>
        <w:pStyle w:val="ListParagraph"/>
        <w:ind w:left="1800"/>
      </w:pPr>
    </w:p>
    <w:p w14:paraId="4977AE8E" w14:textId="77777777" w:rsidR="005E73BF" w:rsidRDefault="005E73BF" w:rsidP="005E73BF">
      <w:pPr>
        <w:pStyle w:val="ListParagraph"/>
        <w:ind w:left="1800"/>
      </w:pPr>
    </w:p>
    <w:p w14:paraId="0F70587A" w14:textId="77777777" w:rsidR="005E73BF" w:rsidRDefault="005E73BF" w:rsidP="005E73BF">
      <w:pPr>
        <w:pStyle w:val="ListParagraph"/>
        <w:numPr>
          <w:ilvl w:val="0"/>
          <w:numId w:val="31"/>
        </w:numPr>
      </w:pPr>
      <w:r>
        <w:t>Go back to the PowerShell Console on the host (this is the second console that you have opened earlier).  Run the docker stats command:</w:t>
      </w:r>
    </w:p>
    <w:p w14:paraId="63FF0075" w14:textId="77777777" w:rsidR="005E73BF" w:rsidRDefault="005E73BF" w:rsidP="005E73BF">
      <w:pPr>
        <w:pStyle w:val="ListParagraph"/>
        <w:ind w:left="1800"/>
      </w:pPr>
    </w:p>
    <w:p w14:paraId="48C174ED" w14:textId="77777777" w:rsidR="005E73BF" w:rsidRDefault="005E73BF" w:rsidP="005E73BF">
      <w:pPr>
        <w:pStyle w:val="ListParagraph"/>
        <w:ind w:left="1800"/>
      </w:pPr>
      <w:r>
        <w:t xml:space="preserve">“docker stats &lt;&lt;Container ID&gt;&gt;” </w:t>
      </w:r>
    </w:p>
    <w:p w14:paraId="40AF7B91" w14:textId="77777777" w:rsidR="005E73BF" w:rsidRDefault="005E73BF" w:rsidP="005E73BF">
      <w:pPr>
        <w:pStyle w:val="ListParagraph"/>
        <w:ind w:left="1800"/>
      </w:pPr>
    </w:p>
    <w:p w14:paraId="272450DB" w14:textId="77777777" w:rsidR="005E73BF" w:rsidRDefault="005E73BF" w:rsidP="005E73BF">
      <w:pPr>
        <w:pStyle w:val="ListParagraph"/>
        <w:ind w:left="1800"/>
      </w:pPr>
      <w:r>
        <w:lastRenderedPageBreak/>
        <w:t xml:space="preserve">Replace the &lt;&lt;Container ID&gt;&gt; with hostname that you captured earlier in the task. This command give you live stream of various vital stats including memory, cpu etc. directly from the container. </w:t>
      </w:r>
    </w:p>
    <w:p w14:paraId="373E999B" w14:textId="77777777" w:rsidR="005E73BF" w:rsidRDefault="005E73BF" w:rsidP="005E73BF">
      <w:pPr>
        <w:pStyle w:val="ListParagraph"/>
        <w:ind w:left="1800"/>
      </w:pPr>
    </w:p>
    <w:p w14:paraId="7797A40D" w14:textId="77777777" w:rsidR="005E73BF" w:rsidRDefault="005E73BF" w:rsidP="005E73BF">
      <w:pPr>
        <w:pStyle w:val="ListParagraph"/>
        <w:numPr>
          <w:ilvl w:val="0"/>
          <w:numId w:val="31"/>
        </w:numPr>
      </w:pPr>
      <w:r>
        <w:t xml:space="preserve"> Notice the value under the column under “PRIV WORKING SET”.  This represents the memory usage by the container. This is the value that docker has constrained to the 500 MB so it will not go higher than that.</w:t>
      </w:r>
    </w:p>
    <w:p w14:paraId="0F7D7146" w14:textId="77777777" w:rsidR="005E73BF" w:rsidRDefault="005E73BF" w:rsidP="005E73BF">
      <w:pPr>
        <w:pStyle w:val="ListParagraph"/>
        <w:ind w:left="1800"/>
      </w:pPr>
    </w:p>
    <w:p w14:paraId="5A6F494B" w14:textId="41E4C8A7" w:rsidR="005E73BF" w:rsidRDefault="3FCDA61C" w:rsidP="005E73BF">
      <w:pPr>
        <w:pStyle w:val="ListParagraph"/>
        <w:ind w:left="1800"/>
      </w:pPr>
      <w:r>
        <w:t xml:space="preserve"> </w:t>
      </w:r>
      <w:r w:rsidR="00DD292B">
        <w:drawing>
          <wp:inline distT="0" distB="0" distL="0" distR="0" wp14:anchorId="00F2958C" wp14:editId="69C05549">
            <wp:extent cx="5304238" cy="321881"/>
            <wp:effectExtent l="0" t="0" r="0" b="2540"/>
            <wp:docPr id="2068787979" name="Picture 18347604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04238" cy="321881"/>
                    </a:xfrm>
                    <a:prstGeom prst="rect">
                      <a:avLst/>
                    </a:prstGeom>
                  </pic:spPr>
                </pic:pic>
              </a:graphicData>
            </a:graphic>
          </wp:inline>
        </w:drawing>
      </w:r>
    </w:p>
    <w:p w14:paraId="7A5BAB4B" w14:textId="77777777" w:rsidR="005E73BF" w:rsidRDefault="005E73BF" w:rsidP="005E73BF">
      <w:pPr>
        <w:pStyle w:val="ListParagraph"/>
        <w:ind w:left="1800"/>
      </w:pPr>
    </w:p>
    <w:p w14:paraId="29C74F6A" w14:textId="77777777" w:rsidR="005E73BF" w:rsidRDefault="005E73BF" w:rsidP="005E73BF">
      <w:pPr>
        <w:pStyle w:val="ListParagraph"/>
        <w:numPr>
          <w:ilvl w:val="0"/>
          <w:numId w:val="31"/>
        </w:numPr>
      </w:pPr>
      <w:r>
        <w:t xml:space="preserve">Now, to reclaim the memory occupied by the running tool. Go back to PowerShell Console that was used to run the container and press the key combination “CTRL+C”. This will stop the tool and also free the memory on the container used by this tool. </w:t>
      </w:r>
    </w:p>
    <w:p w14:paraId="5E3E5006" w14:textId="77777777" w:rsidR="005E73BF" w:rsidRDefault="005E73BF" w:rsidP="005E73BF">
      <w:pPr>
        <w:pStyle w:val="ListParagraph"/>
        <w:ind w:left="1800"/>
      </w:pPr>
    </w:p>
    <w:p w14:paraId="1790F111" w14:textId="77777777" w:rsidR="005E73BF" w:rsidRDefault="005E73BF" w:rsidP="005E73BF">
      <w:pPr>
        <w:pStyle w:val="ListParagraph"/>
        <w:numPr>
          <w:ilvl w:val="0"/>
          <w:numId w:val="31"/>
        </w:numPr>
      </w:pPr>
      <w:r>
        <w:t xml:space="preserve">Go back on the PowerShell console on the host that is displaying the vital stats for the container. Notice that memory usage has dropped significantly. </w:t>
      </w:r>
    </w:p>
    <w:p w14:paraId="2E7CC875" w14:textId="77777777" w:rsidR="005E73BF" w:rsidRDefault="005E73BF" w:rsidP="005E73BF">
      <w:pPr>
        <w:pStyle w:val="ListParagraph"/>
        <w:ind w:left="1800"/>
      </w:pPr>
    </w:p>
    <w:p w14:paraId="0422FB96" w14:textId="3593EB71" w:rsidR="005E73BF" w:rsidRDefault="00DD292B" w:rsidP="005E73BF">
      <w:pPr>
        <w:pStyle w:val="ListParagraph"/>
        <w:ind w:left="1800"/>
      </w:pPr>
      <w:r>
        <w:drawing>
          <wp:inline distT="0" distB="0" distL="0" distR="0" wp14:anchorId="06BC26B2" wp14:editId="3B5FBAB2">
            <wp:extent cx="5431238" cy="313921"/>
            <wp:effectExtent l="0" t="0" r="0" b="0"/>
            <wp:docPr id="1368962061" name="Picture 183476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1238" cy="313921"/>
                    </a:xfrm>
                    <a:prstGeom prst="rect">
                      <a:avLst/>
                    </a:prstGeom>
                  </pic:spPr>
                </pic:pic>
              </a:graphicData>
            </a:graphic>
          </wp:inline>
        </w:drawing>
      </w:r>
    </w:p>
    <w:p w14:paraId="4D1A5D1E" w14:textId="77777777" w:rsidR="005E73BF" w:rsidRDefault="005E73BF" w:rsidP="005E73BF">
      <w:pPr>
        <w:pStyle w:val="ListParagraph"/>
        <w:ind w:left="1800"/>
      </w:pPr>
    </w:p>
    <w:p w14:paraId="07732783" w14:textId="0A070DBF" w:rsidR="005E73BF" w:rsidRDefault="00DD292B" w:rsidP="005E73BF">
      <w:pPr>
        <w:pStyle w:val="ListParagraph"/>
        <w:numPr>
          <w:ilvl w:val="0"/>
          <w:numId w:val="31"/>
        </w:numPr>
      </w:pPr>
      <w:r>
        <w:t>Hit ctr-C in the docker stats powershell console and “exit” the container</w:t>
      </w:r>
    </w:p>
    <w:p w14:paraId="3E6656B8" w14:textId="77777777" w:rsidR="005E73BF" w:rsidRDefault="005E73BF" w:rsidP="006C5DF1">
      <w:pPr>
        <w:pStyle w:val="ListParagraph"/>
        <w:ind w:left="1800"/>
      </w:pPr>
    </w:p>
    <w:p w14:paraId="159AE1E5" w14:textId="77777777" w:rsidR="00C003EE" w:rsidRDefault="00C003EE" w:rsidP="00C003EE">
      <w:pPr>
        <w:pStyle w:val="TaskName"/>
        <w:numPr>
          <w:ilvl w:val="0"/>
          <w:numId w:val="6"/>
        </w:numPr>
      </w:pPr>
      <w:r>
        <w:t>Run Container with CPU Usage Limit</w:t>
      </w:r>
    </w:p>
    <w:p w14:paraId="71D8C111" w14:textId="77777777" w:rsidR="00C003EE" w:rsidRPr="00215AC2" w:rsidRDefault="00C003EE" w:rsidP="00C003EE">
      <w:pPr>
        <w:pStyle w:val="ListParagraph"/>
        <w:numPr>
          <w:ilvl w:val="0"/>
          <w:numId w:val="33"/>
        </w:numPr>
        <w:rPr>
          <w:rFonts w:cs="Consolas"/>
        </w:rPr>
      </w:pPr>
      <w:r>
        <w:t>Like memory constrain you can also constrain to CPU usage by the container. By default, Docker does not apply any constrain on container CPU usage which essentially means container is free to utilize host CPU up to 100%. In this task you will put a limit on CPU utilization by the container.</w:t>
      </w:r>
    </w:p>
    <w:p w14:paraId="23738FD4" w14:textId="77777777" w:rsidR="00C003EE" w:rsidRPr="00215AC2" w:rsidRDefault="00C003EE" w:rsidP="00C003EE">
      <w:pPr>
        <w:pStyle w:val="ListParagraph"/>
        <w:ind w:left="1800"/>
        <w:rPr>
          <w:rFonts w:cs="Consolas"/>
        </w:rPr>
      </w:pPr>
    </w:p>
    <w:p w14:paraId="23618C2A" w14:textId="77777777" w:rsidR="00C003EE" w:rsidRDefault="00C003EE" w:rsidP="00C003EE">
      <w:pPr>
        <w:pStyle w:val="ListParagraph"/>
        <w:numPr>
          <w:ilvl w:val="0"/>
          <w:numId w:val="33"/>
        </w:numPr>
        <w:rPr>
          <w:rFonts w:cs="Consolas"/>
        </w:rPr>
      </w:pPr>
      <w:r>
        <w:rPr>
          <w:rFonts w:cs="Consolas"/>
        </w:rPr>
        <w:t>Since modern machines have CPUs with multiple cores you will first determine number of cores available to the host virtual machine by running the command.</w:t>
      </w:r>
    </w:p>
    <w:p w14:paraId="704ADA0E" w14:textId="77777777" w:rsidR="00C003EE" w:rsidRDefault="00C003EE" w:rsidP="00C003EE">
      <w:pPr>
        <w:ind w:left="1800"/>
        <w:rPr>
          <w:rFonts w:cs="Consolas"/>
        </w:rPr>
      </w:pPr>
      <w:r>
        <w:rPr>
          <w:rFonts w:cs="Consolas"/>
        </w:rPr>
        <w:t>“</w:t>
      </w:r>
      <w:r w:rsidRPr="00AE1CB3">
        <w:rPr>
          <w:rFonts w:cs="Consolas"/>
        </w:rPr>
        <w:t>Get-</w:t>
      </w:r>
      <w:proofErr w:type="spellStart"/>
      <w:r w:rsidRPr="00AE1CB3">
        <w:rPr>
          <w:rFonts w:cs="Consolas"/>
        </w:rPr>
        <w:t>WmiObject</w:t>
      </w:r>
      <w:proofErr w:type="spellEnd"/>
      <w:r w:rsidRPr="00AE1CB3">
        <w:rPr>
          <w:rFonts w:cs="Consolas"/>
        </w:rPr>
        <w:t xml:space="preserve"> –class Win32_processor | Select -</w:t>
      </w:r>
      <w:proofErr w:type="spellStart"/>
      <w:r w:rsidRPr="00AE1CB3">
        <w:rPr>
          <w:rFonts w:cs="Consolas"/>
        </w:rPr>
        <w:t>ExpandProperty</w:t>
      </w:r>
      <w:proofErr w:type="spellEnd"/>
      <w:r w:rsidRPr="00AE1CB3">
        <w:rPr>
          <w:rFonts w:cs="Consolas"/>
        </w:rPr>
        <w:t xml:space="preserve"> </w:t>
      </w:r>
      <w:proofErr w:type="spellStart"/>
      <w:r w:rsidRPr="00AE1CB3">
        <w:rPr>
          <w:rFonts w:cs="Consolas"/>
        </w:rPr>
        <w:t>NumberOfCores</w:t>
      </w:r>
      <w:proofErr w:type="spellEnd"/>
      <w:r>
        <w:rPr>
          <w:rFonts w:cs="Consolas"/>
        </w:rPr>
        <w:t>”</w:t>
      </w:r>
    </w:p>
    <w:p w14:paraId="029C5123" w14:textId="6547CEE2" w:rsidR="00C003EE" w:rsidRDefault="00C003EE" w:rsidP="00C003EE">
      <w:pPr>
        <w:ind w:left="1800"/>
        <w:rPr>
          <w:rFonts w:cs="Consolas"/>
        </w:rPr>
      </w:pPr>
      <w:r>
        <w:rPr>
          <w:rFonts w:cs="Consolas"/>
        </w:rPr>
        <w:t xml:space="preserve">Note down the output which reflect number cores available. In this case its </w:t>
      </w:r>
      <w:r w:rsidR="00DD292B">
        <w:rPr>
          <w:rFonts w:cs="Consolas"/>
        </w:rPr>
        <w:t>4</w:t>
      </w:r>
      <w:r>
        <w:rPr>
          <w:rFonts w:cs="Consolas"/>
        </w:rPr>
        <w:t xml:space="preserve"> cores but please note that the value you see may be different.</w:t>
      </w:r>
    </w:p>
    <w:p w14:paraId="41E15D8B" w14:textId="276B8CA3" w:rsidR="00C003EE" w:rsidRPr="00215AC2" w:rsidRDefault="00DD292B" w:rsidP="00C003EE">
      <w:pPr>
        <w:ind w:left="1800"/>
        <w:rPr>
          <w:rFonts w:cs="Consolas"/>
        </w:rPr>
      </w:pPr>
      <w:r>
        <w:rPr>
          <w:noProof/>
        </w:rPr>
        <w:drawing>
          <wp:inline distT="0" distB="0" distL="0" distR="0" wp14:anchorId="63FF0D66" wp14:editId="48057C80">
            <wp:extent cx="5415365" cy="256883"/>
            <wp:effectExtent l="0" t="0" r="0" b="0"/>
            <wp:docPr id="1940597423" name="Picture 183476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15365" cy="256883"/>
                    </a:xfrm>
                    <a:prstGeom prst="rect">
                      <a:avLst/>
                    </a:prstGeom>
                  </pic:spPr>
                </pic:pic>
              </a:graphicData>
            </a:graphic>
          </wp:inline>
        </w:drawing>
      </w:r>
      <w:r w:rsidR="3FCDA61C" w:rsidRPr="53D36AF6">
        <w:rPr>
          <w:rFonts w:cs="Consolas"/>
        </w:rPr>
        <w:t xml:space="preserve"> </w:t>
      </w:r>
    </w:p>
    <w:p w14:paraId="7DCE6F51" w14:textId="459440BA" w:rsidR="00C003EE" w:rsidRDefault="00C003EE" w:rsidP="00C003EE">
      <w:pPr>
        <w:pStyle w:val="ListParagraph"/>
        <w:numPr>
          <w:ilvl w:val="0"/>
          <w:numId w:val="33"/>
        </w:numPr>
        <w:rPr>
          <w:rFonts w:cs="Consolas"/>
        </w:rPr>
      </w:pPr>
      <w:r w:rsidRPr="006F7D57">
        <w:rPr>
          <w:rFonts w:cs="Consolas"/>
        </w:rPr>
        <w:t xml:space="preserve">You will now launch a </w:t>
      </w:r>
      <w:r>
        <w:rPr>
          <w:rFonts w:cs="Consolas"/>
        </w:rPr>
        <w:t xml:space="preserve">new </w:t>
      </w:r>
      <w:r w:rsidRPr="006F7D57">
        <w:rPr>
          <w:rFonts w:cs="Consolas"/>
        </w:rPr>
        <w:t xml:space="preserve">container and and limit </w:t>
      </w:r>
      <w:r>
        <w:rPr>
          <w:rFonts w:cs="Consolas"/>
        </w:rPr>
        <w:t xml:space="preserve">its host </w:t>
      </w:r>
      <w:r w:rsidRPr="006F7D57">
        <w:rPr>
          <w:rFonts w:cs="Consolas"/>
        </w:rPr>
        <w:t>CPU usage to ~</w:t>
      </w:r>
      <w:r w:rsidR="00DD292B">
        <w:rPr>
          <w:rFonts w:cs="Consolas"/>
        </w:rPr>
        <w:t>2</w:t>
      </w:r>
      <w:r w:rsidRPr="006F7D57">
        <w:rPr>
          <w:rFonts w:cs="Consolas"/>
        </w:rPr>
        <w:t xml:space="preserve">5%. </w:t>
      </w:r>
    </w:p>
    <w:p w14:paraId="739174C1" w14:textId="77777777" w:rsidR="00C003EE" w:rsidRPr="006F7D57" w:rsidRDefault="00C003EE" w:rsidP="00C003EE">
      <w:pPr>
        <w:pStyle w:val="ListParagraph"/>
        <w:ind w:left="1800"/>
        <w:rPr>
          <w:rFonts w:cs="Consolas"/>
        </w:rPr>
      </w:pPr>
    </w:p>
    <w:p w14:paraId="2E38F38B" w14:textId="48CAF71D" w:rsidR="00C003EE" w:rsidRPr="00215AC2" w:rsidRDefault="3FCDA61C" w:rsidP="3FCDA61C">
      <w:pPr>
        <w:pStyle w:val="ListParagraph"/>
        <w:ind w:left="1800"/>
        <w:rPr>
          <w:rFonts w:cs="Consolas"/>
        </w:rPr>
      </w:pPr>
      <w:r w:rsidRPr="3FCDA61C">
        <w:rPr>
          <w:rFonts w:cs="Consolas"/>
        </w:rPr>
        <w:t>“</w:t>
      </w:r>
      <w:r w:rsidR="00DD292B" w:rsidRPr="00DD292B">
        <w:rPr>
          <w:rFonts w:cs="Consolas"/>
        </w:rPr>
        <w:t>docker run -it --cpus 1.0 -v C:/labs/module3/tools/:C:/tools/ mcr.microsoft.com/windows/servercore:1809 powershell</w:t>
      </w:r>
      <w:r w:rsidRPr="3FCDA61C">
        <w:rPr>
          <w:rFonts w:cs="Consolas"/>
        </w:rPr>
        <w:t>”</w:t>
      </w:r>
    </w:p>
    <w:p w14:paraId="6C54F721" w14:textId="77777777" w:rsidR="00C003EE" w:rsidRDefault="00C003EE" w:rsidP="00C003EE">
      <w:pPr>
        <w:ind w:left="1780"/>
      </w:pPr>
      <w:r>
        <w:t>Notice the use of --</w:t>
      </w:r>
      <w:proofErr w:type="spellStart"/>
      <w:r>
        <w:t>cpu</w:t>
      </w:r>
      <w:proofErr w:type="spellEnd"/>
      <w:r>
        <w:t xml:space="preserve"> switch which s</w:t>
      </w:r>
      <w:r w:rsidRPr="004A3154">
        <w:t xml:space="preserve">pecify how much of the available CPU resources a container can use. For instance, </w:t>
      </w:r>
      <w:r>
        <w:t>in this instance</w:t>
      </w:r>
      <w:r w:rsidRPr="004A3154">
        <w:t xml:space="preserve"> the host machine has two CPUs and you set </w:t>
      </w:r>
      <w:r>
        <w:t>–</w:t>
      </w:r>
      <w:proofErr w:type="spellStart"/>
      <w:r w:rsidRPr="004A3154">
        <w:t>cpus</w:t>
      </w:r>
      <w:proofErr w:type="spellEnd"/>
      <w:r>
        <w:t xml:space="preserve"> 1.0</w:t>
      </w:r>
      <w:r w:rsidRPr="004A3154">
        <w:t>,</w:t>
      </w:r>
      <w:r>
        <w:t xml:space="preserve"> so</w:t>
      </w:r>
      <w:r w:rsidRPr="004A3154">
        <w:t xml:space="preserve"> the container will be guaranteed to be able to access at most one of the CPUs</w:t>
      </w:r>
      <w:r>
        <w:t xml:space="preserve"> on the host.</w:t>
      </w:r>
    </w:p>
    <w:p w14:paraId="12999E0F" w14:textId="1989177B" w:rsidR="00C003EE" w:rsidRDefault="00DD292B" w:rsidP="00C003EE">
      <w:pPr>
        <w:pStyle w:val="ListParagraph"/>
        <w:numPr>
          <w:ilvl w:val="0"/>
          <w:numId w:val="33"/>
        </w:numPr>
        <w:rPr>
          <w:rFonts w:cs="Consolas"/>
        </w:rPr>
      </w:pPr>
      <w:r>
        <w:rPr>
          <w:rFonts w:cs="Consolas"/>
        </w:rPr>
        <w:t xml:space="preserve">Restart a docker stats session using the new container id. Note that cpu </w:t>
      </w:r>
    </w:p>
    <w:p w14:paraId="2A515CAC" w14:textId="77777777" w:rsidR="00C003EE" w:rsidRDefault="00C003EE" w:rsidP="00C003EE">
      <w:pPr>
        <w:pStyle w:val="ListParagraph"/>
        <w:ind w:left="1800"/>
        <w:rPr>
          <w:rFonts w:cs="Consolas"/>
        </w:rPr>
      </w:pPr>
      <w:r>
        <w:rPr>
          <w:rFonts w:cs="Consolas"/>
        </w:rPr>
        <w:t xml:space="preserve"> </w:t>
      </w:r>
    </w:p>
    <w:p w14:paraId="21EE067E" w14:textId="19D4036F" w:rsidR="00C003EE" w:rsidRPr="00DD292B" w:rsidRDefault="00DD292B" w:rsidP="00DD292B">
      <w:pPr>
        <w:pStyle w:val="ListParagraph"/>
        <w:ind w:left="1800"/>
        <w:rPr>
          <w:rFonts w:cs="Consolas"/>
        </w:rPr>
      </w:pPr>
      <w:r>
        <w:drawing>
          <wp:inline distT="0" distB="0" distL="0" distR="0" wp14:anchorId="182A849E" wp14:editId="1B489744">
            <wp:extent cx="5447113" cy="328805"/>
            <wp:effectExtent l="0" t="0" r="0" b="0"/>
            <wp:docPr id="421210172" name="Picture 18347604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47113" cy="328805"/>
                    </a:xfrm>
                    <a:prstGeom prst="rect">
                      <a:avLst/>
                    </a:prstGeom>
                  </pic:spPr>
                </pic:pic>
              </a:graphicData>
            </a:graphic>
          </wp:inline>
        </w:drawing>
      </w:r>
    </w:p>
    <w:p w14:paraId="2F71987E" w14:textId="77777777" w:rsidR="00D279B1" w:rsidRDefault="00D279B1" w:rsidP="00D279B1">
      <w:pPr>
        <w:pStyle w:val="code-line"/>
        <w:numPr>
          <w:ilvl w:val="0"/>
          <w:numId w:val="33"/>
        </w:numPr>
        <w:rPr>
          <w:rFonts w:asciiTheme="majorHAnsi" w:eastAsiaTheme="minorHAnsi" w:hAnsiTheme="majorHAnsi" w:cs="Consolas"/>
          <w:noProof/>
          <w:sz w:val="22"/>
          <w:szCs w:val="22"/>
        </w:rPr>
      </w:pPr>
      <w:r w:rsidRPr="00D279B1">
        <w:rPr>
          <w:rFonts w:asciiTheme="majorHAnsi" w:eastAsiaTheme="minorHAnsi" w:hAnsiTheme="majorHAnsi" w:cs="Consolas"/>
          <w:noProof/>
          <w:sz w:val="22"/>
          <w:szCs w:val="22"/>
        </w:rPr>
        <w:t>Go back to the PowerShell console in the container and make sure that you are authorized to run PS1 scripts by running first the following command.</w:t>
      </w:r>
    </w:p>
    <w:p w14:paraId="0B53DF2C" w14:textId="6A3E3805" w:rsidR="00D279B1" w:rsidRDefault="00D279B1" w:rsidP="00D279B1">
      <w:pPr>
        <w:pStyle w:val="ListParagraph"/>
        <w:ind w:left="1800"/>
      </w:pPr>
      <w:r>
        <w:t>“</w:t>
      </w:r>
      <w:r w:rsidRPr="00D279B1">
        <w:rPr>
          <w:rFonts w:cs="Consolas"/>
        </w:rPr>
        <w:t>Set-ExecutionPolicy -Scope Process -ExecutionPolicy Bypass</w:t>
      </w:r>
      <w:r>
        <w:t xml:space="preserve">” </w:t>
      </w:r>
    </w:p>
    <w:p w14:paraId="6FF8079B" w14:textId="77777777" w:rsidR="00B050D6" w:rsidRPr="00D279B1" w:rsidRDefault="00B050D6" w:rsidP="00D279B1">
      <w:pPr>
        <w:pStyle w:val="ListParagraph"/>
        <w:ind w:left="1800"/>
      </w:pPr>
    </w:p>
    <w:p w14:paraId="437BCA5E" w14:textId="45959527" w:rsidR="00C003EE" w:rsidRPr="00215AC2" w:rsidRDefault="00C003EE" w:rsidP="00C003EE">
      <w:pPr>
        <w:pStyle w:val="ListParagraph"/>
        <w:numPr>
          <w:ilvl w:val="0"/>
          <w:numId w:val="33"/>
        </w:numPr>
        <w:rPr>
          <w:rFonts w:cs="Consolas"/>
        </w:rPr>
      </w:pPr>
      <w:r>
        <w:t>You will now test the CPU constrain of ~</w:t>
      </w:r>
      <w:r w:rsidR="00DD292B">
        <w:t>2</w:t>
      </w:r>
      <w:r>
        <w:t xml:space="preserve">5% by stress test the CPU utilization on the container. Switch back to the PowerShell Console that you have used earlier to launch the container with CPU usage limit.  </w:t>
      </w:r>
    </w:p>
    <w:p w14:paraId="7F0F53A2" w14:textId="77777777" w:rsidR="00C003EE" w:rsidRPr="00215AC2" w:rsidRDefault="00C003EE" w:rsidP="00C003EE">
      <w:pPr>
        <w:pStyle w:val="ListParagraph"/>
        <w:ind w:left="1800"/>
        <w:rPr>
          <w:rFonts w:cs="Consolas"/>
        </w:rPr>
      </w:pPr>
    </w:p>
    <w:p w14:paraId="0A0865BE" w14:textId="77777777" w:rsidR="00C003EE" w:rsidRPr="00215AC2" w:rsidRDefault="00C003EE" w:rsidP="00C003EE">
      <w:pPr>
        <w:pStyle w:val="ListParagraph"/>
        <w:ind w:left="1800"/>
        <w:rPr>
          <w:rFonts w:cs="Consolas"/>
        </w:rPr>
      </w:pPr>
      <w:r>
        <w:t xml:space="preserve">Execute the command:  </w:t>
      </w:r>
    </w:p>
    <w:p w14:paraId="7F33CF1C" w14:textId="77777777" w:rsidR="00C003EE" w:rsidRDefault="00C003EE" w:rsidP="00C003EE">
      <w:pPr>
        <w:ind w:left="1800"/>
      </w:pPr>
      <w:r>
        <w:t>“</w:t>
      </w:r>
      <w:r w:rsidRPr="001B2334">
        <w:t>C:\tools\cpu-stresss.ps1</w:t>
      </w:r>
      <w:r>
        <w:t xml:space="preserve">” </w:t>
      </w:r>
    </w:p>
    <w:p w14:paraId="2F4DDD24" w14:textId="706C9510" w:rsidR="00CD2A8B" w:rsidRDefault="00DD292B" w:rsidP="00CD2A8B">
      <w:pPr>
        <w:ind w:left="1800"/>
      </w:pPr>
      <w:r>
        <w:rPr>
          <w:noProof/>
        </w:rPr>
        <w:drawing>
          <wp:inline distT="0" distB="0" distL="0" distR="0" wp14:anchorId="7F5EF3BA" wp14:editId="13A11756">
            <wp:extent cx="5480132" cy="1660091"/>
            <wp:effectExtent l="0" t="0" r="6350" b="0"/>
            <wp:docPr id="55647066" name="Picture 1834760435"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5"/>
                    <pic:cNvPicPr/>
                  </pic:nvPicPr>
                  <pic:blipFill>
                    <a:blip r:embed="rId59">
                      <a:extLst>
                        <a:ext uri="{28A0092B-C50C-407E-A947-70E740481C1C}">
                          <a14:useLocalDpi xmlns:a14="http://schemas.microsoft.com/office/drawing/2010/main" val="0"/>
                        </a:ext>
                      </a:extLst>
                    </a:blip>
                    <a:stretch>
                      <a:fillRect/>
                    </a:stretch>
                  </pic:blipFill>
                  <pic:spPr>
                    <a:xfrm>
                      <a:off x="0" y="0"/>
                      <a:ext cx="5480132" cy="1660091"/>
                    </a:xfrm>
                    <a:prstGeom prst="rect">
                      <a:avLst/>
                    </a:prstGeom>
                  </pic:spPr>
                </pic:pic>
              </a:graphicData>
            </a:graphic>
          </wp:inline>
        </w:drawing>
      </w:r>
    </w:p>
    <w:p w14:paraId="59297BED" w14:textId="77777777" w:rsidR="00CD2A8B" w:rsidRDefault="00CD2A8B" w:rsidP="00CD2A8B">
      <w:pPr>
        <w:ind w:left="1800"/>
      </w:pPr>
      <w:r>
        <w:t xml:space="preserve">This command executes the script on the container which stress test CPU targeting all cores available to the container. However, since you have put the constrain on CPU utilization the container will </w:t>
      </w:r>
      <w:proofErr w:type="gramStart"/>
      <w:r>
        <w:t>never</w:t>
      </w:r>
      <w:proofErr w:type="gramEnd"/>
      <w:r>
        <w:t xml:space="preserve"> able to consume more </w:t>
      </w:r>
      <w:proofErr w:type="spellStart"/>
      <w:r>
        <w:t>that</w:t>
      </w:r>
      <w:proofErr w:type="spellEnd"/>
      <w:r>
        <w:t xml:space="preserve"> 1 CPU.   </w:t>
      </w:r>
    </w:p>
    <w:p w14:paraId="278428BD" w14:textId="56B7C776" w:rsidR="00CD2A8B" w:rsidRPr="007E65B5" w:rsidRDefault="00CD2A8B" w:rsidP="00CD2A8B">
      <w:pPr>
        <w:ind w:left="1800"/>
      </w:pPr>
      <w:r>
        <w:t>To validate the CPU usage, go back to PowerShell Console displaying docker stats. Notice the container CPU utilization is ~</w:t>
      </w:r>
      <w:r w:rsidR="00DD292B">
        <w:t>25</w:t>
      </w:r>
      <w:r>
        <w:t xml:space="preserve">% and not 100%. The </w:t>
      </w:r>
      <w:proofErr w:type="gramStart"/>
      <w:r>
        <w:t>actually</w:t>
      </w:r>
      <w:proofErr w:type="gramEnd"/>
      <w:r>
        <w:t xml:space="preserve"> CPU utilization may be slightly lower or higher than </w:t>
      </w:r>
      <w:r w:rsidR="00DD292B">
        <w:t>25</w:t>
      </w:r>
      <w:r>
        <w:t>% so it may not be exact.</w:t>
      </w:r>
    </w:p>
    <w:p w14:paraId="141B94E2" w14:textId="390D2B11" w:rsidR="00CD2A8B" w:rsidRPr="00215AC2" w:rsidRDefault="00DD292B" w:rsidP="00CD2A8B">
      <w:pPr>
        <w:pStyle w:val="ListParagraph"/>
        <w:ind w:left="1800"/>
        <w:rPr>
          <w:rFonts w:cs="Consolas"/>
        </w:rPr>
      </w:pPr>
      <w:r>
        <w:lastRenderedPageBreak/>
        <w:drawing>
          <wp:inline distT="0" distB="0" distL="0" distR="0" wp14:anchorId="493A0A8F" wp14:editId="64589702">
            <wp:extent cx="3933854" cy="366715"/>
            <wp:effectExtent l="0" t="0" r="0" b="0"/>
            <wp:docPr id="2024761269" name="Picture 183476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6"/>
                    <pic:cNvPicPr/>
                  </pic:nvPicPr>
                  <pic:blipFill>
                    <a:blip r:embed="rId60">
                      <a:extLst>
                        <a:ext uri="{28A0092B-C50C-407E-A947-70E740481C1C}">
                          <a14:useLocalDpi xmlns:a14="http://schemas.microsoft.com/office/drawing/2010/main" val="0"/>
                        </a:ext>
                      </a:extLst>
                    </a:blip>
                    <a:stretch>
                      <a:fillRect/>
                    </a:stretch>
                  </pic:blipFill>
                  <pic:spPr>
                    <a:xfrm>
                      <a:off x="0" y="0"/>
                      <a:ext cx="3933854" cy="366715"/>
                    </a:xfrm>
                    <a:prstGeom prst="rect">
                      <a:avLst/>
                    </a:prstGeom>
                  </pic:spPr>
                </pic:pic>
              </a:graphicData>
            </a:graphic>
          </wp:inline>
        </w:drawing>
      </w:r>
    </w:p>
    <w:p w14:paraId="012B5AC0" w14:textId="77777777" w:rsidR="00CD2A8B" w:rsidRPr="00215AC2" w:rsidRDefault="00CD2A8B" w:rsidP="00CD2A8B">
      <w:pPr>
        <w:pStyle w:val="ListParagraph"/>
        <w:ind w:left="1800"/>
        <w:rPr>
          <w:rFonts w:cs="Consolas"/>
        </w:rPr>
      </w:pPr>
    </w:p>
    <w:p w14:paraId="22C57FCA" w14:textId="2E3F3D57" w:rsidR="002D054B" w:rsidRPr="006A7DE3" w:rsidRDefault="00CD2A8B" w:rsidP="00CD2A8B">
      <w:pPr>
        <w:pStyle w:val="ListParagraph"/>
        <w:numPr>
          <w:ilvl w:val="0"/>
          <w:numId w:val="33"/>
        </w:numPr>
        <w:spacing w:after="160" w:line="259" w:lineRule="auto"/>
        <w:rPr>
          <w:rFonts w:cs="Consolas"/>
        </w:rPr>
      </w:pPr>
      <w:r>
        <w:t xml:space="preserve">You have now completed all the tasks in this </w:t>
      </w:r>
      <w:r w:rsidR="00202834">
        <w:t>demo</w:t>
      </w:r>
      <w:r>
        <w:t>.</w:t>
      </w:r>
    </w:p>
    <w:p w14:paraId="01115650" w14:textId="4D3BD7B7" w:rsidR="006A7DE3" w:rsidRDefault="003B4A7C" w:rsidP="006A7DE3">
      <w:pPr>
        <w:pStyle w:val="ExerciseHeading"/>
      </w:pPr>
      <w:bookmarkStart w:id="9" w:name="_Toc491013074"/>
      <w:bookmarkStart w:id="10" w:name="_Toc491072948"/>
      <w:r>
        <w:t>Demo 5</w:t>
      </w:r>
      <w:r w:rsidR="006A7DE3">
        <w:t>:  Docker Networking</w:t>
      </w:r>
      <w:bookmarkEnd w:id="9"/>
      <w:bookmarkEnd w:id="10"/>
      <w:r w:rsidR="006A7DE3">
        <w:t xml:space="preserve"> </w:t>
      </w:r>
    </w:p>
    <w:p w14:paraId="7505BDE6" w14:textId="1FE28C5E" w:rsidR="00090B46" w:rsidRDefault="006A7DE3" w:rsidP="006A7DE3">
      <w:pPr>
        <w:ind w:left="720"/>
      </w:pPr>
      <w:r>
        <w:t xml:space="preserve">In this </w:t>
      </w:r>
      <w:r w:rsidR="002F71AF">
        <w:t>demo</w:t>
      </w:r>
      <w:r>
        <w:t xml:space="preserve"> you will work with various PowerShell and Docker CLI commands </w:t>
      </w:r>
      <w:r w:rsidR="00090B46">
        <w:t>provide walkthrough of following</w:t>
      </w:r>
    </w:p>
    <w:p w14:paraId="0F220133" w14:textId="77777777" w:rsidR="00D57303" w:rsidRPr="00D57303" w:rsidRDefault="006A7DE3" w:rsidP="00090B46">
      <w:pPr>
        <w:pStyle w:val="ListParagraph"/>
        <w:numPr>
          <w:ilvl w:val="0"/>
          <w:numId w:val="41"/>
        </w:numPr>
        <w:rPr>
          <w:rFonts w:cs="Consolas"/>
          <w:b/>
        </w:rPr>
      </w:pPr>
      <w:r>
        <w:t xml:space="preserve">Docker default networks, </w:t>
      </w:r>
    </w:p>
    <w:p w14:paraId="7F319A14" w14:textId="020FA44C" w:rsidR="00D57303" w:rsidRPr="00D57303" w:rsidRDefault="00D57303" w:rsidP="00090B46">
      <w:pPr>
        <w:pStyle w:val="ListParagraph"/>
        <w:numPr>
          <w:ilvl w:val="0"/>
          <w:numId w:val="41"/>
        </w:numPr>
        <w:rPr>
          <w:rFonts w:cs="Consolas"/>
          <w:b/>
        </w:rPr>
      </w:pPr>
      <w:r>
        <w:t>C</w:t>
      </w:r>
      <w:r w:rsidR="006A7DE3">
        <w:t xml:space="preserve">reate custom NAT Network </w:t>
      </w:r>
      <w:r w:rsidR="00004735">
        <w:t xml:space="preserve">with subnet and gateway </w:t>
      </w:r>
      <w:r w:rsidR="006A7DE3">
        <w:t xml:space="preserve">and replace default Docker with it. </w:t>
      </w:r>
    </w:p>
    <w:p w14:paraId="1128F3A3" w14:textId="752840B6" w:rsidR="006A7DE3" w:rsidRPr="00090B46" w:rsidRDefault="00D57303" w:rsidP="00090B46">
      <w:pPr>
        <w:pStyle w:val="ListParagraph"/>
        <w:numPr>
          <w:ilvl w:val="0"/>
          <w:numId w:val="41"/>
        </w:numPr>
        <w:rPr>
          <w:rFonts w:cs="Consolas"/>
          <w:b/>
        </w:rPr>
      </w:pPr>
      <w:r>
        <w:t>Remove custom NAT network</w:t>
      </w:r>
    </w:p>
    <w:p w14:paraId="5854C5BE" w14:textId="77777777" w:rsidR="009473A1" w:rsidRDefault="009473A1">
      <w:pPr>
        <w:rPr>
          <w:rFonts w:ascii="Segoe UI" w:eastAsia="Calibri" w:hAnsi="Segoe UI" w:cs="Times New Roman"/>
          <w:b/>
          <w:sz w:val="28"/>
          <w:szCs w:val="32"/>
        </w:rPr>
      </w:pPr>
      <w:r>
        <w:br w:type="page"/>
      </w:r>
    </w:p>
    <w:p w14:paraId="6B176D02" w14:textId="14CB5A52" w:rsidR="006A7DE3" w:rsidRDefault="006A7DE3" w:rsidP="006A7DE3">
      <w:pPr>
        <w:pStyle w:val="TaskHeading"/>
        <w:outlineLvl w:val="9"/>
      </w:pPr>
      <w:r>
        <w:lastRenderedPageBreak/>
        <w:t>Tasks</w:t>
      </w:r>
    </w:p>
    <w:p w14:paraId="7CBDE54A" w14:textId="77777777" w:rsidR="006A7DE3" w:rsidRDefault="006A7DE3" w:rsidP="006A7DE3">
      <w:pPr>
        <w:pStyle w:val="TaskName"/>
        <w:numPr>
          <w:ilvl w:val="0"/>
          <w:numId w:val="34"/>
        </w:numPr>
      </w:pPr>
      <w:r>
        <w:t xml:space="preserve">Display All Docker Networks  </w:t>
      </w:r>
    </w:p>
    <w:p w14:paraId="037835A9" w14:textId="7C57362D" w:rsidR="003A6D0A" w:rsidRPr="008C3256" w:rsidRDefault="006A7DE3" w:rsidP="008C3256">
      <w:pPr>
        <w:pStyle w:val="TaskName"/>
        <w:numPr>
          <w:ilvl w:val="0"/>
          <w:numId w:val="0"/>
        </w:numPr>
        <w:ind w:left="1080"/>
        <w:rPr>
          <w:b w:val="0"/>
        </w:rPr>
      </w:pPr>
      <w:r w:rsidRPr="00215AC2">
        <w:rPr>
          <w:b w:val="0"/>
        </w:rPr>
        <w:t>You can retrieve container networks using the Docker CLI</w:t>
      </w:r>
      <w:r w:rsidR="00DD292B">
        <w:rPr>
          <w:b w:val="0"/>
        </w:rPr>
        <w:t xml:space="preserve">. In Windows server 2016. </w:t>
      </w:r>
      <w:r w:rsidR="00912D24">
        <w:rPr>
          <w:b w:val="0"/>
        </w:rPr>
        <w:t xml:space="preserve">There was also </w:t>
      </w:r>
      <w:r w:rsidRPr="00215AC2">
        <w:rPr>
          <w:b w:val="0"/>
        </w:rPr>
        <w:t>the PowerShell Get-</w:t>
      </w:r>
      <w:proofErr w:type="spellStart"/>
      <w:r w:rsidRPr="00215AC2">
        <w:rPr>
          <w:b w:val="0"/>
        </w:rPr>
        <w:t>ContainerNetwork</w:t>
      </w:r>
      <w:proofErr w:type="spellEnd"/>
      <w:r w:rsidRPr="00215AC2">
        <w:rPr>
          <w:b w:val="0"/>
        </w:rPr>
        <w:t xml:space="preserve"> </w:t>
      </w:r>
      <w:proofErr w:type="gramStart"/>
      <w:r w:rsidRPr="00215AC2">
        <w:rPr>
          <w:b w:val="0"/>
        </w:rPr>
        <w:t>cmdlet</w:t>
      </w:r>
      <w:proofErr w:type="gramEnd"/>
      <w:r w:rsidR="00912D24">
        <w:rPr>
          <w:b w:val="0"/>
        </w:rPr>
        <w:t xml:space="preserve"> but it is not there in Windows Server 2019</w:t>
      </w:r>
      <w:r w:rsidRPr="00215AC2">
        <w:rPr>
          <w:b w:val="0"/>
        </w:rPr>
        <w:t>.</w:t>
      </w:r>
    </w:p>
    <w:p w14:paraId="5D2B5D4E" w14:textId="77777777" w:rsidR="003A6D0A" w:rsidRDefault="003A6D0A" w:rsidP="003A6D0A">
      <w:pPr>
        <w:pStyle w:val="ListParagraph"/>
        <w:spacing w:after="160" w:line="259" w:lineRule="auto"/>
      </w:pPr>
    </w:p>
    <w:p w14:paraId="745942F9" w14:textId="77777777" w:rsidR="003A6D0A" w:rsidRDefault="003A6D0A" w:rsidP="003A6D0A">
      <w:pPr>
        <w:pStyle w:val="ListParagraph"/>
        <w:numPr>
          <w:ilvl w:val="0"/>
          <w:numId w:val="38"/>
        </w:numPr>
        <w:spacing w:after="160" w:line="259" w:lineRule="auto"/>
      </w:pPr>
      <w:r>
        <w:t xml:space="preserve">Docker provides native docker command that provides list of networks available to docker. To view the list of networks available to docker run the command </w:t>
      </w:r>
    </w:p>
    <w:p w14:paraId="1F6B30F6" w14:textId="77777777" w:rsidR="003A6D0A" w:rsidRDefault="003A6D0A" w:rsidP="003A6D0A">
      <w:pPr>
        <w:pStyle w:val="ListParagraph"/>
        <w:spacing w:after="160" w:line="259" w:lineRule="auto"/>
      </w:pPr>
      <w:r>
        <w:t>“docker network ls”</w:t>
      </w:r>
    </w:p>
    <w:p w14:paraId="6E42136C" w14:textId="3D9E8D85" w:rsidR="003A6D0A" w:rsidRDefault="00912D24" w:rsidP="003A6D0A">
      <w:pPr>
        <w:pStyle w:val="ListParagraph"/>
        <w:spacing w:after="160" w:line="259" w:lineRule="auto"/>
      </w:pPr>
      <w:r>
        <w:drawing>
          <wp:inline distT="0" distB="0" distL="0" distR="0" wp14:anchorId="06A7F086" wp14:editId="23013406">
            <wp:extent cx="5815054" cy="704855"/>
            <wp:effectExtent l="0" t="0" r="0" b="0"/>
            <wp:docPr id="1633736898" name="Picture 18347604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7"/>
                    <pic:cNvPicPr/>
                  </pic:nvPicPr>
                  <pic:blipFill>
                    <a:blip r:embed="rId61">
                      <a:extLst>
                        <a:ext uri="{28A0092B-C50C-407E-A947-70E740481C1C}">
                          <a14:useLocalDpi xmlns:a14="http://schemas.microsoft.com/office/drawing/2010/main" val="0"/>
                        </a:ext>
                      </a:extLst>
                    </a:blip>
                    <a:stretch>
                      <a:fillRect/>
                    </a:stretch>
                  </pic:blipFill>
                  <pic:spPr>
                    <a:xfrm>
                      <a:off x="0" y="0"/>
                      <a:ext cx="5815054" cy="704855"/>
                    </a:xfrm>
                    <a:prstGeom prst="rect">
                      <a:avLst/>
                    </a:prstGeom>
                  </pic:spPr>
                </pic:pic>
              </a:graphicData>
            </a:graphic>
          </wp:inline>
        </w:drawing>
      </w:r>
    </w:p>
    <w:p w14:paraId="77F01011" w14:textId="77777777" w:rsidR="003A6D0A" w:rsidRDefault="003A6D0A" w:rsidP="003A6D0A">
      <w:pPr>
        <w:pStyle w:val="ListParagraph"/>
        <w:spacing w:after="160" w:line="259" w:lineRule="auto"/>
      </w:pPr>
    </w:p>
    <w:p w14:paraId="4FA54380" w14:textId="77777777" w:rsidR="003A6D0A" w:rsidRDefault="003A6D0A" w:rsidP="003A6D0A">
      <w:pPr>
        <w:pStyle w:val="ListParagraph"/>
        <w:spacing w:after="160" w:line="259" w:lineRule="auto"/>
      </w:pPr>
      <w:r>
        <w:t xml:space="preserve">NOTE: </w:t>
      </w:r>
      <w:r w:rsidRPr="002C24E7">
        <w:t xml:space="preserve">The </w:t>
      </w:r>
      <w:r w:rsidRPr="00F618FD">
        <w:rPr>
          <w:highlight w:val="yellow"/>
        </w:rPr>
        <w:t>'nat' network is the default network for containers running</w:t>
      </w:r>
      <w:r w:rsidRPr="002C24E7">
        <w:t xml:space="preserve"> on Windows. Any containers that are run on Windows without any flags or arguments to implement specific network configurations will be attached to the default 'nat' network, and automatically assigned an IP address from the 'nat' network's internal prefix IP range. </w:t>
      </w:r>
      <w:r w:rsidRPr="00D853C2">
        <w:t xml:space="preserve">The </w:t>
      </w:r>
      <w:r w:rsidRPr="00F618FD">
        <w:rPr>
          <w:highlight w:val="yellow"/>
        </w:rPr>
        <w:t>default NAT network also supports port forwarding from container host to internal containers</w:t>
      </w:r>
      <w:r w:rsidRPr="00D853C2">
        <w:t>. For example, you can simply run SQL Server Express in a container by providing the "p" flag so that specified port numbers will be mapped from host to container</w:t>
      </w:r>
    </w:p>
    <w:p w14:paraId="121B71ED" w14:textId="77777777" w:rsidR="003A6D0A" w:rsidRDefault="003A6D0A" w:rsidP="003A6D0A">
      <w:pPr>
        <w:pStyle w:val="ListParagraph"/>
        <w:spacing w:after="160" w:line="259" w:lineRule="auto"/>
      </w:pPr>
    </w:p>
    <w:p w14:paraId="41EE3E34" w14:textId="64CB86BC" w:rsidR="003A6D0A" w:rsidRDefault="003A6D0A" w:rsidP="003A6D0A">
      <w:pPr>
        <w:pStyle w:val="ListParagraph"/>
        <w:numPr>
          <w:ilvl w:val="0"/>
          <w:numId w:val="38"/>
        </w:numPr>
        <w:spacing w:after="160" w:line="259" w:lineRule="auto"/>
      </w:pPr>
      <w:r>
        <w:t xml:space="preserve">To view detail information about any particular Docker network by using docker network inspect command.  </w:t>
      </w:r>
      <w:r w:rsidRPr="00F618FD">
        <w:rPr>
          <w:b/>
          <w:bCs/>
          <w:highlight w:val="yellow"/>
        </w:rPr>
        <w:t xml:space="preserve">To get more information about nat network run the command “docker </w:t>
      </w:r>
      <w:r w:rsidR="00F03127" w:rsidRPr="00F618FD">
        <w:rPr>
          <w:b/>
          <w:bCs/>
          <w:highlight w:val="yellow"/>
        </w:rPr>
        <w:t xml:space="preserve">inspect </w:t>
      </w:r>
      <w:r w:rsidRPr="00F618FD">
        <w:rPr>
          <w:b/>
          <w:bCs/>
          <w:highlight w:val="yellow"/>
        </w:rPr>
        <w:t>nat”.</w:t>
      </w:r>
      <w:r>
        <w:t xml:space="preserve"> Notice the output is in JSON file. </w:t>
      </w:r>
      <w:r w:rsidRPr="00615BFA">
        <w:rPr>
          <w:highlight w:val="yellow"/>
        </w:rPr>
        <w:t>The “Containers” key (which is empty in this case)</w:t>
      </w:r>
      <w:r>
        <w:t xml:space="preserve"> refers to all containers that are using particular network. At the moment there is not container running so its empty. </w:t>
      </w:r>
    </w:p>
    <w:p w14:paraId="56DF3D9B" w14:textId="016D89D2" w:rsidR="00BE26C4" w:rsidRDefault="00912D24" w:rsidP="00912D24">
      <w:pPr>
        <w:pStyle w:val="ListParagraph"/>
        <w:spacing w:after="160" w:line="259" w:lineRule="auto"/>
      </w:pPr>
      <w:r>
        <w:lastRenderedPageBreak/>
        <w:drawing>
          <wp:inline distT="0" distB="0" distL="0" distR="0" wp14:anchorId="456C3A5E" wp14:editId="42312DCE">
            <wp:extent cx="5133181" cy="3922277"/>
            <wp:effectExtent l="0" t="0" r="0" b="2540"/>
            <wp:docPr id="369428010" name="Picture 18347604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8"/>
                    <pic:cNvPicPr/>
                  </pic:nvPicPr>
                  <pic:blipFill>
                    <a:blip r:embed="rId62">
                      <a:extLst>
                        <a:ext uri="{28A0092B-C50C-407E-A947-70E740481C1C}">
                          <a14:useLocalDpi xmlns:a14="http://schemas.microsoft.com/office/drawing/2010/main" val="0"/>
                        </a:ext>
                      </a:extLst>
                    </a:blip>
                    <a:stretch>
                      <a:fillRect/>
                    </a:stretch>
                  </pic:blipFill>
                  <pic:spPr>
                    <a:xfrm>
                      <a:off x="0" y="0"/>
                      <a:ext cx="5133181" cy="3922277"/>
                    </a:xfrm>
                    <a:prstGeom prst="rect">
                      <a:avLst/>
                    </a:prstGeom>
                  </pic:spPr>
                </pic:pic>
              </a:graphicData>
            </a:graphic>
          </wp:inline>
        </w:drawing>
      </w:r>
    </w:p>
    <w:p w14:paraId="4F9DF2E5" w14:textId="77777777" w:rsidR="00BE26C4" w:rsidRDefault="00BE26C4" w:rsidP="003A6D0A">
      <w:pPr>
        <w:pStyle w:val="ListParagraph"/>
        <w:spacing w:after="160" w:line="259" w:lineRule="auto"/>
      </w:pPr>
    </w:p>
    <w:p w14:paraId="3B675044" w14:textId="610A4DE9" w:rsidR="00912D24" w:rsidRDefault="00912D24" w:rsidP="0022679E">
      <w:pPr>
        <w:pStyle w:val="ListParagraph"/>
        <w:numPr>
          <w:ilvl w:val="0"/>
          <w:numId w:val="38"/>
        </w:numPr>
        <w:spacing w:after="160" w:line="259" w:lineRule="auto"/>
      </w:pPr>
      <w:r>
        <w:t xml:space="preserve">Show what it looks like locally on the host by running “ipconfig”. </w:t>
      </w:r>
      <w:r w:rsidRPr="005E5922">
        <w:rPr>
          <w:b/>
          <w:bCs/>
          <w:highlight w:val="yellow"/>
        </w:rPr>
        <w:t>Call out the physical network and the virtual ethernet adapter</w:t>
      </w:r>
      <w:r>
        <w:t>.</w:t>
      </w:r>
    </w:p>
    <w:p w14:paraId="635BDF6D" w14:textId="01DE3FB5" w:rsidR="00912D24" w:rsidRDefault="00912D24" w:rsidP="00912D24">
      <w:pPr>
        <w:pStyle w:val="ListParagraph"/>
        <w:spacing w:after="160" w:line="259" w:lineRule="auto"/>
      </w:pPr>
      <w:r>
        <w:drawing>
          <wp:inline distT="0" distB="0" distL="0" distR="0" wp14:anchorId="463EBAE0" wp14:editId="1909CCD0">
            <wp:extent cx="5055910" cy="2975748"/>
            <wp:effectExtent l="0" t="0" r="0" b="0"/>
            <wp:docPr id="489376113" name="Picture 1834760439" descr="A close 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3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55910" cy="2975748"/>
                    </a:xfrm>
                    <a:prstGeom prst="rect">
                      <a:avLst/>
                    </a:prstGeom>
                  </pic:spPr>
                </pic:pic>
              </a:graphicData>
            </a:graphic>
          </wp:inline>
        </w:drawing>
      </w:r>
    </w:p>
    <w:p w14:paraId="2874EBFD" w14:textId="77777777" w:rsidR="00912D24" w:rsidRDefault="00912D24" w:rsidP="00912D24">
      <w:pPr>
        <w:pStyle w:val="ListParagraph"/>
        <w:spacing w:after="160" w:line="259" w:lineRule="auto"/>
      </w:pPr>
    </w:p>
    <w:p w14:paraId="61CE3349" w14:textId="716EE912" w:rsidR="0022679E" w:rsidRDefault="0022679E" w:rsidP="0022679E">
      <w:pPr>
        <w:pStyle w:val="ListParagraph"/>
        <w:numPr>
          <w:ilvl w:val="0"/>
          <w:numId w:val="38"/>
        </w:numPr>
        <w:spacing w:after="160" w:line="259" w:lineRule="auto"/>
      </w:pPr>
      <w:r>
        <w:t>Launch a new container by running a command “</w:t>
      </w:r>
      <w:r w:rsidR="00912D24" w:rsidRPr="00912D24">
        <w:t>docker run -d mcr.microsoft.com/windows/nanoserver:1809 ping -t localhost</w:t>
      </w:r>
      <w:r>
        <w:t xml:space="preserve">”. Once the container is running execute the command “docker inspect nat”. Notice that this </w:t>
      </w:r>
      <w:r>
        <w:lastRenderedPageBreak/>
        <w:t xml:space="preserve">time “Containers” section list the container detail that is using the nat network including its ID,IPv4 address along with other details. </w:t>
      </w:r>
    </w:p>
    <w:p w14:paraId="3E926A29" w14:textId="386ABE92" w:rsidR="0022679E" w:rsidRDefault="00912D24" w:rsidP="0022679E">
      <w:pPr>
        <w:pStyle w:val="ListParagraph"/>
        <w:spacing w:after="160" w:line="259" w:lineRule="auto"/>
      </w:pPr>
      <w:r>
        <w:drawing>
          <wp:inline distT="0" distB="0" distL="0" distR="0" wp14:anchorId="721DAA19" wp14:editId="232F2BF0">
            <wp:extent cx="5395285" cy="978184"/>
            <wp:effectExtent l="0" t="0" r="0" b="0"/>
            <wp:docPr id="858548305" name="Picture 18347604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4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18380" cy="982371"/>
                    </a:xfrm>
                    <a:prstGeom prst="rect">
                      <a:avLst/>
                    </a:prstGeom>
                  </pic:spPr>
                </pic:pic>
              </a:graphicData>
            </a:graphic>
          </wp:inline>
        </w:drawing>
      </w:r>
    </w:p>
    <w:p w14:paraId="2A36B1F4" w14:textId="77777777" w:rsidR="0022679E" w:rsidRDefault="0022679E" w:rsidP="0022679E">
      <w:pPr>
        <w:pStyle w:val="ListParagraph"/>
        <w:spacing w:after="160" w:line="259" w:lineRule="auto"/>
      </w:pPr>
    </w:p>
    <w:p w14:paraId="702845E8" w14:textId="77777777" w:rsidR="0022679E" w:rsidRDefault="0022679E" w:rsidP="0022679E">
      <w:pPr>
        <w:pStyle w:val="ListParagraph"/>
        <w:numPr>
          <w:ilvl w:val="0"/>
          <w:numId w:val="38"/>
        </w:numPr>
        <w:spacing w:after="160" w:line="259" w:lineRule="auto"/>
      </w:pPr>
      <w:r>
        <w:t>You can also verify that the container IPv4 Address (172.28.74.118, as shown above) is coming from subnet range that is part of nat. Now to make sure container host also using the same nat network run the command “ipconfig”  and notice the output under section “</w:t>
      </w:r>
      <w:r w:rsidRPr="00554AC1">
        <w:t>Ethernet adapter vEthernet (HNS Internal NIC)</w:t>
      </w:r>
      <w:r>
        <w:t>”. Notice the host IPv4 Address “172.28.64.1”.</w:t>
      </w:r>
    </w:p>
    <w:p w14:paraId="540ECF6A" w14:textId="77777777" w:rsidR="0022679E" w:rsidRDefault="0022679E" w:rsidP="0022679E">
      <w:pPr>
        <w:pStyle w:val="ListParagraph"/>
        <w:spacing w:after="160" w:line="259" w:lineRule="auto"/>
      </w:pPr>
      <w:r>
        <w:drawing>
          <wp:inline distT="0" distB="0" distL="0" distR="0" wp14:anchorId="5737F258" wp14:editId="2DE30B2B">
            <wp:extent cx="4705068" cy="843494"/>
            <wp:effectExtent l="0" t="0" r="0" b="0"/>
            <wp:docPr id="3096648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05068" cy="843494"/>
                    </a:xfrm>
                    <a:prstGeom prst="rect">
                      <a:avLst/>
                    </a:prstGeom>
                  </pic:spPr>
                </pic:pic>
              </a:graphicData>
            </a:graphic>
          </wp:inline>
        </w:drawing>
      </w:r>
    </w:p>
    <w:p w14:paraId="2A5FE2DA" w14:textId="77777777" w:rsidR="0022679E" w:rsidRDefault="0022679E" w:rsidP="0022679E">
      <w:pPr>
        <w:pStyle w:val="ListParagraph"/>
        <w:spacing w:after="160" w:line="259" w:lineRule="auto"/>
      </w:pPr>
    </w:p>
    <w:p w14:paraId="781192F2" w14:textId="77777777" w:rsidR="00DA073B" w:rsidRDefault="00DA073B" w:rsidP="00DA073B">
      <w:pPr>
        <w:pStyle w:val="TaskName"/>
        <w:numPr>
          <w:ilvl w:val="0"/>
          <w:numId w:val="6"/>
        </w:numPr>
      </w:pPr>
      <w:r>
        <w:t xml:space="preserve">Creating Custom Docker NAT Network </w:t>
      </w:r>
    </w:p>
    <w:p w14:paraId="553F4892" w14:textId="28E59E55" w:rsidR="00DA073B" w:rsidRDefault="00DA073B" w:rsidP="00DA073B">
      <w:pPr>
        <w:pStyle w:val="TaskName"/>
        <w:numPr>
          <w:ilvl w:val="0"/>
          <w:numId w:val="0"/>
        </w:numPr>
        <w:ind w:left="1080"/>
        <w:rPr>
          <w:b w:val="0"/>
        </w:rPr>
      </w:pPr>
      <w:r>
        <w:rPr>
          <w:b w:val="0"/>
        </w:rPr>
        <w:t xml:space="preserve">Docker allows you to create custom NAT networks. In this task you will create and configure a custom NAT network </w:t>
      </w:r>
      <w:r w:rsidR="00912D24">
        <w:rPr>
          <w:b w:val="0"/>
        </w:rPr>
        <w:t>in addition to</w:t>
      </w:r>
      <w:r>
        <w:rPr>
          <w:b w:val="0"/>
        </w:rPr>
        <w:t xml:space="preserve"> the default </w:t>
      </w:r>
      <w:proofErr w:type="spellStart"/>
      <w:r>
        <w:rPr>
          <w:b w:val="0"/>
        </w:rPr>
        <w:t>nat</w:t>
      </w:r>
      <w:proofErr w:type="spellEnd"/>
      <w:r>
        <w:rPr>
          <w:b w:val="0"/>
        </w:rPr>
        <w:t xml:space="preserve"> network.</w:t>
      </w:r>
      <w:r w:rsidR="00912D24">
        <w:rPr>
          <w:b w:val="0"/>
        </w:rPr>
        <w:t xml:space="preserve"> </w:t>
      </w:r>
      <w:r w:rsidR="00912D24" w:rsidRPr="006E1402">
        <w:rPr>
          <w:b w:val="0"/>
          <w:highlight w:val="yellow"/>
        </w:rPr>
        <w:t>The main reason why we keep the default is that it cannot be deleted.</w:t>
      </w:r>
      <w:r>
        <w:rPr>
          <w:b w:val="0"/>
        </w:rPr>
        <w:t xml:space="preserve">   </w:t>
      </w:r>
    </w:p>
    <w:p w14:paraId="15EB500F" w14:textId="77777777" w:rsidR="00DA073B" w:rsidRDefault="00DA073B" w:rsidP="00DA073B">
      <w:pPr>
        <w:pStyle w:val="ListParagraph"/>
        <w:numPr>
          <w:ilvl w:val="0"/>
          <w:numId w:val="39"/>
        </w:numPr>
      </w:pPr>
      <w:r>
        <w:t>Create a new docker nework by running the command:</w:t>
      </w:r>
    </w:p>
    <w:p w14:paraId="7F6B01F3" w14:textId="2849B337" w:rsidR="00DA073B" w:rsidRPr="00AF5EE3" w:rsidRDefault="00DA073B" w:rsidP="00DA073B">
      <w:pPr>
        <w:ind w:left="1440"/>
      </w:pPr>
      <w:r>
        <w:t>“</w:t>
      </w:r>
      <w:proofErr w:type="gramStart"/>
      <w:r w:rsidR="00912D24" w:rsidRPr="00912D24">
        <w:t>docker</w:t>
      </w:r>
      <w:proofErr w:type="gramEnd"/>
      <w:r w:rsidR="00912D24" w:rsidRPr="00912D24">
        <w:t xml:space="preserve"> network create -d </w:t>
      </w:r>
      <w:proofErr w:type="spellStart"/>
      <w:r w:rsidR="00912D24" w:rsidRPr="00912D24">
        <w:t>nat</w:t>
      </w:r>
      <w:proofErr w:type="spellEnd"/>
      <w:r w:rsidR="00912D24" w:rsidRPr="00912D24">
        <w:t xml:space="preserve"> --subnet=192.168.15.0/24 --gateway=192.168.15.1 custom-</w:t>
      </w:r>
      <w:proofErr w:type="spellStart"/>
      <w:r w:rsidR="00912D24" w:rsidRPr="00912D24">
        <w:t>nat</w:t>
      </w:r>
      <w:proofErr w:type="spellEnd"/>
      <w:r>
        <w:t>”</w:t>
      </w:r>
    </w:p>
    <w:p w14:paraId="06F552E7" w14:textId="77777777" w:rsidR="00DA073B" w:rsidRDefault="00DA073B" w:rsidP="00DA073B">
      <w:pPr>
        <w:pStyle w:val="ListParagraph"/>
      </w:pPr>
      <w:r w:rsidRPr="00AF5EE3">
        <w:t xml:space="preserve">The "d" flag stands for </w:t>
      </w:r>
      <w:r>
        <w:t>network driver</w:t>
      </w:r>
      <w:r w:rsidRPr="00AF5EE3">
        <w:t xml:space="preserve"> and specifies the network type you want to create.</w:t>
      </w:r>
      <w:r>
        <w:t xml:space="preserve"> Which in this case is “nat”. </w:t>
      </w:r>
      <w:r w:rsidRPr="00AF5EE3">
        <w:t xml:space="preserve"> You </w:t>
      </w:r>
      <w:r>
        <w:t>are also providing</w:t>
      </w:r>
      <w:r w:rsidRPr="00AF5EE3">
        <w:t xml:space="preserve"> the IP prefix and gateway address using -subnet and -gateway flags.</w:t>
      </w:r>
      <w:r>
        <w:t xml:space="preserve"> </w:t>
      </w:r>
    </w:p>
    <w:p w14:paraId="0C7A14A7" w14:textId="77777777" w:rsidR="00DA073B" w:rsidRDefault="00DA073B" w:rsidP="00DA073B">
      <w:pPr>
        <w:pStyle w:val="ListParagraph"/>
        <w:numPr>
          <w:ilvl w:val="0"/>
          <w:numId w:val="39"/>
        </w:numPr>
      </w:pPr>
      <w:r>
        <w:t xml:space="preserve">Use the “docker network ls” command and notice that “custom-nat” network is available.  </w:t>
      </w:r>
    </w:p>
    <w:p w14:paraId="42770F01" w14:textId="1231BF63" w:rsidR="00DA073B" w:rsidRDefault="00912D24" w:rsidP="00DA073B">
      <w:pPr>
        <w:pStyle w:val="ListParagraph"/>
      </w:pPr>
      <w:r>
        <w:drawing>
          <wp:inline distT="0" distB="0" distL="0" distR="0" wp14:anchorId="1987E4CD" wp14:editId="05531E15">
            <wp:extent cx="5694650" cy="863665"/>
            <wp:effectExtent l="0" t="0" r="1905" b="0"/>
            <wp:docPr id="1017620865" name="Picture 18347604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41"/>
                    <pic:cNvPicPr/>
                  </pic:nvPicPr>
                  <pic:blipFill>
                    <a:blip r:embed="rId66">
                      <a:extLst>
                        <a:ext uri="{28A0092B-C50C-407E-A947-70E740481C1C}">
                          <a14:useLocalDpi xmlns:a14="http://schemas.microsoft.com/office/drawing/2010/main" val="0"/>
                        </a:ext>
                      </a:extLst>
                    </a:blip>
                    <a:stretch>
                      <a:fillRect/>
                    </a:stretch>
                  </pic:blipFill>
                  <pic:spPr>
                    <a:xfrm>
                      <a:off x="0" y="0"/>
                      <a:ext cx="5694650" cy="863665"/>
                    </a:xfrm>
                    <a:prstGeom prst="rect">
                      <a:avLst/>
                    </a:prstGeom>
                  </pic:spPr>
                </pic:pic>
              </a:graphicData>
            </a:graphic>
          </wp:inline>
        </w:drawing>
      </w:r>
    </w:p>
    <w:p w14:paraId="6C876603" w14:textId="77777777" w:rsidR="00DA073B" w:rsidRDefault="00DA073B" w:rsidP="00DA073B">
      <w:pPr>
        <w:pStyle w:val="ListParagraph"/>
        <w:numPr>
          <w:ilvl w:val="0"/>
          <w:numId w:val="39"/>
        </w:numPr>
      </w:pPr>
      <w:r>
        <w:t xml:space="preserve">To use the new custom nat network for containers launch a new container by using the command: </w:t>
      </w:r>
    </w:p>
    <w:p w14:paraId="21617A53" w14:textId="77777777" w:rsidR="00DA073B" w:rsidRDefault="00DA073B" w:rsidP="00DA073B">
      <w:pPr>
        <w:pStyle w:val="ListParagraph"/>
      </w:pPr>
      <w:r>
        <w:t>“</w:t>
      </w:r>
      <w:r w:rsidRPr="00EF670C">
        <w:t>docker run -d  --network=custom-nat microsoft/nanoserver ping -t localhost</w:t>
      </w:r>
      <w:r>
        <w:t xml:space="preserve">” </w:t>
      </w:r>
    </w:p>
    <w:p w14:paraId="339E9819" w14:textId="77777777" w:rsidR="00DA073B" w:rsidRDefault="00DA073B" w:rsidP="00DA073B">
      <w:pPr>
        <w:pStyle w:val="ListParagraph"/>
      </w:pPr>
    </w:p>
    <w:p w14:paraId="663DB7AB" w14:textId="77777777" w:rsidR="00DA073B" w:rsidRDefault="00DA073B" w:rsidP="00DA073B">
      <w:pPr>
        <w:pStyle w:val="ListParagraph"/>
      </w:pPr>
      <w:r>
        <w:t xml:space="preserve">Notice the use of --network switch which allows you to force docker to use specific network for the container.  </w:t>
      </w:r>
    </w:p>
    <w:p w14:paraId="68BC0AFD" w14:textId="77777777" w:rsidR="00DA073B" w:rsidRDefault="00DA073B" w:rsidP="00DA073B">
      <w:pPr>
        <w:pStyle w:val="ListParagraph"/>
      </w:pPr>
    </w:p>
    <w:p w14:paraId="10FE6D05" w14:textId="4F2BACB7" w:rsidR="00DA073B" w:rsidRDefault="00DA073B" w:rsidP="00DA073B">
      <w:pPr>
        <w:pStyle w:val="ListParagraph"/>
        <w:numPr>
          <w:ilvl w:val="0"/>
          <w:numId w:val="39"/>
        </w:numPr>
      </w:pPr>
      <w:r>
        <w:t xml:space="preserve">Now, use the “docker inspect custom-nat” command to get the detailed information about custom-nat network and container(s) that is using it. </w:t>
      </w:r>
    </w:p>
    <w:p w14:paraId="0BA91BE1" w14:textId="77777777" w:rsidR="00DA073B" w:rsidRDefault="00DA073B" w:rsidP="00DA073B">
      <w:pPr>
        <w:pStyle w:val="ListParagraph"/>
      </w:pPr>
    </w:p>
    <w:p w14:paraId="719F5004" w14:textId="39096715" w:rsidR="00DA073B" w:rsidRDefault="00DA073B" w:rsidP="00DA073B">
      <w:pPr>
        <w:pStyle w:val="ListParagraph"/>
      </w:pPr>
      <w:r>
        <w:t>Notice that subnet and gateway values reflect the values you used earlier during the creation of the network. Also, the container IPv4 Address (192.168.15.</w:t>
      </w:r>
      <w:r w:rsidR="00912D24">
        <w:t>108</w:t>
      </w:r>
      <w:r>
        <w:t xml:space="preserve">, this may be different in your case)is in the custom-nat network.  </w:t>
      </w:r>
    </w:p>
    <w:p w14:paraId="07CD9C06" w14:textId="032DD323" w:rsidR="00DA073B" w:rsidRDefault="00912D24" w:rsidP="00DA073B">
      <w:pPr>
        <w:pStyle w:val="ListParagraph"/>
      </w:pPr>
      <w:r>
        <w:drawing>
          <wp:inline distT="0" distB="0" distL="0" distR="0" wp14:anchorId="1009A28F" wp14:editId="5098BF3E">
            <wp:extent cx="4997347" cy="3623075"/>
            <wp:effectExtent l="0" t="0" r="0" b="0"/>
            <wp:docPr id="1553486013" name="Picture 18347604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42"/>
                    <pic:cNvPicPr/>
                  </pic:nvPicPr>
                  <pic:blipFill>
                    <a:blip r:embed="rId67">
                      <a:extLst>
                        <a:ext uri="{28A0092B-C50C-407E-A947-70E740481C1C}">
                          <a14:useLocalDpi xmlns:a14="http://schemas.microsoft.com/office/drawing/2010/main" val="0"/>
                        </a:ext>
                      </a:extLst>
                    </a:blip>
                    <a:stretch>
                      <a:fillRect/>
                    </a:stretch>
                  </pic:blipFill>
                  <pic:spPr>
                    <a:xfrm>
                      <a:off x="0" y="0"/>
                      <a:ext cx="4997347" cy="3623075"/>
                    </a:xfrm>
                    <a:prstGeom prst="rect">
                      <a:avLst/>
                    </a:prstGeom>
                  </pic:spPr>
                </pic:pic>
              </a:graphicData>
            </a:graphic>
          </wp:inline>
        </w:drawing>
      </w:r>
    </w:p>
    <w:p w14:paraId="75E73B50" w14:textId="77777777" w:rsidR="00DA073B" w:rsidRDefault="00DA073B" w:rsidP="00DA073B">
      <w:pPr>
        <w:pStyle w:val="ListParagraph"/>
      </w:pPr>
    </w:p>
    <w:p w14:paraId="42DB618D" w14:textId="77777777" w:rsidR="00DA073B" w:rsidRPr="00D9240C" w:rsidRDefault="00DA073B" w:rsidP="00DA073B">
      <w:pPr>
        <w:pStyle w:val="ListParagraph"/>
        <w:numPr>
          <w:ilvl w:val="0"/>
          <w:numId w:val="39"/>
        </w:numPr>
      </w:pPr>
      <w:r>
        <w:t xml:space="preserve">To confirm that the container host and access container run the command “ping &lt;&lt;Container - IPv4 Address &gt;&gt;”. You can look for container IP Address in the output from previous command. Notice that host can successfully access the container using its IP. </w:t>
      </w:r>
    </w:p>
    <w:p w14:paraId="753A30DE" w14:textId="3EA91C5D" w:rsidR="00DA073B" w:rsidRDefault="00DA073B" w:rsidP="00DA073B">
      <w:pPr>
        <w:ind w:left="1440"/>
      </w:pPr>
      <w:r>
        <w:rPr>
          <w:noProof/>
        </w:rPr>
        <w:drawing>
          <wp:inline distT="0" distB="0" distL="0" distR="0" wp14:anchorId="308D2535" wp14:editId="23AFC1C5">
            <wp:extent cx="3137535" cy="562142"/>
            <wp:effectExtent l="0" t="0" r="0" b="0"/>
            <wp:docPr id="9780362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3137535" cy="562142"/>
                    </a:xfrm>
                    <a:prstGeom prst="rect">
                      <a:avLst/>
                    </a:prstGeom>
                  </pic:spPr>
                </pic:pic>
              </a:graphicData>
            </a:graphic>
          </wp:inline>
        </w:drawing>
      </w:r>
    </w:p>
    <w:p w14:paraId="5AF505F7" w14:textId="6E6D59B5" w:rsidR="00E0420E" w:rsidRDefault="00E0420E" w:rsidP="00E0420E">
      <w:pPr>
        <w:pStyle w:val="ListParagraph"/>
        <w:numPr>
          <w:ilvl w:val="0"/>
          <w:numId w:val="39"/>
        </w:numPr>
      </w:pPr>
      <w:r>
        <w:t>Now let’s create a new container on the net network and open a command prompt.</w:t>
      </w:r>
    </w:p>
    <w:p w14:paraId="04F2B744" w14:textId="7A194CCC" w:rsidR="00E0420E" w:rsidRDefault="00E0420E" w:rsidP="00E0420E">
      <w:pPr>
        <w:pStyle w:val="ListParagraph"/>
      </w:pPr>
      <w:r>
        <w:t>“</w:t>
      </w:r>
      <w:r w:rsidRPr="00E0420E">
        <w:t>docker run -it --network=nat mcr.microsoft.com/windows/nanoserver:1809 cmd</w:t>
      </w:r>
      <w:r>
        <w:t>”</w:t>
      </w:r>
    </w:p>
    <w:p w14:paraId="37A43235" w14:textId="77777777" w:rsidR="00B21FBE" w:rsidRDefault="00B21FBE" w:rsidP="00E0420E">
      <w:pPr>
        <w:pStyle w:val="ListParagraph"/>
      </w:pPr>
    </w:p>
    <w:p w14:paraId="09B1BB34" w14:textId="70AD9E7B" w:rsidR="00F71591" w:rsidRPr="00F71591" w:rsidRDefault="00F71591" w:rsidP="00F71591">
      <w:pPr>
        <w:pStyle w:val="ListParagraph"/>
        <w:numPr>
          <w:ilvl w:val="0"/>
          <w:numId w:val="39"/>
        </w:numPr>
      </w:pPr>
      <w:r w:rsidRPr="00F71591">
        <w:t xml:space="preserve">We can try to ping the previous container with `ping &lt;Container - IPv4 Address&gt;` where the IP Address is the same that we have just pinged from the host.  Hit </w:t>
      </w:r>
      <w:r w:rsidRPr="00F71591">
        <w:rPr>
          <w:b/>
        </w:rPr>
        <w:t>ctr-C</w:t>
      </w:r>
      <w:r w:rsidRPr="00F71591">
        <w:t xml:space="preserve"> to stop the ping operation</w:t>
      </w:r>
    </w:p>
    <w:p w14:paraId="0FA40B40" w14:textId="3FEE5BDF" w:rsidR="00E0420E" w:rsidRDefault="00B21FBE" w:rsidP="00E0420E">
      <w:pPr>
        <w:pStyle w:val="ListParagraph"/>
      </w:pPr>
      <w:r>
        <w:lastRenderedPageBreak/>
        <w:drawing>
          <wp:inline distT="0" distB="0" distL="0" distR="0" wp14:anchorId="36475799" wp14:editId="7BD379BA">
            <wp:extent cx="5129249" cy="1390660"/>
            <wp:effectExtent l="0" t="0" r="0" b="0"/>
            <wp:docPr id="1231739523" name="Picture 1834760443"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43"/>
                    <pic:cNvPicPr/>
                  </pic:nvPicPr>
                  <pic:blipFill>
                    <a:blip r:embed="rId69">
                      <a:extLst>
                        <a:ext uri="{28A0092B-C50C-407E-A947-70E740481C1C}">
                          <a14:useLocalDpi xmlns:a14="http://schemas.microsoft.com/office/drawing/2010/main" val="0"/>
                        </a:ext>
                      </a:extLst>
                    </a:blip>
                    <a:stretch>
                      <a:fillRect/>
                    </a:stretch>
                  </pic:blipFill>
                  <pic:spPr>
                    <a:xfrm>
                      <a:off x="0" y="0"/>
                      <a:ext cx="5129249" cy="1390660"/>
                    </a:xfrm>
                    <a:prstGeom prst="rect">
                      <a:avLst/>
                    </a:prstGeom>
                  </pic:spPr>
                </pic:pic>
              </a:graphicData>
            </a:graphic>
          </wp:inline>
        </w:drawing>
      </w:r>
    </w:p>
    <w:p w14:paraId="507278C1" w14:textId="311FB116" w:rsidR="00B21FBE" w:rsidRPr="00B21FBE" w:rsidRDefault="00166FE8" w:rsidP="00166FE8">
      <w:pPr>
        <w:pStyle w:val="ListParagraph"/>
        <w:rPr>
          <w:i/>
        </w:rPr>
      </w:pPr>
      <w:r w:rsidRPr="00166FE8">
        <w:rPr>
          <w:i/>
        </w:rPr>
        <w:t>Note:</w:t>
      </w:r>
      <w:r w:rsidR="00B21FBE" w:rsidRPr="00B21FBE">
        <w:rPr>
          <w:i/>
        </w:rPr>
        <w:t xml:space="preserve"> Because the two containers are on separated networks, they cannot ping each other using their IP Address.     </w:t>
      </w:r>
    </w:p>
    <w:p w14:paraId="528F51D0" w14:textId="6A8D3ABE" w:rsidR="00B21FBE" w:rsidRPr="00B21FBE" w:rsidRDefault="00B21FBE" w:rsidP="00B21FBE">
      <w:pPr>
        <w:pStyle w:val="ListParagraph"/>
        <w:numPr>
          <w:ilvl w:val="0"/>
          <w:numId w:val="39"/>
        </w:numPr>
      </w:pPr>
      <w:r w:rsidRPr="00B21FBE">
        <w:t xml:space="preserve"> Run `ipconfig` from the container to check the that IP Address  belongs to the nat network. Then run `exit` to go back to the host.    </w:t>
      </w:r>
    </w:p>
    <w:p w14:paraId="52753164" w14:textId="68105B32" w:rsidR="00166FE8" w:rsidRDefault="00166FE8" w:rsidP="00166FE8">
      <w:pPr>
        <w:pStyle w:val="ListParagraph"/>
      </w:pPr>
      <w:r>
        <w:drawing>
          <wp:inline distT="0" distB="0" distL="0" distR="0" wp14:anchorId="5687837A" wp14:editId="035A635A">
            <wp:extent cx="5272504" cy="1936492"/>
            <wp:effectExtent l="0" t="0" r="4445" b="6985"/>
            <wp:docPr id="1077703354" name="Picture 18347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44"/>
                    <pic:cNvPicPr/>
                  </pic:nvPicPr>
                  <pic:blipFill>
                    <a:blip r:embed="rId70">
                      <a:extLst>
                        <a:ext uri="{28A0092B-C50C-407E-A947-70E740481C1C}">
                          <a14:useLocalDpi xmlns:a14="http://schemas.microsoft.com/office/drawing/2010/main" val="0"/>
                        </a:ext>
                      </a:extLst>
                    </a:blip>
                    <a:stretch>
                      <a:fillRect/>
                    </a:stretch>
                  </pic:blipFill>
                  <pic:spPr>
                    <a:xfrm>
                      <a:off x="0" y="0"/>
                      <a:ext cx="5272504" cy="1936492"/>
                    </a:xfrm>
                    <a:prstGeom prst="rect">
                      <a:avLst/>
                    </a:prstGeom>
                  </pic:spPr>
                </pic:pic>
              </a:graphicData>
            </a:graphic>
          </wp:inline>
        </w:drawing>
      </w:r>
    </w:p>
    <w:p w14:paraId="153F732B" w14:textId="19196FEF" w:rsidR="00B21FBE" w:rsidRPr="00B21FBE" w:rsidRDefault="00B21FBE" w:rsidP="00B21FBE">
      <w:pPr>
        <w:pStyle w:val="ListParagraph"/>
        <w:numPr>
          <w:ilvl w:val="0"/>
          <w:numId w:val="39"/>
        </w:numPr>
      </w:pPr>
      <w:r w:rsidRPr="00B21FBE">
        <w:t xml:space="preserve">  Remove all containers to be allowed to remove the custom network we have created (if some containers are still attached to the network, the network deletion will fail)     </w:t>
      </w:r>
    </w:p>
    <w:p w14:paraId="3E31F085" w14:textId="77777777" w:rsidR="00B21FBE" w:rsidRPr="00B21FBE" w:rsidRDefault="00B21FBE" w:rsidP="00166FE8">
      <w:pPr>
        <w:pStyle w:val="ListParagraph"/>
      </w:pPr>
      <w:r w:rsidRPr="00B21FBE">
        <w:t xml:space="preserve">`docker rm (docker ps -aq) -f`    </w:t>
      </w:r>
    </w:p>
    <w:p w14:paraId="1CE4E520" w14:textId="17643B5A" w:rsidR="00B21FBE" w:rsidRPr="00B21FBE" w:rsidRDefault="00B21FBE" w:rsidP="00B21FBE">
      <w:pPr>
        <w:pStyle w:val="ListParagraph"/>
        <w:numPr>
          <w:ilvl w:val="0"/>
          <w:numId w:val="39"/>
        </w:numPr>
      </w:pPr>
      <w:r w:rsidRPr="00B21FBE">
        <w:t xml:space="preserve">  You may now remove the </w:t>
      </w:r>
      <w:r w:rsidRPr="00B21FBE">
        <w:rPr>
          <w:b/>
        </w:rPr>
        <w:t>custom-nat</w:t>
      </w:r>
      <w:r w:rsidRPr="00B21FBE">
        <w:t xml:space="preserve"> network    </w:t>
      </w:r>
    </w:p>
    <w:p w14:paraId="1436C90E" w14:textId="77777777" w:rsidR="00B21FBE" w:rsidRPr="00B21FBE" w:rsidRDefault="00B21FBE" w:rsidP="00166FE8">
      <w:pPr>
        <w:pStyle w:val="ListParagraph"/>
      </w:pPr>
      <w:r w:rsidRPr="00B21FBE">
        <w:t xml:space="preserve">`docker network rm custom-nat`  </w:t>
      </w:r>
    </w:p>
    <w:p w14:paraId="1739BACE" w14:textId="77777777" w:rsidR="00DC07CD" w:rsidRDefault="00DC07CD" w:rsidP="00DC07CD">
      <w:pPr>
        <w:pStyle w:val="ListParagraph"/>
      </w:pPr>
      <w:r>
        <w:drawing>
          <wp:inline distT="0" distB="0" distL="0" distR="0" wp14:anchorId="67433B4B" wp14:editId="4500782B">
            <wp:extent cx="4205318" cy="357190"/>
            <wp:effectExtent l="0" t="0" r="5080" b="5080"/>
            <wp:docPr id="1553677014" name="Picture 183476044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45"/>
                    <pic:cNvPicPr/>
                  </pic:nvPicPr>
                  <pic:blipFill>
                    <a:blip r:embed="rId71">
                      <a:extLst>
                        <a:ext uri="{28A0092B-C50C-407E-A947-70E740481C1C}">
                          <a14:useLocalDpi xmlns:a14="http://schemas.microsoft.com/office/drawing/2010/main" val="0"/>
                        </a:ext>
                      </a:extLst>
                    </a:blip>
                    <a:stretch>
                      <a:fillRect/>
                    </a:stretch>
                  </pic:blipFill>
                  <pic:spPr>
                    <a:xfrm>
                      <a:off x="0" y="0"/>
                      <a:ext cx="4205318" cy="357190"/>
                    </a:xfrm>
                    <a:prstGeom prst="rect">
                      <a:avLst/>
                    </a:prstGeom>
                  </pic:spPr>
                </pic:pic>
              </a:graphicData>
            </a:graphic>
          </wp:inline>
        </w:drawing>
      </w:r>
    </w:p>
    <w:p w14:paraId="6BC5C0E0" w14:textId="1BBF5C04" w:rsidR="00B21FBE" w:rsidRPr="00B21FBE" w:rsidRDefault="00B21FBE" w:rsidP="00DC07CD">
      <w:pPr>
        <w:pStyle w:val="ListParagraph"/>
        <w:numPr>
          <w:ilvl w:val="0"/>
          <w:numId w:val="39"/>
        </w:numPr>
      </w:pPr>
      <w:r w:rsidRPr="00B21FBE">
        <w:t xml:space="preserve">Check that only </w:t>
      </w:r>
      <w:r w:rsidRPr="00DC07CD">
        <w:rPr>
          <w:b/>
        </w:rPr>
        <w:t>nat</w:t>
      </w:r>
      <w:r w:rsidRPr="00B21FBE">
        <w:t xml:space="preserve"> network remains `docker network ls`  </w:t>
      </w:r>
    </w:p>
    <w:p w14:paraId="1C854FA2" w14:textId="3819B836" w:rsidR="00B21FBE" w:rsidRPr="00B21FBE" w:rsidRDefault="00DC07CD" w:rsidP="00DC07CD">
      <w:pPr>
        <w:ind w:left="1080"/>
      </w:pPr>
      <w:r>
        <w:rPr>
          <w:noProof/>
        </w:rPr>
        <w:drawing>
          <wp:inline distT="0" distB="0" distL="0" distR="0" wp14:anchorId="4DBCC110" wp14:editId="77D37677">
            <wp:extent cx="4424419" cy="560842"/>
            <wp:effectExtent l="0" t="0" r="0" b="0"/>
            <wp:docPr id="948300192" name="Picture 18347604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76044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24419" cy="560842"/>
                    </a:xfrm>
                    <a:prstGeom prst="rect">
                      <a:avLst/>
                    </a:prstGeom>
                  </pic:spPr>
                </pic:pic>
              </a:graphicData>
            </a:graphic>
          </wp:inline>
        </w:drawing>
      </w:r>
    </w:p>
    <w:p w14:paraId="31E83626" w14:textId="73424588" w:rsidR="003A6D0A" w:rsidRPr="000B5B8E" w:rsidRDefault="003A6D0A" w:rsidP="00B21FBE">
      <w:pPr>
        <w:pStyle w:val="ListParagraph"/>
      </w:pPr>
    </w:p>
    <w:sectPr w:rsidR="003A6D0A" w:rsidRPr="000B5B8E" w:rsidSect="008A04FA">
      <w:headerReference w:type="default" r:id="rId73"/>
      <w:footerReference w:type="even"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19533" w14:textId="77777777" w:rsidR="005D59BD" w:rsidRDefault="005D59BD" w:rsidP="006F21E1">
      <w:pPr>
        <w:spacing w:after="0" w:line="240" w:lineRule="auto"/>
      </w:pPr>
      <w:r>
        <w:separator/>
      </w:r>
    </w:p>
  </w:endnote>
  <w:endnote w:type="continuationSeparator" w:id="0">
    <w:p w14:paraId="0928EE13" w14:textId="77777777" w:rsidR="005D59BD" w:rsidRDefault="005D59BD" w:rsidP="006F21E1">
      <w:pPr>
        <w:spacing w:after="0" w:line="240" w:lineRule="auto"/>
      </w:pPr>
      <w:r>
        <w:continuationSeparator/>
      </w:r>
    </w:p>
  </w:endnote>
  <w:endnote w:type="continuationNotice" w:id="1">
    <w:p w14:paraId="3881DF00" w14:textId="77777777" w:rsidR="005D59BD" w:rsidRDefault="005D59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9ACB8" w14:textId="05FD907B" w:rsidR="00B22A4F" w:rsidRDefault="00903E50" w:rsidP="006F21E1">
    <w:pPr>
      <w:pStyle w:val="Footer"/>
      <w:jc w:val="right"/>
    </w:pPr>
    <w:sdt>
      <w:sdtPr>
        <w:id w:val="-703024514"/>
        <w:showingPlcHdr/>
      </w:sdtPr>
      <w:sdtEndPr/>
      <w:sdtContent>
        <w:r w:rsidR="006B7FC2">
          <w:t xml:space="preserve">     </w:t>
        </w:r>
      </w:sdtContent>
    </w:sdt>
    <w:sdt>
      <w:sdtPr>
        <w:id w:val="-1990776059"/>
        <w:docPartObj>
          <w:docPartGallery w:val="Page Numbers (Bottom of Page)"/>
          <w:docPartUnique/>
        </w:docPartObj>
      </w:sdtPr>
      <w:sdtEndPr/>
      <w:sdtContent>
        <w:r w:rsidR="00B22A4F">
          <w:rPr>
            <w:noProof/>
          </w:rPr>
          <mc:AlternateContent>
            <mc:Choice Requires="wpg">
              <w:drawing>
                <wp:anchor distT="0" distB="0" distL="114300" distR="114300" simplePos="0" relativeHeight="251658241" behindDoc="0" locked="0" layoutInCell="1" allowOverlap="1" wp14:anchorId="7606F819" wp14:editId="0468C2C2">
                  <wp:simplePos x="0" y="0"/>
                  <wp:positionH relativeFrom="page">
                    <wp:align>center</wp:align>
                  </wp:positionH>
                  <wp:positionV relativeFrom="bottomMargin">
                    <wp:align>center</wp:align>
                  </wp:positionV>
                  <wp:extent cx="7781925" cy="190500"/>
                  <wp:effectExtent l="9525" t="9525" r="9525" b="0"/>
                  <wp:wrapNone/>
                  <wp:docPr id="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8" y="14978"/>
                            <a:chExt cx="12255" cy="300"/>
                          </a:xfrm>
                        </wpg:grpSpPr>
                        <wps:wsp>
                          <wps:cNvPr id="3" name="Text Box 25"/>
                          <wps:cNvSpPr txBox="1">
                            <a:spLocks noChangeArrowheads="1"/>
                          </wps:cNvSpPr>
                          <wps:spPr bwMode="auto">
                            <a:xfrm>
                              <a:off x="782" y="14990"/>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E0A5D" w14:textId="02601935" w:rsidR="00B22A4F" w:rsidRDefault="00B22A4F">
                                <w:pPr>
                                  <w:jc w:val="center"/>
                                </w:pPr>
                                <w:r>
                                  <w:fldChar w:fldCharType="begin"/>
                                </w:r>
                                <w:r>
                                  <w:instrText xml:space="preserve"> PAGE    \* MERGEFORMAT </w:instrText>
                                </w:r>
                                <w:r>
                                  <w:fldChar w:fldCharType="separate"/>
                                </w:r>
                                <w:r w:rsidR="00DC7EFE" w:rsidRPr="00DC7EFE">
                                  <w:rPr>
                                    <w:noProof/>
                                    <w:color w:val="8C8C8C" w:themeColor="background1" w:themeShade="8C"/>
                                  </w:rPr>
                                  <w:t>20</w:t>
                                </w:r>
                                <w:r>
                                  <w:rPr>
                                    <w:noProof/>
                                    <w:color w:val="8C8C8C" w:themeColor="background1" w:themeShade="8C"/>
                                  </w:rPr>
                                  <w:fldChar w:fldCharType="end"/>
                                </w:r>
                              </w:p>
                            </w:txbxContent>
                          </wps:txbx>
                          <wps:bodyPr rot="0" vert="horz" wrap="square" lIns="0" tIns="0" rIns="0" bIns="0" anchor="t" anchorCtr="0" upright="1">
                            <a:noAutofit/>
                          </wps:bodyPr>
                        </wps:wsp>
                        <wpg:grpSp>
                          <wpg:cNvPr id="6" name="Group 31"/>
                          <wpg:cNvGrpSpPr>
                            <a:grpSpLocks/>
                          </wpg:cNvGrpSpPr>
                          <wpg:grpSpPr bwMode="auto">
                            <a:xfrm>
                              <a:off x="-8" y="14978"/>
                              <a:ext cx="12255" cy="230"/>
                              <a:chOff x="-8" y="14978"/>
                              <a:chExt cx="12255" cy="230"/>
                            </a:xfrm>
                          </wpg:grpSpPr>
                          <wps:wsp>
                            <wps:cNvPr id="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06F819" id="Group 32" o:spid="_x0000_s1026" style="position:absolute;left:0;text-align:left;margin-left:0;margin-top:0;width:612.75pt;height:15pt;z-index:251658241;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">
                  <v:shapetype id="_x0000_t202" coordsize="21600,21600" o:spt="202" path="m,l,21600r21600,l21600,xe">
                    <v:stroke joinstyle="miter"/>
                    <v:path gradientshapeok="t" o:connecttype="rect"/>
                  </v:shapetype>
                  <v:shape id="Text Box 25" o:spid="_x0000_s1027"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82E0A5D" w14:textId="02601935" w:rsidR="00B22A4F" w:rsidRDefault="00B22A4F">
                          <w:pPr>
                            <w:jc w:val="center"/>
                          </w:pPr>
                          <w:r>
                            <w:fldChar w:fldCharType="begin"/>
                          </w:r>
                          <w:r>
                            <w:instrText xml:space="preserve"> PAGE    \* MERGEFORMAT </w:instrText>
                          </w:r>
                          <w:r>
                            <w:fldChar w:fldCharType="separate"/>
                          </w:r>
                          <w:r w:rsidR="00DC7EFE" w:rsidRPr="00DC7EFE">
                            <w:rPr>
                              <w:noProof/>
                              <w:color w:val="8C8C8C" w:themeColor="background1" w:themeShade="8C"/>
                            </w:rPr>
                            <w:t>20</w:t>
                          </w:r>
                          <w:r>
                            <w:rPr>
                              <w:noProof/>
                              <w:color w:val="8C8C8C" w:themeColor="background1" w:themeShade="8C"/>
                            </w:rPr>
                            <w:fldChar w:fldCharType="end"/>
                          </w:r>
                        </w:p>
                      </w:txbxContent>
                    </v:textbox>
                  </v:shape>
                  <v:group id="Group 31" o:spid="_x0000_s1028"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636113"/>
      <w:docPartObj>
        <w:docPartGallery w:val="Page Numbers (Bottom of Page)"/>
        <w:docPartUnique/>
      </w:docPartObj>
    </w:sdtPr>
    <w:sdtEndPr/>
    <w:sdtContent>
      <w:p w14:paraId="442EE671" w14:textId="45A2245B" w:rsidR="00B22A4F" w:rsidRDefault="00B22A4F">
        <w:pPr>
          <w:pStyle w:val="Footer"/>
        </w:pPr>
        <w:r>
          <w:rPr>
            <w:noProof/>
          </w:rPr>
          <mc:AlternateContent>
            <mc:Choice Requires="wpg">
              <w:drawing>
                <wp:anchor distT="0" distB="0" distL="114300" distR="114300" simplePos="0" relativeHeight="251658240" behindDoc="0" locked="0" layoutInCell="1" allowOverlap="1" wp14:anchorId="420440B4" wp14:editId="38330405">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01A97" w14:textId="54D9BFA8" w:rsidR="00B22A4F" w:rsidRDefault="00B22A4F">
                                <w:pPr>
                                  <w:jc w:val="center"/>
                                </w:pPr>
                                <w:r>
                                  <w:fldChar w:fldCharType="begin"/>
                                </w:r>
                                <w:r>
                                  <w:instrText xml:space="preserve"> PAGE    \* MERGEFORMAT </w:instrText>
                                </w:r>
                                <w:r>
                                  <w:fldChar w:fldCharType="separate"/>
                                </w:r>
                                <w:r w:rsidR="00DC7EFE" w:rsidRPr="00DC7EFE">
                                  <w:rPr>
                                    <w:noProof/>
                                    <w:color w:val="8C8C8C" w:themeColor="background1" w:themeShade="8C"/>
                                  </w:rPr>
                                  <w:t>21</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20440B4" id="Group 33" o:spid="_x0000_s1031" style="position:absolute;margin-left:0;margin-top:0;width:612.7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56501A97" w14:textId="54D9BFA8" w:rsidR="00B22A4F" w:rsidRDefault="00B22A4F">
                          <w:pPr>
                            <w:jc w:val="center"/>
                          </w:pPr>
                          <w:r>
                            <w:fldChar w:fldCharType="begin"/>
                          </w:r>
                          <w:r>
                            <w:instrText xml:space="preserve"> PAGE    \* MERGEFORMAT </w:instrText>
                          </w:r>
                          <w:r>
                            <w:fldChar w:fldCharType="separate"/>
                          </w:r>
                          <w:r w:rsidR="00DC7EFE" w:rsidRPr="00DC7EFE">
                            <w:rPr>
                              <w:noProof/>
                              <w:color w:val="8C8C8C" w:themeColor="background1" w:themeShade="8C"/>
                            </w:rPr>
                            <w:t>21</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8B2F4" w14:textId="77777777" w:rsidR="005D59BD" w:rsidRDefault="005D59BD" w:rsidP="006F21E1">
      <w:pPr>
        <w:spacing w:after="0" w:line="240" w:lineRule="auto"/>
      </w:pPr>
      <w:r>
        <w:separator/>
      </w:r>
    </w:p>
  </w:footnote>
  <w:footnote w:type="continuationSeparator" w:id="0">
    <w:p w14:paraId="15CED138" w14:textId="77777777" w:rsidR="005D59BD" w:rsidRDefault="005D59BD" w:rsidP="006F21E1">
      <w:pPr>
        <w:spacing w:after="0" w:line="240" w:lineRule="auto"/>
      </w:pPr>
      <w:r>
        <w:continuationSeparator/>
      </w:r>
    </w:p>
  </w:footnote>
  <w:footnote w:type="continuationNotice" w:id="1">
    <w:p w14:paraId="558F3430" w14:textId="77777777" w:rsidR="005D59BD" w:rsidRDefault="005D59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47607"/>
      <w:placeholder>
        <w:docPart w:val="DefaultPlaceholder_1081868574"/>
      </w:placeholder>
    </w:sdtPr>
    <w:sdtEndPr/>
    <w:sdtContent>
      <w:p w14:paraId="3BD66AD7" w14:textId="78599A56" w:rsidR="00942DB2" w:rsidRDefault="00942DB2">
        <w:pPr>
          <w:pStyle w:val="Header"/>
        </w:pPr>
      </w:p>
      <w:p w14:paraId="2BCD8868" w14:textId="77777777" w:rsidR="00B22A4F" w:rsidRDefault="00903E50">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1734A"/>
    <w:multiLevelType w:val="multilevel"/>
    <w:tmpl w:val="5EB01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84AC7"/>
    <w:multiLevelType w:val="hybridMultilevel"/>
    <w:tmpl w:val="D3760E00"/>
    <w:lvl w:ilvl="0" w:tplc="04090001">
      <w:start w:val="1"/>
      <w:numFmt w:val="bullet"/>
      <w:lvlText w:val=""/>
      <w:lvlJc w:val="left"/>
      <w:pPr>
        <w:ind w:left="1780" w:hanging="360"/>
      </w:pPr>
      <w:rPr>
        <w:rFonts w:ascii="Symbol" w:hAnsi="Symbol"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2" w15:restartNumberingAfterBreak="0">
    <w:nsid w:val="02E1273B"/>
    <w:multiLevelType w:val="multilevel"/>
    <w:tmpl w:val="9B4C4D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A920BB"/>
    <w:multiLevelType w:val="hybridMultilevel"/>
    <w:tmpl w:val="DCA4FFF6"/>
    <w:lvl w:ilvl="0" w:tplc="E16C901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61C0A02"/>
    <w:multiLevelType w:val="hybridMultilevel"/>
    <w:tmpl w:val="C46863D6"/>
    <w:lvl w:ilvl="0" w:tplc="A266B35A">
      <w:start w:val="1"/>
      <w:numFmt w:val="decimal"/>
      <w:pStyle w:val="TaskName"/>
      <w:lvlText w:val="%1."/>
      <w:lvlJc w:val="left"/>
      <w:pPr>
        <w:ind w:left="1080" w:hanging="360"/>
      </w:pPr>
      <w:rPr>
        <w:rFonts w:asciiTheme="majorHAnsi" w:eastAsiaTheme="minorHAnsi" w:hAnsiTheme="maj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D92AA8"/>
    <w:multiLevelType w:val="hybridMultilevel"/>
    <w:tmpl w:val="E33C14D8"/>
    <w:lvl w:ilvl="0" w:tplc="33FE1340">
      <w:start w:val="1"/>
      <w:numFmt w:val="bullet"/>
      <w:pStyle w:val="BulletIndentIndent"/>
      <w:lvlText w:val="▪"/>
      <w:lvlJc w:val="left"/>
      <w:pPr>
        <w:ind w:left="2376" w:hanging="360"/>
      </w:pPr>
      <w:rPr>
        <w:rFonts w:ascii="Courier New" w:hAnsi="Courier New" w:hint="default"/>
        <w:b w:val="0"/>
        <w:bCs w:val="0"/>
        <w:i w:val="0"/>
        <w:iCs w:val="0"/>
        <w:caps w:val="0"/>
        <w:smallCaps w:val="0"/>
        <w:strike w:val="0"/>
        <w:dstrike w:val="0"/>
        <w:noProof w:val="0"/>
        <w:vanish w:val="0"/>
        <w:color w:val="1F497D" w:themeColor="text2"/>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6" w15:restartNumberingAfterBreak="0">
    <w:nsid w:val="0CC938AD"/>
    <w:multiLevelType w:val="hybridMultilevel"/>
    <w:tmpl w:val="AC4210A4"/>
    <w:lvl w:ilvl="0" w:tplc="6636977C">
      <w:start w:val="1"/>
      <w:numFmt w:val="bullet"/>
      <w:pStyle w:val="BulletIndent"/>
      <w:lvlText w:val="o"/>
      <w:lvlJc w:val="left"/>
      <w:pPr>
        <w:ind w:left="1872" w:hanging="360"/>
      </w:pPr>
      <w:rPr>
        <w:rFonts w:ascii="Courier New" w:hAnsi="Courier New" w:hint="default"/>
        <w:color w:val="1F497D" w:themeColor="text2"/>
      </w:rPr>
    </w:lvl>
    <w:lvl w:ilvl="1" w:tplc="54B4DBA4">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15:restartNumberingAfterBreak="0">
    <w:nsid w:val="0D827673"/>
    <w:multiLevelType w:val="hybridMultilevel"/>
    <w:tmpl w:val="F91C4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1B46EC"/>
    <w:multiLevelType w:val="hybridMultilevel"/>
    <w:tmpl w:val="1E7AA692"/>
    <w:lvl w:ilvl="0" w:tplc="9D287B88">
      <w:start w:val="1"/>
      <w:numFmt w:val="bullet"/>
      <w:pStyle w:val="Bullet"/>
      <w:lvlText w:val=""/>
      <w:lvlJc w:val="left"/>
      <w:pPr>
        <w:ind w:left="1152" w:hanging="360"/>
      </w:pPr>
      <w:rPr>
        <w:rFonts w:ascii="Symbol" w:hAnsi="Symbol" w:hint="default"/>
        <w:color w:val="1F497D" w:themeColor="text2"/>
      </w:rPr>
    </w:lvl>
    <w:lvl w:ilvl="1" w:tplc="E2321222">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0F8048FD"/>
    <w:multiLevelType w:val="hybridMultilevel"/>
    <w:tmpl w:val="0820FF56"/>
    <w:lvl w:ilvl="0" w:tplc="7854B4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0FB431C8"/>
    <w:multiLevelType w:val="hybridMultilevel"/>
    <w:tmpl w:val="590EDB12"/>
    <w:lvl w:ilvl="0" w:tplc="335CBD48">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401174"/>
    <w:multiLevelType w:val="hybridMultilevel"/>
    <w:tmpl w:val="03DEBFE0"/>
    <w:lvl w:ilvl="0" w:tplc="7CC89B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8232111"/>
    <w:multiLevelType w:val="hybridMultilevel"/>
    <w:tmpl w:val="0820FF56"/>
    <w:lvl w:ilvl="0" w:tplc="7854B4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C774B1D"/>
    <w:multiLevelType w:val="hybridMultilevel"/>
    <w:tmpl w:val="57D4B776"/>
    <w:lvl w:ilvl="0" w:tplc="335CBD48">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024404B"/>
    <w:multiLevelType w:val="hybridMultilevel"/>
    <w:tmpl w:val="87F4FE6E"/>
    <w:lvl w:ilvl="0" w:tplc="7E006802">
      <w:start w:val="1"/>
      <w:numFmt w:val="decimal"/>
      <w:pStyle w:val="High-levelsteps"/>
      <w:lvlText w:val="%1."/>
      <w:lvlJc w:val="left"/>
      <w:pPr>
        <w:ind w:left="990" w:hanging="360"/>
      </w:pPr>
    </w:lvl>
    <w:lvl w:ilvl="1" w:tplc="0846D798">
      <w:start w:val="1"/>
      <w:numFmt w:val="lowerLetter"/>
      <w:pStyle w:val="Granularsteps"/>
      <w:lvlText w:val="%2."/>
      <w:lvlJc w:val="left"/>
      <w:pPr>
        <w:ind w:left="1710" w:hanging="360"/>
      </w:pPr>
      <w:rPr>
        <w:rFonts w:asciiTheme="majorHAnsi" w:hAnsiTheme="majorHAnsi" w:hint="default"/>
        <w:b w:val="0"/>
      </w:rPr>
    </w:lvl>
    <w:lvl w:ilvl="2" w:tplc="54105AD8">
      <w:start w:val="1"/>
      <w:numFmt w:val="lowerRoman"/>
      <w:pStyle w:val="moregranularsteps"/>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25FC7F0F"/>
    <w:multiLevelType w:val="hybridMultilevel"/>
    <w:tmpl w:val="4D040F80"/>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6" w15:restartNumberingAfterBreak="0">
    <w:nsid w:val="27AE6940"/>
    <w:multiLevelType w:val="hybridMultilevel"/>
    <w:tmpl w:val="211EC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3C5B89"/>
    <w:multiLevelType w:val="hybridMultilevel"/>
    <w:tmpl w:val="9474C412"/>
    <w:lvl w:ilvl="0" w:tplc="5EFC4D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2773418"/>
    <w:multiLevelType w:val="hybridMultilevel"/>
    <w:tmpl w:val="02AE21E0"/>
    <w:lvl w:ilvl="0" w:tplc="E16C901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2DB4958"/>
    <w:multiLevelType w:val="hybridMultilevel"/>
    <w:tmpl w:val="D1B487C4"/>
    <w:lvl w:ilvl="0" w:tplc="CAF838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5553662"/>
    <w:multiLevelType w:val="multilevel"/>
    <w:tmpl w:val="F4B67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B05ABB"/>
    <w:multiLevelType w:val="hybridMultilevel"/>
    <w:tmpl w:val="99E206EA"/>
    <w:lvl w:ilvl="0" w:tplc="335CBD48">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0E56E6"/>
    <w:multiLevelType w:val="hybridMultilevel"/>
    <w:tmpl w:val="ADDC4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A55189"/>
    <w:multiLevelType w:val="hybridMultilevel"/>
    <w:tmpl w:val="6FC43BE2"/>
    <w:lvl w:ilvl="0" w:tplc="C6AC46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D3E04CC"/>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54500CD"/>
    <w:multiLevelType w:val="hybridMultilevel"/>
    <w:tmpl w:val="C4601574"/>
    <w:lvl w:ilvl="0" w:tplc="335CBD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6704089"/>
    <w:multiLevelType w:val="multilevel"/>
    <w:tmpl w:val="31200DD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4E2597"/>
    <w:multiLevelType w:val="hybridMultilevel"/>
    <w:tmpl w:val="A9D24B82"/>
    <w:lvl w:ilvl="0" w:tplc="1E70231E">
      <w:start w:val="1"/>
      <w:numFmt w:val="decimal"/>
      <w:lvlText w:val="%1."/>
      <w:lvlJc w:val="left"/>
      <w:pPr>
        <w:ind w:left="1800" w:hanging="360"/>
      </w:pPr>
      <w:rPr>
        <w:rFonts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01267F2"/>
    <w:multiLevelType w:val="hybridMultilevel"/>
    <w:tmpl w:val="DABC123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015565A"/>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07A6C16"/>
    <w:multiLevelType w:val="hybridMultilevel"/>
    <w:tmpl w:val="57D4B776"/>
    <w:lvl w:ilvl="0" w:tplc="335CBD48">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0F84E36"/>
    <w:multiLevelType w:val="hybridMultilevel"/>
    <w:tmpl w:val="4FB66712"/>
    <w:lvl w:ilvl="0" w:tplc="335CBD48">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3E214E5"/>
    <w:multiLevelType w:val="multilevel"/>
    <w:tmpl w:val="B4DE18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2535B4"/>
    <w:multiLevelType w:val="hybridMultilevel"/>
    <w:tmpl w:val="CA165C6E"/>
    <w:lvl w:ilvl="0" w:tplc="743807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C693FF9"/>
    <w:multiLevelType w:val="hybridMultilevel"/>
    <w:tmpl w:val="7D0229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6BF3DC6"/>
    <w:multiLevelType w:val="multilevel"/>
    <w:tmpl w:val="2E7A70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7A4CEE"/>
    <w:multiLevelType w:val="hybridMultilevel"/>
    <w:tmpl w:val="A9D24B82"/>
    <w:lvl w:ilvl="0" w:tplc="1E70231E">
      <w:start w:val="1"/>
      <w:numFmt w:val="decimal"/>
      <w:lvlText w:val="%1."/>
      <w:lvlJc w:val="left"/>
      <w:pPr>
        <w:ind w:left="1800" w:hanging="360"/>
      </w:pPr>
      <w:rPr>
        <w:rFonts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CCC6BE1"/>
    <w:multiLevelType w:val="multilevel"/>
    <w:tmpl w:val="31200DD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881D50"/>
    <w:multiLevelType w:val="hybridMultilevel"/>
    <w:tmpl w:val="156411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D90635C"/>
    <w:multiLevelType w:val="hybridMultilevel"/>
    <w:tmpl w:val="1FC2D806"/>
    <w:lvl w:ilvl="0" w:tplc="1E70231E">
      <w:start w:val="1"/>
      <w:numFmt w:val="decimal"/>
      <w:lvlText w:val="%1."/>
      <w:lvlJc w:val="left"/>
      <w:pPr>
        <w:ind w:left="1800" w:hanging="360"/>
      </w:pPr>
      <w:rPr>
        <w:rFonts w:cstheme="minorBid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4"/>
  </w:num>
  <w:num w:numId="3">
    <w:abstractNumId w:val="6"/>
  </w:num>
  <w:num w:numId="4">
    <w:abstractNumId w:val="5"/>
  </w:num>
  <w:num w:numId="5">
    <w:abstractNumId w:val="29"/>
  </w:num>
  <w:num w:numId="6">
    <w:abstractNumId w:val="4"/>
    <w:lvlOverride w:ilvl="0">
      <w:startOverride w:val="1"/>
    </w:lvlOverride>
  </w:num>
  <w:num w:numId="7">
    <w:abstractNumId w:val="4"/>
    <w:lvlOverride w:ilvl="0">
      <w:startOverride w:val="1"/>
    </w:lvlOverride>
  </w:num>
  <w:num w:numId="8">
    <w:abstractNumId w:val="28"/>
  </w:num>
  <w:num w:numId="9">
    <w:abstractNumId w:val="24"/>
  </w:num>
  <w:num w:numId="10">
    <w:abstractNumId w:val="4"/>
  </w:num>
  <w:num w:numId="11">
    <w:abstractNumId w:val="21"/>
  </w:num>
  <w:num w:numId="12">
    <w:abstractNumId w:val="30"/>
  </w:num>
  <w:num w:numId="13">
    <w:abstractNumId w:val="9"/>
  </w:num>
  <w:num w:numId="14">
    <w:abstractNumId w:val="23"/>
  </w:num>
  <w:num w:numId="15">
    <w:abstractNumId w:val="22"/>
  </w:num>
  <w:num w:numId="16">
    <w:abstractNumId w:val="17"/>
  </w:num>
  <w:num w:numId="17">
    <w:abstractNumId w:val="4"/>
    <w:lvlOverride w:ilvl="0">
      <w:startOverride w:val="1"/>
    </w:lvlOverride>
  </w:num>
  <w:num w:numId="18">
    <w:abstractNumId w:val="12"/>
  </w:num>
  <w:num w:numId="19">
    <w:abstractNumId w:val="7"/>
  </w:num>
  <w:num w:numId="20">
    <w:abstractNumId w:val="32"/>
  </w:num>
  <w:num w:numId="21">
    <w:abstractNumId w:val="20"/>
  </w:num>
  <w:num w:numId="22">
    <w:abstractNumId w:val="2"/>
  </w:num>
  <w:num w:numId="23">
    <w:abstractNumId w:val="35"/>
  </w:num>
  <w:num w:numId="24">
    <w:abstractNumId w:val="26"/>
  </w:num>
  <w:num w:numId="25">
    <w:abstractNumId w:val="38"/>
  </w:num>
  <w:num w:numId="26">
    <w:abstractNumId w:val="16"/>
  </w:num>
  <w:num w:numId="27">
    <w:abstractNumId w:val="4"/>
    <w:lvlOverride w:ilvl="0">
      <w:startOverride w:val="1"/>
    </w:lvlOverride>
  </w:num>
  <w:num w:numId="28">
    <w:abstractNumId w:val="19"/>
  </w:num>
  <w:num w:numId="29">
    <w:abstractNumId w:val="1"/>
  </w:num>
  <w:num w:numId="30">
    <w:abstractNumId w:val="11"/>
  </w:num>
  <w:num w:numId="31">
    <w:abstractNumId w:val="3"/>
  </w:num>
  <w:num w:numId="32">
    <w:abstractNumId w:val="4"/>
    <w:lvlOverride w:ilvl="0">
      <w:startOverride w:val="1"/>
    </w:lvlOverride>
  </w:num>
  <w:num w:numId="33">
    <w:abstractNumId w:val="27"/>
  </w:num>
  <w:num w:numId="34">
    <w:abstractNumId w:val="4"/>
    <w:lvlOverride w:ilvl="0">
      <w:startOverride w:val="1"/>
    </w:lvlOverride>
  </w:num>
  <w:num w:numId="35">
    <w:abstractNumId w:val="13"/>
  </w:num>
  <w:num w:numId="36">
    <w:abstractNumId w:val="37"/>
  </w:num>
  <w:num w:numId="37">
    <w:abstractNumId w:val="10"/>
  </w:num>
  <w:num w:numId="38">
    <w:abstractNumId w:val="31"/>
  </w:num>
  <w:num w:numId="39">
    <w:abstractNumId w:val="25"/>
  </w:num>
  <w:num w:numId="40">
    <w:abstractNumId w:val="33"/>
  </w:num>
  <w:num w:numId="41">
    <w:abstractNumId w:val="15"/>
  </w:num>
  <w:num w:numId="42">
    <w:abstractNumId w:val="4"/>
    <w:lvlOverride w:ilvl="0">
      <w:startOverride w:val="1"/>
    </w:lvlOverride>
  </w:num>
  <w:num w:numId="43">
    <w:abstractNumId w:val="18"/>
  </w:num>
  <w:num w:numId="44">
    <w:abstractNumId w:val="36"/>
  </w:num>
  <w:num w:numId="45">
    <w:abstractNumId w:val="39"/>
  </w:num>
  <w:num w:numId="46">
    <w:abstractNumId w:val="0"/>
  </w:num>
  <w:num w:numId="47">
    <w:abstractNumId w:val="3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F28"/>
    <w:rsid w:val="00002973"/>
    <w:rsid w:val="00002C9D"/>
    <w:rsid w:val="00004735"/>
    <w:rsid w:val="00011D18"/>
    <w:rsid w:val="00020059"/>
    <w:rsid w:val="00023710"/>
    <w:rsid w:val="0002632F"/>
    <w:rsid w:val="00033971"/>
    <w:rsid w:val="0004051C"/>
    <w:rsid w:val="00041018"/>
    <w:rsid w:val="0004179C"/>
    <w:rsid w:val="000455A9"/>
    <w:rsid w:val="0005076A"/>
    <w:rsid w:val="00051A32"/>
    <w:rsid w:val="00052155"/>
    <w:rsid w:val="00067F20"/>
    <w:rsid w:val="00067F70"/>
    <w:rsid w:val="00072257"/>
    <w:rsid w:val="00074257"/>
    <w:rsid w:val="00076CEE"/>
    <w:rsid w:val="000804B4"/>
    <w:rsid w:val="000822B3"/>
    <w:rsid w:val="000858B6"/>
    <w:rsid w:val="00087568"/>
    <w:rsid w:val="00090825"/>
    <w:rsid w:val="00090B46"/>
    <w:rsid w:val="00092229"/>
    <w:rsid w:val="000A2EE0"/>
    <w:rsid w:val="000A2FD8"/>
    <w:rsid w:val="000A6AEC"/>
    <w:rsid w:val="000B27F3"/>
    <w:rsid w:val="000B5B8E"/>
    <w:rsid w:val="000B5C0E"/>
    <w:rsid w:val="000C3482"/>
    <w:rsid w:val="000C4B08"/>
    <w:rsid w:val="000C62E3"/>
    <w:rsid w:val="000D0520"/>
    <w:rsid w:val="000E272C"/>
    <w:rsid w:val="000E29F2"/>
    <w:rsid w:val="000F3DBD"/>
    <w:rsid w:val="000F47A3"/>
    <w:rsid w:val="000F55A5"/>
    <w:rsid w:val="00107EEA"/>
    <w:rsid w:val="00110F49"/>
    <w:rsid w:val="001157A0"/>
    <w:rsid w:val="001162E6"/>
    <w:rsid w:val="00116EED"/>
    <w:rsid w:val="001207C6"/>
    <w:rsid w:val="001238FD"/>
    <w:rsid w:val="001243A9"/>
    <w:rsid w:val="00127917"/>
    <w:rsid w:val="00130F19"/>
    <w:rsid w:val="00130FA8"/>
    <w:rsid w:val="00136685"/>
    <w:rsid w:val="00142287"/>
    <w:rsid w:val="00142BC0"/>
    <w:rsid w:val="00147A31"/>
    <w:rsid w:val="00151210"/>
    <w:rsid w:val="00166FE8"/>
    <w:rsid w:val="00170DED"/>
    <w:rsid w:val="001723E8"/>
    <w:rsid w:val="00177385"/>
    <w:rsid w:val="00181D8B"/>
    <w:rsid w:val="001833D4"/>
    <w:rsid w:val="00183DF0"/>
    <w:rsid w:val="00184BBE"/>
    <w:rsid w:val="00192F58"/>
    <w:rsid w:val="001950C3"/>
    <w:rsid w:val="001A1B37"/>
    <w:rsid w:val="001A5552"/>
    <w:rsid w:val="001A7EB3"/>
    <w:rsid w:val="001B2574"/>
    <w:rsid w:val="001B6C97"/>
    <w:rsid w:val="001C32C1"/>
    <w:rsid w:val="001C6336"/>
    <w:rsid w:val="001D0F8F"/>
    <w:rsid w:val="001D3C50"/>
    <w:rsid w:val="001E3C80"/>
    <w:rsid w:val="001E5695"/>
    <w:rsid w:val="001E6CEF"/>
    <w:rsid w:val="001E75E4"/>
    <w:rsid w:val="001E7B35"/>
    <w:rsid w:val="001F4C8F"/>
    <w:rsid w:val="001F5ECB"/>
    <w:rsid w:val="0020185D"/>
    <w:rsid w:val="00201B28"/>
    <w:rsid w:val="00202783"/>
    <w:rsid w:val="00202834"/>
    <w:rsid w:val="00203653"/>
    <w:rsid w:val="00205D32"/>
    <w:rsid w:val="00216524"/>
    <w:rsid w:val="0022295D"/>
    <w:rsid w:val="00223EBD"/>
    <w:rsid w:val="0022679E"/>
    <w:rsid w:val="00226B15"/>
    <w:rsid w:val="002275E7"/>
    <w:rsid w:val="00233BD5"/>
    <w:rsid w:val="00235560"/>
    <w:rsid w:val="002413C1"/>
    <w:rsid w:val="0024202C"/>
    <w:rsid w:val="002474FC"/>
    <w:rsid w:val="00247FE1"/>
    <w:rsid w:val="00253081"/>
    <w:rsid w:val="002538DD"/>
    <w:rsid w:val="00255CE4"/>
    <w:rsid w:val="00264BB4"/>
    <w:rsid w:val="00272ACF"/>
    <w:rsid w:val="002751D4"/>
    <w:rsid w:val="00290492"/>
    <w:rsid w:val="0029325D"/>
    <w:rsid w:val="002957CF"/>
    <w:rsid w:val="002B175E"/>
    <w:rsid w:val="002B7245"/>
    <w:rsid w:val="002C0A2B"/>
    <w:rsid w:val="002C4F48"/>
    <w:rsid w:val="002D054B"/>
    <w:rsid w:val="002D0F8A"/>
    <w:rsid w:val="002D3EF5"/>
    <w:rsid w:val="002E1640"/>
    <w:rsid w:val="002E3710"/>
    <w:rsid w:val="002E53FB"/>
    <w:rsid w:val="002F02AB"/>
    <w:rsid w:val="002F0420"/>
    <w:rsid w:val="002F3640"/>
    <w:rsid w:val="002F7077"/>
    <w:rsid w:val="002F71AF"/>
    <w:rsid w:val="003044E0"/>
    <w:rsid w:val="00305BD5"/>
    <w:rsid w:val="00307D12"/>
    <w:rsid w:val="003125F4"/>
    <w:rsid w:val="0031733B"/>
    <w:rsid w:val="003212AC"/>
    <w:rsid w:val="00327627"/>
    <w:rsid w:val="00327F14"/>
    <w:rsid w:val="00337BDE"/>
    <w:rsid w:val="00345877"/>
    <w:rsid w:val="0035098D"/>
    <w:rsid w:val="00353226"/>
    <w:rsid w:val="003560EB"/>
    <w:rsid w:val="003577D8"/>
    <w:rsid w:val="00361B37"/>
    <w:rsid w:val="00362F0E"/>
    <w:rsid w:val="00364DC5"/>
    <w:rsid w:val="003672FA"/>
    <w:rsid w:val="00370888"/>
    <w:rsid w:val="00370EAC"/>
    <w:rsid w:val="0038059F"/>
    <w:rsid w:val="0039154D"/>
    <w:rsid w:val="00395684"/>
    <w:rsid w:val="003A2A8A"/>
    <w:rsid w:val="003A4371"/>
    <w:rsid w:val="003A4D0B"/>
    <w:rsid w:val="003A6D0A"/>
    <w:rsid w:val="003B32A9"/>
    <w:rsid w:val="003B4466"/>
    <w:rsid w:val="003B4A7C"/>
    <w:rsid w:val="003B54CA"/>
    <w:rsid w:val="003B634E"/>
    <w:rsid w:val="003B6DA2"/>
    <w:rsid w:val="003C2B07"/>
    <w:rsid w:val="003C60E7"/>
    <w:rsid w:val="003C75C5"/>
    <w:rsid w:val="003D3359"/>
    <w:rsid w:val="003E4392"/>
    <w:rsid w:val="003E5B7D"/>
    <w:rsid w:val="003F10AE"/>
    <w:rsid w:val="00402DC3"/>
    <w:rsid w:val="00421299"/>
    <w:rsid w:val="00423DD2"/>
    <w:rsid w:val="004243DD"/>
    <w:rsid w:val="004263A9"/>
    <w:rsid w:val="00436D17"/>
    <w:rsid w:val="0044069C"/>
    <w:rsid w:val="004407AC"/>
    <w:rsid w:val="004410E8"/>
    <w:rsid w:val="00452039"/>
    <w:rsid w:val="004537BB"/>
    <w:rsid w:val="00453D44"/>
    <w:rsid w:val="00455617"/>
    <w:rsid w:val="00455CF0"/>
    <w:rsid w:val="00457B0C"/>
    <w:rsid w:val="00457EC2"/>
    <w:rsid w:val="00460B3C"/>
    <w:rsid w:val="004610C9"/>
    <w:rsid w:val="00466D18"/>
    <w:rsid w:val="00466DAD"/>
    <w:rsid w:val="0047097D"/>
    <w:rsid w:val="00470C02"/>
    <w:rsid w:val="004734D7"/>
    <w:rsid w:val="00473531"/>
    <w:rsid w:val="00474512"/>
    <w:rsid w:val="00475534"/>
    <w:rsid w:val="004778CC"/>
    <w:rsid w:val="0048469F"/>
    <w:rsid w:val="0048690C"/>
    <w:rsid w:val="00490A1C"/>
    <w:rsid w:val="004940C6"/>
    <w:rsid w:val="004A17CA"/>
    <w:rsid w:val="004A2FCA"/>
    <w:rsid w:val="004A48F4"/>
    <w:rsid w:val="004A5A8B"/>
    <w:rsid w:val="004B1262"/>
    <w:rsid w:val="004B49BD"/>
    <w:rsid w:val="004B6A84"/>
    <w:rsid w:val="004C2420"/>
    <w:rsid w:val="004C334C"/>
    <w:rsid w:val="004C5CD3"/>
    <w:rsid w:val="004C68E5"/>
    <w:rsid w:val="004C6CF9"/>
    <w:rsid w:val="004D18BF"/>
    <w:rsid w:val="004D4A80"/>
    <w:rsid w:val="004E0C02"/>
    <w:rsid w:val="004F34CD"/>
    <w:rsid w:val="004F517A"/>
    <w:rsid w:val="004F530E"/>
    <w:rsid w:val="00500DD3"/>
    <w:rsid w:val="005027F8"/>
    <w:rsid w:val="00504ABF"/>
    <w:rsid w:val="00505BE7"/>
    <w:rsid w:val="00506A65"/>
    <w:rsid w:val="00512DA4"/>
    <w:rsid w:val="00513CEC"/>
    <w:rsid w:val="00516BCF"/>
    <w:rsid w:val="00517F28"/>
    <w:rsid w:val="00517F53"/>
    <w:rsid w:val="005246C9"/>
    <w:rsid w:val="00525840"/>
    <w:rsid w:val="00530BDE"/>
    <w:rsid w:val="00530E7C"/>
    <w:rsid w:val="00531DBF"/>
    <w:rsid w:val="00532614"/>
    <w:rsid w:val="00535AC8"/>
    <w:rsid w:val="00546CAA"/>
    <w:rsid w:val="005507CF"/>
    <w:rsid w:val="00552239"/>
    <w:rsid w:val="005530D0"/>
    <w:rsid w:val="00553F0A"/>
    <w:rsid w:val="005545D9"/>
    <w:rsid w:val="0056132F"/>
    <w:rsid w:val="00574B33"/>
    <w:rsid w:val="00581011"/>
    <w:rsid w:val="00582F07"/>
    <w:rsid w:val="00584436"/>
    <w:rsid w:val="005866BA"/>
    <w:rsid w:val="00586ED9"/>
    <w:rsid w:val="00587B78"/>
    <w:rsid w:val="00595CAC"/>
    <w:rsid w:val="00596A26"/>
    <w:rsid w:val="005A0E1F"/>
    <w:rsid w:val="005A22D9"/>
    <w:rsid w:val="005A566F"/>
    <w:rsid w:val="005A6227"/>
    <w:rsid w:val="005A7787"/>
    <w:rsid w:val="005B3C2E"/>
    <w:rsid w:val="005B53C1"/>
    <w:rsid w:val="005B5A30"/>
    <w:rsid w:val="005C144D"/>
    <w:rsid w:val="005C4124"/>
    <w:rsid w:val="005D59BD"/>
    <w:rsid w:val="005E04B6"/>
    <w:rsid w:val="005E4328"/>
    <w:rsid w:val="005E5922"/>
    <w:rsid w:val="005E73BF"/>
    <w:rsid w:val="005F0C85"/>
    <w:rsid w:val="005F38B2"/>
    <w:rsid w:val="005F5819"/>
    <w:rsid w:val="0061145F"/>
    <w:rsid w:val="006143A0"/>
    <w:rsid w:val="00615BFA"/>
    <w:rsid w:val="00621C6C"/>
    <w:rsid w:val="00622A0A"/>
    <w:rsid w:val="0062415F"/>
    <w:rsid w:val="00625B8E"/>
    <w:rsid w:val="0062776B"/>
    <w:rsid w:val="0063119F"/>
    <w:rsid w:val="006330D8"/>
    <w:rsid w:val="00633460"/>
    <w:rsid w:val="00635F36"/>
    <w:rsid w:val="00642976"/>
    <w:rsid w:val="00643D1B"/>
    <w:rsid w:val="00646942"/>
    <w:rsid w:val="0065035A"/>
    <w:rsid w:val="006576A5"/>
    <w:rsid w:val="00660F0E"/>
    <w:rsid w:val="0066295B"/>
    <w:rsid w:val="00671177"/>
    <w:rsid w:val="00672C44"/>
    <w:rsid w:val="00672ECF"/>
    <w:rsid w:val="0067373A"/>
    <w:rsid w:val="0067390F"/>
    <w:rsid w:val="00680A46"/>
    <w:rsid w:val="006865CD"/>
    <w:rsid w:val="0069362B"/>
    <w:rsid w:val="00694953"/>
    <w:rsid w:val="006A4A16"/>
    <w:rsid w:val="006A6373"/>
    <w:rsid w:val="006A7DE3"/>
    <w:rsid w:val="006B03C0"/>
    <w:rsid w:val="006B2135"/>
    <w:rsid w:val="006B2C77"/>
    <w:rsid w:val="006B30F9"/>
    <w:rsid w:val="006B343E"/>
    <w:rsid w:val="006B3A3B"/>
    <w:rsid w:val="006B7FC2"/>
    <w:rsid w:val="006C1575"/>
    <w:rsid w:val="006C5DF1"/>
    <w:rsid w:val="006D122F"/>
    <w:rsid w:val="006D347C"/>
    <w:rsid w:val="006D45AD"/>
    <w:rsid w:val="006E1402"/>
    <w:rsid w:val="006E7405"/>
    <w:rsid w:val="006E7739"/>
    <w:rsid w:val="006E7956"/>
    <w:rsid w:val="006F18DD"/>
    <w:rsid w:val="006F21E1"/>
    <w:rsid w:val="006F3BE0"/>
    <w:rsid w:val="006F65F6"/>
    <w:rsid w:val="006F7B94"/>
    <w:rsid w:val="00702F3B"/>
    <w:rsid w:val="00705043"/>
    <w:rsid w:val="0070507B"/>
    <w:rsid w:val="0070761B"/>
    <w:rsid w:val="0071176C"/>
    <w:rsid w:val="00722E50"/>
    <w:rsid w:val="00723D31"/>
    <w:rsid w:val="00726A9C"/>
    <w:rsid w:val="00726F14"/>
    <w:rsid w:val="0073606C"/>
    <w:rsid w:val="007376FF"/>
    <w:rsid w:val="00742597"/>
    <w:rsid w:val="00745CBD"/>
    <w:rsid w:val="007472D2"/>
    <w:rsid w:val="00751327"/>
    <w:rsid w:val="00754801"/>
    <w:rsid w:val="007669AC"/>
    <w:rsid w:val="00767F86"/>
    <w:rsid w:val="007716EC"/>
    <w:rsid w:val="00775C16"/>
    <w:rsid w:val="00781CD9"/>
    <w:rsid w:val="007821F4"/>
    <w:rsid w:val="00782819"/>
    <w:rsid w:val="00784A99"/>
    <w:rsid w:val="00791C66"/>
    <w:rsid w:val="007A077C"/>
    <w:rsid w:val="007A1A15"/>
    <w:rsid w:val="007A590B"/>
    <w:rsid w:val="007A67AA"/>
    <w:rsid w:val="007A77AC"/>
    <w:rsid w:val="007B1620"/>
    <w:rsid w:val="007B1C08"/>
    <w:rsid w:val="007B6C78"/>
    <w:rsid w:val="007C250E"/>
    <w:rsid w:val="007C37C5"/>
    <w:rsid w:val="007C5E78"/>
    <w:rsid w:val="007C7020"/>
    <w:rsid w:val="007C7DB2"/>
    <w:rsid w:val="007D09F1"/>
    <w:rsid w:val="007D0CE0"/>
    <w:rsid w:val="007D4F4C"/>
    <w:rsid w:val="007E49C0"/>
    <w:rsid w:val="007E5E8B"/>
    <w:rsid w:val="007E7072"/>
    <w:rsid w:val="007F2943"/>
    <w:rsid w:val="007F3D54"/>
    <w:rsid w:val="007F5AD9"/>
    <w:rsid w:val="007F6D90"/>
    <w:rsid w:val="0080336C"/>
    <w:rsid w:val="00806FF7"/>
    <w:rsid w:val="00807488"/>
    <w:rsid w:val="00810582"/>
    <w:rsid w:val="00810649"/>
    <w:rsid w:val="00812A14"/>
    <w:rsid w:val="008138E5"/>
    <w:rsid w:val="0081484B"/>
    <w:rsid w:val="00814E4E"/>
    <w:rsid w:val="00817DC5"/>
    <w:rsid w:val="008208A5"/>
    <w:rsid w:val="00822D78"/>
    <w:rsid w:val="00824252"/>
    <w:rsid w:val="008265BE"/>
    <w:rsid w:val="00842785"/>
    <w:rsid w:val="00844374"/>
    <w:rsid w:val="008511E5"/>
    <w:rsid w:val="00852C83"/>
    <w:rsid w:val="00856809"/>
    <w:rsid w:val="008612C7"/>
    <w:rsid w:val="008636DD"/>
    <w:rsid w:val="00863A73"/>
    <w:rsid w:val="00865067"/>
    <w:rsid w:val="0086571B"/>
    <w:rsid w:val="00873CDB"/>
    <w:rsid w:val="00874427"/>
    <w:rsid w:val="00877493"/>
    <w:rsid w:val="008777AE"/>
    <w:rsid w:val="00882F72"/>
    <w:rsid w:val="00883327"/>
    <w:rsid w:val="008845BD"/>
    <w:rsid w:val="00884AB6"/>
    <w:rsid w:val="008853E7"/>
    <w:rsid w:val="00885EC6"/>
    <w:rsid w:val="00886853"/>
    <w:rsid w:val="008922BE"/>
    <w:rsid w:val="00892F1E"/>
    <w:rsid w:val="008A04FA"/>
    <w:rsid w:val="008A0D23"/>
    <w:rsid w:val="008A159C"/>
    <w:rsid w:val="008A19C0"/>
    <w:rsid w:val="008A6E81"/>
    <w:rsid w:val="008A7B83"/>
    <w:rsid w:val="008B30CE"/>
    <w:rsid w:val="008B43A2"/>
    <w:rsid w:val="008B708E"/>
    <w:rsid w:val="008C3022"/>
    <w:rsid w:val="008C3256"/>
    <w:rsid w:val="008C44B3"/>
    <w:rsid w:val="008C46A3"/>
    <w:rsid w:val="008C57E2"/>
    <w:rsid w:val="008C7357"/>
    <w:rsid w:val="008D2991"/>
    <w:rsid w:val="008D4DD7"/>
    <w:rsid w:val="008D6399"/>
    <w:rsid w:val="008D7219"/>
    <w:rsid w:val="008D7B8F"/>
    <w:rsid w:val="008E12EA"/>
    <w:rsid w:val="008E312A"/>
    <w:rsid w:val="008F0EE3"/>
    <w:rsid w:val="008F782E"/>
    <w:rsid w:val="00901DB1"/>
    <w:rsid w:val="00901DEE"/>
    <w:rsid w:val="009027E3"/>
    <w:rsid w:val="00903E50"/>
    <w:rsid w:val="009056A3"/>
    <w:rsid w:val="00907EAC"/>
    <w:rsid w:val="00910FE1"/>
    <w:rsid w:val="00912D24"/>
    <w:rsid w:val="0091756B"/>
    <w:rsid w:val="00920BA7"/>
    <w:rsid w:val="0092245A"/>
    <w:rsid w:val="0092249D"/>
    <w:rsid w:val="009239F7"/>
    <w:rsid w:val="00926E7B"/>
    <w:rsid w:val="00937B4F"/>
    <w:rsid w:val="00942DB2"/>
    <w:rsid w:val="009464A9"/>
    <w:rsid w:val="00946DB6"/>
    <w:rsid w:val="009473A1"/>
    <w:rsid w:val="00956849"/>
    <w:rsid w:val="00960819"/>
    <w:rsid w:val="00961F06"/>
    <w:rsid w:val="009635BF"/>
    <w:rsid w:val="009677BC"/>
    <w:rsid w:val="00970707"/>
    <w:rsid w:val="00970A7E"/>
    <w:rsid w:val="00971B4E"/>
    <w:rsid w:val="00973336"/>
    <w:rsid w:val="009735C9"/>
    <w:rsid w:val="00983E67"/>
    <w:rsid w:val="00985204"/>
    <w:rsid w:val="0099325C"/>
    <w:rsid w:val="00993F3F"/>
    <w:rsid w:val="00997025"/>
    <w:rsid w:val="009A212E"/>
    <w:rsid w:val="009A4502"/>
    <w:rsid w:val="009A4895"/>
    <w:rsid w:val="009A4ECA"/>
    <w:rsid w:val="009A5DCA"/>
    <w:rsid w:val="009A795F"/>
    <w:rsid w:val="009B0649"/>
    <w:rsid w:val="009B1C8F"/>
    <w:rsid w:val="009B3452"/>
    <w:rsid w:val="009B43D0"/>
    <w:rsid w:val="009B520F"/>
    <w:rsid w:val="009C2BCC"/>
    <w:rsid w:val="009C3333"/>
    <w:rsid w:val="009C4199"/>
    <w:rsid w:val="009D1D63"/>
    <w:rsid w:val="009D2E8B"/>
    <w:rsid w:val="009D4483"/>
    <w:rsid w:val="009D5A72"/>
    <w:rsid w:val="009D5D0F"/>
    <w:rsid w:val="009D7ADC"/>
    <w:rsid w:val="009E0FD5"/>
    <w:rsid w:val="009E42D7"/>
    <w:rsid w:val="009F12EA"/>
    <w:rsid w:val="009F2B37"/>
    <w:rsid w:val="009F3876"/>
    <w:rsid w:val="009F717C"/>
    <w:rsid w:val="00A03D7E"/>
    <w:rsid w:val="00A04411"/>
    <w:rsid w:val="00A0774C"/>
    <w:rsid w:val="00A20122"/>
    <w:rsid w:val="00A23ACD"/>
    <w:rsid w:val="00A26378"/>
    <w:rsid w:val="00A361D4"/>
    <w:rsid w:val="00A364C0"/>
    <w:rsid w:val="00A417E0"/>
    <w:rsid w:val="00A43550"/>
    <w:rsid w:val="00A44D21"/>
    <w:rsid w:val="00A5465D"/>
    <w:rsid w:val="00A56515"/>
    <w:rsid w:val="00A6714A"/>
    <w:rsid w:val="00A6737C"/>
    <w:rsid w:val="00A74057"/>
    <w:rsid w:val="00A84C58"/>
    <w:rsid w:val="00A87ECE"/>
    <w:rsid w:val="00A904CD"/>
    <w:rsid w:val="00A9628F"/>
    <w:rsid w:val="00A96512"/>
    <w:rsid w:val="00AA1536"/>
    <w:rsid w:val="00AA61C9"/>
    <w:rsid w:val="00AB1AC4"/>
    <w:rsid w:val="00AB50CF"/>
    <w:rsid w:val="00AB7ED6"/>
    <w:rsid w:val="00AC1869"/>
    <w:rsid w:val="00AD033D"/>
    <w:rsid w:val="00AD0A98"/>
    <w:rsid w:val="00AD2318"/>
    <w:rsid w:val="00AD2C73"/>
    <w:rsid w:val="00AD36E0"/>
    <w:rsid w:val="00AD543B"/>
    <w:rsid w:val="00AE0AA7"/>
    <w:rsid w:val="00AE1527"/>
    <w:rsid w:val="00AE387F"/>
    <w:rsid w:val="00AE654E"/>
    <w:rsid w:val="00AE7F1F"/>
    <w:rsid w:val="00AF2D1B"/>
    <w:rsid w:val="00AF6CD9"/>
    <w:rsid w:val="00B00387"/>
    <w:rsid w:val="00B00779"/>
    <w:rsid w:val="00B00D95"/>
    <w:rsid w:val="00B01999"/>
    <w:rsid w:val="00B050D6"/>
    <w:rsid w:val="00B05803"/>
    <w:rsid w:val="00B13538"/>
    <w:rsid w:val="00B162B5"/>
    <w:rsid w:val="00B17B37"/>
    <w:rsid w:val="00B21FBE"/>
    <w:rsid w:val="00B22156"/>
    <w:rsid w:val="00B22A4F"/>
    <w:rsid w:val="00B24810"/>
    <w:rsid w:val="00B27C89"/>
    <w:rsid w:val="00B30B21"/>
    <w:rsid w:val="00B3460F"/>
    <w:rsid w:val="00B363D7"/>
    <w:rsid w:val="00B37817"/>
    <w:rsid w:val="00B42C9D"/>
    <w:rsid w:val="00B43B27"/>
    <w:rsid w:val="00B441AC"/>
    <w:rsid w:val="00B44226"/>
    <w:rsid w:val="00B5156A"/>
    <w:rsid w:val="00B52A79"/>
    <w:rsid w:val="00B53493"/>
    <w:rsid w:val="00B56CA5"/>
    <w:rsid w:val="00B6262C"/>
    <w:rsid w:val="00B65CA3"/>
    <w:rsid w:val="00B67618"/>
    <w:rsid w:val="00B67FEB"/>
    <w:rsid w:val="00B72DE3"/>
    <w:rsid w:val="00B73F57"/>
    <w:rsid w:val="00B83DE7"/>
    <w:rsid w:val="00B85166"/>
    <w:rsid w:val="00B85713"/>
    <w:rsid w:val="00B87FB6"/>
    <w:rsid w:val="00B9038D"/>
    <w:rsid w:val="00B9104A"/>
    <w:rsid w:val="00B93EA2"/>
    <w:rsid w:val="00B96560"/>
    <w:rsid w:val="00BA03D6"/>
    <w:rsid w:val="00BA534E"/>
    <w:rsid w:val="00BA5C69"/>
    <w:rsid w:val="00BA739C"/>
    <w:rsid w:val="00BB3AB8"/>
    <w:rsid w:val="00BB4546"/>
    <w:rsid w:val="00BB5A5B"/>
    <w:rsid w:val="00BC09CF"/>
    <w:rsid w:val="00BC0A9E"/>
    <w:rsid w:val="00BC1162"/>
    <w:rsid w:val="00BC22EC"/>
    <w:rsid w:val="00BC5588"/>
    <w:rsid w:val="00BC628A"/>
    <w:rsid w:val="00BD2326"/>
    <w:rsid w:val="00BD47C1"/>
    <w:rsid w:val="00BD66F6"/>
    <w:rsid w:val="00BE16F6"/>
    <w:rsid w:val="00BE26C4"/>
    <w:rsid w:val="00BE45AC"/>
    <w:rsid w:val="00BE60BF"/>
    <w:rsid w:val="00BE6E78"/>
    <w:rsid w:val="00BF1F8C"/>
    <w:rsid w:val="00BF2DD6"/>
    <w:rsid w:val="00BF3156"/>
    <w:rsid w:val="00C003EE"/>
    <w:rsid w:val="00C11792"/>
    <w:rsid w:val="00C1797B"/>
    <w:rsid w:val="00C25172"/>
    <w:rsid w:val="00C3535F"/>
    <w:rsid w:val="00C416F3"/>
    <w:rsid w:val="00C50E19"/>
    <w:rsid w:val="00C56364"/>
    <w:rsid w:val="00C625AE"/>
    <w:rsid w:val="00C62F19"/>
    <w:rsid w:val="00C630AB"/>
    <w:rsid w:val="00C63570"/>
    <w:rsid w:val="00C65820"/>
    <w:rsid w:val="00C65EB1"/>
    <w:rsid w:val="00C675D7"/>
    <w:rsid w:val="00C70F72"/>
    <w:rsid w:val="00C730C5"/>
    <w:rsid w:val="00C735D2"/>
    <w:rsid w:val="00C74B32"/>
    <w:rsid w:val="00C92A4B"/>
    <w:rsid w:val="00C97AB5"/>
    <w:rsid w:val="00CA1386"/>
    <w:rsid w:val="00CA3F46"/>
    <w:rsid w:val="00CA7E50"/>
    <w:rsid w:val="00CB1FD8"/>
    <w:rsid w:val="00CB24D3"/>
    <w:rsid w:val="00CB3693"/>
    <w:rsid w:val="00CB4CFC"/>
    <w:rsid w:val="00CB558D"/>
    <w:rsid w:val="00CB62BA"/>
    <w:rsid w:val="00CC1B62"/>
    <w:rsid w:val="00CC1FBD"/>
    <w:rsid w:val="00CC383B"/>
    <w:rsid w:val="00CD0CE4"/>
    <w:rsid w:val="00CD2A8B"/>
    <w:rsid w:val="00CD316A"/>
    <w:rsid w:val="00CD5A38"/>
    <w:rsid w:val="00CE4EB6"/>
    <w:rsid w:val="00CF1694"/>
    <w:rsid w:val="00CF6363"/>
    <w:rsid w:val="00D001C2"/>
    <w:rsid w:val="00D07733"/>
    <w:rsid w:val="00D128D3"/>
    <w:rsid w:val="00D135FD"/>
    <w:rsid w:val="00D17029"/>
    <w:rsid w:val="00D20E7A"/>
    <w:rsid w:val="00D235C8"/>
    <w:rsid w:val="00D255B5"/>
    <w:rsid w:val="00D260F8"/>
    <w:rsid w:val="00D27060"/>
    <w:rsid w:val="00D279B1"/>
    <w:rsid w:val="00D314B5"/>
    <w:rsid w:val="00D3153C"/>
    <w:rsid w:val="00D34661"/>
    <w:rsid w:val="00D36659"/>
    <w:rsid w:val="00D36BA1"/>
    <w:rsid w:val="00D4027B"/>
    <w:rsid w:val="00D50B82"/>
    <w:rsid w:val="00D50D59"/>
    <w:rsid w:val="00D533E8"/>
    <w:rsid w:val="00D57303"/>
    <w:rsid w:val="00D60DA2"/>
    <w:rsid w:val="00D610C8"/>
    <w:rsid w:val="00D66BE7"/>
    <w:rsid w:val="00D67F6D"/>
    <w:rsid w:val="00D7058A"/>
    <w:rsid w:val="00D705B1"/>
    <w:rsid w:val="00D71738"/>
    <w:rsid w:val="00D72A7C"/>
    <w:rsid w:val="00D7508D"/>
    <w:rsid w:val="00D75552"/>
    <w:rsid w:val="00D80506"/>
    <w:rsid w:val="00D866F9"/>
    <w:rsid w:val="00D96771"/>
    <w:rsid w:val="00DA073B"/>
    <w:rsid w:val="00DA3831"/>
    <w:rsid w:val="00DA3F6E"/>
    <w:rsid w:val="00DA4ECA"/>
    <w:rsid w:val="00DA5C35"/>
    <w:rsid w:val="00DB38A6"/>
    <w:rsid w:val="00DB647E"/>
    <w:rsid w:val="00DB79D6"/>
    <w:rsid w:val="00DC005A"/>
    <w:rsid w:val="00DC07CD"/>
    <w:rsid w:val="00DC59DB"/>
    <w:rsid w:val="00DC7EFE"/>
    <w:rsid w:val="00DD1239"/>
    <w:rsid w:val="00DD1D18"/>
    <w:rsid w:val="00DD292B"/>
    <w:rsid w:val="00DD56B2"/>
    <w:rsid w:val="00DE1627"/>
    <w:rsid w:val="00DF4070"/>
    <w:rsid w:val="00DF46DF"/>
    <w:rsid w:val="00DF5B17"/>
    <w:rsid w:val="00DF783E"/>
    <w:rsid w:val="00E00BF5"/>
    <w:rsid w:val="00E01BB2"/>
    <w:rsid w:val="00E0420E"/>
    <w:rsid w:val="00E100D1"/>
    <w:rsid w:val="00E10B7F"/>
    <w:rsid w:val="00E141DF"/>
    <w:rsid w:val="00E14983"/>
    <w:rsid w:val="00E1516D"/>
    <w:rsid w:val="00E169C7"/>
    <w:rsid w:val="00E172D5"/>
    <w:rsid w:val="00E3052C"/>
    <w:rsid w:val="00E30B7D"/>
    <w:rsid w:val="00E32CCD"/>
    <w:rsid w:val="00E33E83"/>
    <w:rsid w:val="00E34BA5"/>
    <w:rsid w:val="00E373C0"/>
    <w:rsid w:val="00E37BF9"/>
    <w:rsid w:val="00E43E78"/>
    <w:rsid w:val="00E4610A"/>
    <w:rsid w:val="00E474C0"/>
    <w:rsid w:val="00E546F3"/>
    <w:rsid w:val="00E6139A"/>
    <w:rsid w:val="00E62EC6"/>
    <w:rsid w:val="00E64613"/>
    <w:rsid w:val="00E661F3"/>
    <w:rsid w:val="00E74FCF"/>
    <w:rsid w:val="00E76BEA"/>
    <w:rsid w:val="00E80B8A"/>
    <w:rsid w:val="00E90741"/>
    <w:rsid w:val="00E95F28"/>
    <w:rsid w:val="00EA20DB"/>
    <w:rsid w:val="00EA506A"/>
    <w:rsid w:val="00EA62E0"/>
    <w:rsid w:val="00EA77AB"/>
    <w:rsid w:val="00EB0E44"/>
    <w:rsid w:val="00EB4CAE"/>
    <w:rsid w:val="00EB5E55"/>
    <w:rsid w:val="00EC081F"/>
    <w:rsid w:val="00EC4A24"/>
    <w:rsid w:val="00EC6A6B"/>
    <w:rsid w:val="00EC7501"/>
    <w:rsid w:val="00EF104B"/>
    <w:rsid w:val="00EF1C2B"/>
    <w:rsid w:val="00EF27A4"/>
    <w:rsid w:val="00EF5669"/>
    <w:rsid w:val="00EF66D3"/>
    <w:rsid w:val="00F03127"/>
    <w:rsid w:val="00F10BC1"/>
    <w:rsid w:val="00F10FBA"/>
    <w:rsid w:val="00F12329"/>
    <w:rsid w:val="00F12FFB"/>
    <w:rsid w:val="00F16F60"/>
    <w:rsid w:val="00F2018A"/>
    <w:rsid w:val="00F2067E"/>
    <w:rsid w:val="00F21E75"/>
    <w:rsid w:val="00F23E57"/>
    <w:rsid w:val="00F2526E"/>
    <w:rsid w:val="00F26FF9"/>
    <w:rsid w:val="00F33151"/>
    <w:rsid w:val="00F40EF8"/>
    <w:rsid w:val="00F413DC"/>
    <w:rsid w:val="00F60E7D"/>
    <w:rsid w:val="00F618FD"/>
    <w:rsid w:val="00F6446A"/>
    <w:rsid w:val="00F65640"/>
    <w:rsid w:val="00F7048B"/>
    <w:rsid w:val="00F71591"/>
    <w:rsid w:val="00F71DE3"/>
    <w:rsid w:val="00F74FE9"/>
    <w:rsid w:val="00F76EDC"/>
    <w:rsid w:val="00F80DE2"/>
    <w:rsid w:val="00F8176A"/>
    <w:rsid w:val="00F81A86"/>
    <w:rsid w:val="00F81B98"/>
    <w:rsid w:val="00F84ED4"/>
    <w:rsid w:val="00F85718"/>
    <w:rsid w:val="00F9082E"/>
    <w:rsid w:val="00F91A7B"/>
    <w:rsid w:val="00F92508"/>
    <w:rsid w:val="00F95E08"/>
    <w:rsid w:val="00FA1A96"/>
    <w:rsid w:val="00FA1D3B"/>
    <w:rsid w:val="00FB2922"/>
    <w:rsid w:val="00FB47C8"/>
    <w:rsid w:val="00FB7DF1"/>
    <w:rsid w:val="00FC0728"/>
    <w:rsid w:val="00FD071C"/>
    <w:rsid w:val="00FD1BB6"/>
    <w:rsid w:val="00FD242C"/>
    <w:rsid w:val="00FD3DE6"/>
    <w:rsid w:val="00FD40AC"/>
    <w:rsid w:val="00FD4A17"/>
    <w:rsid w:val="00FD58F8"/>
    <w:rsid w:val="00FD7068"/>
    <w:rsid w:val="00FE4964"/>
    <w:rsid w:val="00FE4B90"/>
    <w:rsid w:val="00FF11CD"/>
    <w:rsid w:val="00FF4527"/>
    <w:rsid w:val="12115C7B"/>
    <w:rsid w:val="14B51813"/>
    <w:rsid w:val="1E528AC9"/>
    <w:rsid w:val="231BC2A1"/>
    <w:rsid w:val="2482745B"/>
    <w:rsid w:val="366582DA"/>
    <w:rsid w:val="3FC610FE"/>
    <w:rsid w:val="3FCDA61C"/>
    <w:rsid w:val="40BC5454"/>
    <w:rsid w:val="414A69E5"/>
    <w:rsid w:val="43AD2EA3"/>
    <w:rsid w:val="4FDF06A4"/>
    <w:rsid w:val="521FA128"/>
    <w:rsid w:val="53D36AF6"/>
    <w:rsid w:val="599A53B2"/>
    <w:rsid w:val="6199AEA6"/>
    <w:rsid w:val="756145A6"/>
    <w:rsid w:val="77FBFA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21D6DB"/>
  <w15:docId w15:val="{E8DB8DDD-E168-4291-A51F-25506D38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0"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717C"/>
    <w:rPr>
      <w:rFonts w:asciiTheme="majorHAnsi" w:hAnsiTheme="majorHAnsi"/>
    </w:rPr>
  </w:style>
  <w:style w:type="paragraph" w:styleId="Heading1">
    <w:name w:val="heading 1"/>
    <w:basedOn w:val="Normal"/>
    <w:next w:val="Normal"/>
    <w:link w:val="Heading1Char"/>
    <w:uiPriority w:val="9"/>
    <w:rsid w:val="009F717C"/>
    <w:pPr>
      <w:pBdr>
        <w:top w:val="single" w:sz="4" w:space="1" w:color="auto"/>
        <w:bottom w:val="single" w:sz="18" w:space="1" w:color="auto"/>
      </w:pBdr>
      <w:spacing w:before="100" w:beforeAutospacing="1" w:after="0" w:line="240" w:lineRule="auto"/>
      <w:outlineLvl w:val="0"/>
    </w:pPr>
    <w:rPr>
      <w:rFonts w:ascii="Segoe UI" w:eastAsia="Times New Roman" w:hAnsi="Segoe UI" w:cs="Verdana"/>
      <w:b/>
      <w:color w:val="000000"/>
      <w:sz w:val="44"/>
      <w:szCs w:val="44"/>
    </w:rPr>
  </w:style>
  <w:style w:type="paragraph" w:styleId="Heading2">
    <w:name w:val="heading 2"/>
    <w:basedOn w:val="Normal"/>
    <w:next w:val="Normal"/>
    <w:link w:val="Heading2Char"/>
    <w:unhideWhenUsed/>
    <w:rsid w:val="009F717C"/>
    <w:pPr>
      <w:keepNext/>
      <w:pageBreakBefore/>
      <w:pBdr>
        <w:bottom w:val="single" w:sz="4" w:space="1" w:color="333399"/>
      </w:pBdr>
      <w:spacing w:before="480" w:after="240" w:line="240" w:lineRule="auto"/>
      <w:ind w:right="144"/>
      <w:outlineLvl w:val="1"/>
    </w:pPr>
    <w:rPr>
      <w:rFonts w:ascii="Segoe UI" w:eastAsia="MS Mincho" w:hAnsi="Segoe UI" w:cs="Arial"/>
      <w:bCs/>
      <w:color w:val="4F81BD" w:themeColor="accent1"/>
      <w:sz w:val="40"/>
      <w:szCs w:val="40"/>
    </w:rPr>
  </w:style>
  <w:style w:type="paragraph" w:styleId="Heading3">
    <w:name w:val="heading 3"/>
    <w:basedOn w:val="Normal"/>
    <w:next w:val="Normal"/>
    <w:link w:val="Heading3Char"/>
    <w:uiPriority w:val="9"/>
    <w:unhideWhenUsed/>
    <w:rsid w:val="00B9104A"/>
    <w:pPr>
      <w:keepNext/>
      <w:keepLines/>
      <w:spacing w:after="240"/>
      <w:outlineLvl w:val="2"/>
    </w:pPr>
    <w:rPr>
      <w:rFonts w:ascii="Segoe UI" w:eastAsia="Calibri" w:hAnsi="Segoe UI" w:cs="Segoe UI"/>
      <w:b/>
      <w:bCs/>
      <w:color w:val="000000" w:themeColor="text1"/>
      <w:sz w:val="32"/>
      <w:szCs w:val="32"/>
    </w:rPr>
  </w:style>
  <w:style w:type="paragraph" w:styleId="Heading4">
    <w:name w:val="heading 4"/>
    <w:basedOn w:val="Normal"/>
    <w:next w:val="Normal"/>
    <w:link w:val="Heading4Char"/>
    <w:uiPriority w:val="9"/>
    <w:unhideWhenUsed/>
    <w:rsid w:val="00B9104A"/>
    <w:pPr>
      <w:keepNext/>
      <w:spacing w:after="60"/>
      <w:ind w:right="144"/>
      <w:outlineLvl w:val="3"/>
    </w:pPr>
    <w:rPr>
      <w:rFonts w:ascii="Segoe UI" w:eastAsia="Calibri" w:hAnsi="Segoe UI" w:cs="Times New Roman"/>
      <w:b/>
      <w:sz w:val="28"/>
      <w:szCs w:val="32"/>
    </w:rPr>
  </w:style>
  <w:style w:type="paragraph" w:styleId="Heading6">
    <w:name w:val="heading 6"/>
    <w:basedOn w:val="Normal"/>
    <w:next w:val="Normal"/>
    <w:link w:val="Heading6Char"/>
    <w:uiPriority w:val="9"/>
    <w:unhideWhenUsed/>
    <w:rsid w:val="009F717C"/>
    <w:pPr>
      <w:keepNext/>
      <w:spacing w:after="0" w:line="240" w:lineRule="auto"/>
      <w:ind w:right="144"/>
      <w:outlineLvl w:val="5"/>
    </w:pPr>
    <w:rPr>
      <w:rFonts w:ascii="Segoe UI" w:eastAsia="Calibri" w:hAnsi="Segoe UI" w:cs="Times New Roman"/>
      <w:b/>
      <w:i/>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717C"/>
    <w:rPr>
      <w:color w:val="808080"/>
    </w:rPr>
  </w:style>
  <w:style w:type="paragraph" w:styleId="BalloonText">
    <w:name w:val="Balloon Text"/>
    <w:basedOn w:val="Normal"/>
    <w:link w:val="BalloonTextChar"/>
    <w:uiPriority w:val="99"/>
    <w:semiHidden/>
    <w:unhideWhenUsed/>
    <w:rsid w:val="009F71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17C"/>
    <w:rPr>
      <w:rFonts w:ascii="Tahoma" w:hAnsi="Tahoma" w:cs="Tahoma"/>
      <w:sz w:val="16"/>
      <w:szCs w:val="16"/>
    </w:rPr>
  </w:style>
  <w:style w:type="character" w:customStyle="1" w:styleId="Heading1Char">
    <w:name w:val="Heading 1 Char"/>
    <w:basedOn w:val="DefaultParagraphFont"/>
    <w:link w:val="Heading1"/>
    <w:uiPriority w:val="9"/>
    <w:rsid w:val="009F717C"/>
    <w:rPr>
      <w:rFonts w:ascii="Segoe UI" w:eastAsia="Times New Roman" w:hAnsi="Segoe UI" w:cs="Verdana"/>
      <w:b/>
      <w:color w:val="000000"/>
      <w:sz w:val="44"/>
      <w:szCs w:val="44"/>
    </w:rPr>
  </w:style>
  <w:style w:type="paragraph" w:styleId="TOCHeading">
    <w:name w:val="TOC Heading"/>
    <w:basedOn w:val="Heading1"/>
    <w:next w:val="Normal"/>
    <w:uiPriority w:val="39"/>
    <w:unhideWhenUsed/>
    <w:qFormat/>
    <w:rsid w:val="009F717C"/>
    <w:pPr>
      <w:pBdr>
        <w:top w:val="none" w:sz="0" w:space="0" w:color="auto"/>
        <w:bottom w:val="none" w:sz="0" w:space="0" w:color="auto"/>
      </w:pBdr>
      <w:outlineLvl w:val="9"/>
    </w:pPr>
    <w:rPr>
      <w:rFonts w:eastAsiaTheme="majorEastAsia" w:cstheme="majorBidi"/>
      <w:bCs/>
      <w:color w:val="365F91" w:themeColor="accent1" w:themeShade="BF"/>
      <w:sz w:val="28"/>
      <w:szCs w:val="28"/>
    </w:rPr>
  </w:style>
  <w:style w:type="character" w:customStyle="1" w:styleId="Heading2Char">
    <w:name w:val="Heading 2 Char"/>
    <w:basedOn w:val="DefaultParagraphFont"/>
    <w:link w:val="Heading2"/>
    <w:rsid w:val="009F717C"/>
    <w:rPr>
      <w:rFonts w:ascii="Segoe UI" w:eastAsia="MS Mincho" w:hAnsi="Segoe UI" w:cs="Arial"/>
      <w:bCs/>
      <w:color w:val="4F81BD" w:themeColor="accent1"/>
      <w:sz w:val="40"/>
      <w:szCs w:val="40"/>
    </w:rPr>
  </w:style>
  <w:style w:type="character" w:customStyle="1" w:styleId="Heading6Char">
    <w:name w:val="Heading 6 Char"/>
    <w:basedOn w:val="DefaultParagraphFont"/>
    <w:link w:val="Heading6"/>
    <w:uiPriority w:val="9"/>
    <w:rsid w:val="009F717C"/>
    <w:rPr>
      <w:rFonts w:ascii="Segoe UI" w:eastAsia="Calibri" w:hAnsi="Segoe UI" w:cs="Times New Roman"/>
      <w:b/>
      <w:i/>
      <w:szCs w:val="25"/>
    </w:rPr>
  </w:style>
  <w:style w:type="paragraph" w:customStyle="1" w:styleId="Bullet">
    <w:name w:val="Bullet"/>
    <w:basedOn w:val="Normal"/>
    <w:link w:val="BulletChar"/>
    <w:rsid w:val="00B9104A"/>
    <w:pPr>
      <w:numPr>
        <w:numId w:val="1"/>
      </w:numPr>
      <w:spacing w:after="120"/>
      <w:ind w:right="144"/>
    </w:pPr>
  </w:style>
  <w:style w:type="character" w:customStyle="1" w:styleId="Heading4Char">
    <w:name w:val="Heading 4 Char"/>
    <w:basedOn w:val="DefaultParagraphFont"/>
    <w:link w:val="Heading4"/>
    <w:uiPriority w:val="9"/>
    <w:rsid w:val="00B9104A"/>
    <w:rPr>
      <w:rFonts w:ascii="Segoe UI" w:eastAsia="Calibri" w:hAnsi="Segoe UI" w:cs="Times New Roman"/>
      <w:b/>
      <w:sz w:val="28"/>
      <w:szCs w:val="32"/>
    </w:rPr>
  </w:style>
  <w:style w:type="character" w:customStyle="1" w:styleId="BulletChar">
    <w:name w:val="Bullet Char"/>
    <w:basedOn w:val="DefaultParagraphFont"/>
    <w:link w:val="Bullet"/>
    <w:rsid w:val="00B9104A"/>
    <w:rPr>
      <w:rFonts w:asciiTheme="majorHAnsi" w:hAnsiTheme="majorHAnsi"/>
    </w:rPr>
  </w:style>
  <w:style w:type="character" w:customStyle="1" w:styleId="Heading3Char">
    <w:name w:val="Heading 3 Char"/>
    <w:basedOn w:val="DefaultParagraphFont"/>
    <w:link w:val="Heading3"/>
    <w:uiPriority w:val="9"/>
    <w:rsid w:val="00B9104A"/>
    <w:rPr>
      <w:rFonts w:ascii="Segoe UI" w:eastAsia="Calibri" w:hAnsi="Segoe UI" w:cs="Segoe UI"/>
      <w:b/>
      <w:bCs/>
      <w:color w:val="000000" w:themeColor="text1"/>
      <w:sz w:val="32"/>
      <w:szCs w:val="32"/>
    </w:rPr>
  </w:style>
  <w:style w:type="paragraph" w:customStyle="1" w:styleId="High-levelsteps">
    <w:name w:val="High-level steps"/>
    <w:basedOn w:val="Normal"/>
    <w:link w:val="High-levelstepsChar"/>
    <w:rsid w:val="00B9104A"/>
    <w:pPr>
      <w:numPr>
        <w:numId w:val="2"/>
      </w:numPr>
      <w:spacing w:after="120"/>
      <w:ind w:left="864" w:right="144"/>
    </w:pPr>
    <w:rPr>
      <w:b/>
      <w:color w:val="000000"/>
    </w:rPr>
  </w:style>
  <w:style w:type="paragraph" w:customStyle="1" w:styleId="Granularsteps">
    <w:name w:val="Granular steps"/>
    <w:basedOn w:val="Normal"/>
    <w:link w:val="GranularstepsChar"/>
    <w:rsid w:val="00142287"/>
    <w:pPr>
      <w:numPr>
        <w:ilvl w:val="1"/>
        <w:numId w:val="2"/>
      </w:numPr>
      <w:spacing w:after="120"/>
      <w:ind w:right="144"/>
    </w:pPr>
    <w:rPr>
      <w:color w:val="000000"/>
    </w:rPr>
  </w:style>
  <w:style w:type="character" w:customStyle="1" w:styleId="High-levelstepsChar">
    <w:name w:val="High-level steps Char"/>
    <w:basedOn w:val="DefaultParagraphFont"/>
    <w:link w:val="High-levelsteps"/>
    <w:rsid w:val="00B9104A"/>
    <w:rPr>
      <w:rFonts w:asciiTheme="majorHAnsi" w:hAnsiTheme="majorHAnsi"/>
      <w:b/>
      <w:color w:val="000000"/>
    </w:rPr>
  </w:style>
  <w:style w:type="paragraph" w:customStyle="1" w:styleId="BulletIndent">
    <w:name w:val="Bullet Indent"/>
    <w:basedOn w:val="Bullet"/>
    <w:link w:val="BulletIndentChar"/>
    <w:rsid w:val="00B9104A"/>
    <w:pPr>
      <w:numPr>
        <w:numId w:val="3"/>
      </w:numPr>
    </w:pPr>
  </w:style>
  <w:style w:type="character" w:customStyle="1" w:styleId="GranularstepsChar">
    <w:name w:val="Granular steps Char"/>
    <w:basedOn w:val="DefaultParagraphFont"/>
    <w:link w:val="Granularsteps"/>
    <w:rsid w:val="00142287"/>
    <w:rPr>
      <w:rFonts w:asciiTheme="majorHAnsi" w:hAnsiTheme="majorHAnsi"/>
      <w:color w:val="000000"/>
    </w:rPr>
  </w:style>
  <w:style w:type="paragraph" w:customStyle="1" w:styleId="BulletIndentIndent">
    <w:name w:val="Bullet Indent Indent"/>
    <w:basedOn w:val="BulletIndent"/>
    <w:link w:val="BulletIndentIndentChar"/>
    <w:rsid w:val="00B24810"/>
    <w:pPr>
      <w:numPr>
        <w:numId w:val="4"/>
      </w:numPr>
    </w:pPr>
  </w:style>
  <w:style w:type="character" w:customStyle="1" w:styleId="BulletIndentChar">
    <w:name w:val="Bullet Indent Char"/>
    <w:basedOn w:val="BulletChar"/>
    <w:link w:val="BulletIndent"/>
    <w:rsid w:val="00B9104A"/>
    <w:rPr>
      <w:rFonts w:asciiTheme="majorHAnsi" w:hAnsiTheme="majorHAnsi"/>
    </w:rPr>
  </w:style>
  <w:style w:type="paragraph" w:customStyle="1" w:styleId="moregranularsteps">
    <w:name w:val="more granular steps"/>
    <w:basedOn w:val="Normal"/>
    <w:link w:val="moregranularstepsChar"/>
    <w:rsid w:val="006F21E1"/>
    <w:pPr>
      <w:numPr>
        <w:ilvl w:val="2"/>
        <w:numId w:val="2"/>
      </w:numPr>
      <w:spacing w:after="120"/>
      <w:ind w:left="2059" w:right="144" w:hanging="187"/>
    </w:pPr>
    <w:rPr>
      <w:color w:val="000000"/>
    </w:rPr>
  </w:style>
  <w:style w:type="character" w:customStyle="1" w:styleId="BulletIndentIndentChar">
    <w:name w:val="Bullet Indent Indent Char"/>
    <w:basedOn w:val="BulletIndentChar"/>
    <w:link w:val="BulletIndentIndent"/>
    <w:rsid w:val="00B24810"/>
    <w:rPr>
      <w:rFonts w:asciiTheme="majorHAnsi" w:hAnsiTheme="majorHAnsi"/>
    </w:rPr>
  </w:style>
  <w:style w:type="paragraph" w:customStyle="1" w:styleId="NotesCourse">
    <w:name w:val="Notes_Course"/>
    <w:basedOn w:val="Normal"/>
    <w:rsid w:val="006F21E1"/>
    <w:pPr>
      <w:spacing w:after="120" w:line="240" w:lineRule="auto"/>
      <w:ind w:left="144" w:right="144"/>
    </w:pPr>
    <w:rPr>
      <w:rFonts w:ascii="Segoe UI" w:eastAsia="Calibri" w:hAnsi="Segoe UI" w:cs="Times New Roman"/>
      <w:sz w:val="18"/>
      <w:szCs w:val="23"/>
    </w:rPr>
  </w:style>
  <w:style w:type="character" w:customStyle="1" w:styleId="moregranularstepsChar">
    <w:name w:val="more granular steps Char"/>
    <w:basedOn w:val="DefaultParagraphFont"/>
    <w:link w:val="moregranularsteps"/>
    <w:rsid w:val="006F21E1"/>
    <w:rPr>
      <w:rFonts w:asciiTheme="majorHAnsi" w:hAnsiTheme="majorHAnsi"/>
      <w:color w:val="000000"/>
    </w:rPr>
  </w:style>
  <w:style w:type="table" w:customStyle="1" w:styleId="TableGrid1">
    <w:name w:val="Table Grid1"/>
    <w:basedOn w:val="TableNormal"/>
    <w:next w:val="TableGrid"/>
    <w:uiPriority w:val="59"/>
    <w:rsid w:val="006F21E1"/>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59"/>
    <w:rsid w:val="006F2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6F21E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6F21E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rsid w:val="00AD36E0"/>
    <w:pPr>
      <w:spacing w:line="240" w:lineRule="auto"/>
      <w:jc w:val="center"/>
    </w:pPr>
    <w:rPr>
      <w:bCs/>
      <w:color w:val="1F497D" w:themeColor="text2"/>
      <w:sz w:val="18"/>
      <w:szCs w:val="18"/>
    </w:rPr>
  </w:style>
  <w:style w:type="paragraph" w:styleId="Header">
    <w:name w:val="header"/>
    <w:basedOn w:val="Normal"/>
    <w:link w:val="HeaderChar"/>
    <w:uiPriority w:val="99"/>
    <w:unhideWhenUsed/>
    <w:rsid w:val="006F2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1E1"/>
    <w:rPr>
      <w:rFonts w:asciiTheme="majorHAnsi" w:hAnsiTheme="majorHAnsi"/>
    </w:rPr>
  </w:style>
  <w:style w:type="paragraph" w:styleId="Footer">
    <w:name w:val="footer"/>
    <w:basedOn w:val="Normal"/>
    <w:link w:val="FooterChar"/>
    <w:uiPriority w:val="99"/>
    <w:unhideWhenUsed/>
    <w:rsid w:val="006F2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1E1"/>
    <w:rPr>
      <w:rFonts w:asciiTheme="majorHAnsi" w:hAnsiTheme="majorHAnsi"/>
    </w:rPr>
  </w:style>
  <w:style w:type="paragraph" w:styleId="TOC1">
    <w:name w:val="toc 1"/>
    <w:basedOn w:val="Normal"/>
    <w:next w:val="Normal"/>
    <w:autoRedefine/>
    <w:uiPriority w:val="39"/>
    <w:unhideWhenUsed/>
    <w:rsid w:val="00B24810"/>
    <w:pPr>
      <w:spacing w:before="120" w:after="0"/>
    </w:pPr>
    <w:rPr>
      <w:rFonts w:asciiTheme="minorHAnsi" w:hAnsiTheme="minorHAnsi"/>
      <w:b/>
      <w:sz w:val="24"/>
      <w:szCs w:val="24"/>
    </w:rPr>
  </w:style>
  <w:style w:type="paragraph" w:styleId="TOC2">
    <w:name w:val="toc 2"/>
    <w:basedOn w:val="Normal"/>
    <w:next w:val="Normal"/>
    <w:autoRedefine/>
    <w:uiPriority w:val="39"/>
    <w:unhideWhenUsed/>
    <w:rsid w:val="00B24810"/>
    <w:pPr>
      <w:spacing w:after="0"/>
      <w:ind w:left="220"/>
    </w:pPr>
    <w:rPr>
      <w:rFonts w:asciiTheme="minorHAnsi" w:hAnsiTheme="minorHAnsi"/>
      <w:b/>
    </w:rPr>
  </w:style>
  <w:style w:type="paragraph" w:styleId="TOC3">
    <w:name w:val="toc 3"/>
    <w:basedOn w:val="Normal"/>
    <w:next w:val="Normal"/>
    <w:autoRedefine/>
    <w:uiPriority w:val="39"/>
    <w:unhideWhenUsed/>
    <w:rsid w:val="00B24810"/>
    <w:pPr>
      <w:spacing w:after="0"/>
      <w:ind w:left="440"/>
    </w:pPr>
    <w:rPr>
      <w:rFonts w:asciiTheme="minorHAnsi" w:hAnsiTheme="minorHAnsi"/>
    </w:rPr>
  </w:style>
  <w:style w:type="character" w:styleId="Hyperlink">
    <w:name w:val="Hyperlink"/>
    <w:basedOn w:val="DefaultParagraphFont"/>
    <w:uiPriority w:val="99"/>
    <w:unhideWhenUsed/>
    <w:rsid w:val="00B24810"/>
    <w:rPr>
      <w:color w:val="0000FF" w:themeColor="hyperlink"/>
      <w:u w:val="single"/>
    </w:rPr>
  </w:style>
  <w:style w:type="paragraph" w:styleId="ListParagraph">
    <w:name w:val="List Paragraph"/>
    <w:basedOn w:val="Normal"/>
    <w:link w:val="ListParagraphChar"/>
    <w:uiPriority w:val="34"/>
    <w:qFormat/>
    <w:rsid w:val="002C0A2B"/>
    <w:pPr>
      <w:ind w:left="1440"/>
      <w:contextualSpacing/>
    </w:pPr>
    <w:rPr>
      <w:noProof/>
    </w:rPr>
  </w:style>
  <w:style w:type="paragraph" w:customStyle="1" w:styleId="Code">
    <w:name w:val="Code"/>
    <w:basedOn w:val="Normal"/>
    <w:link w:val="CodeChar"/>
    <w:rsid w:val="00CE4EB6"/>
    <w:pPr>
      <w:shd w:val="clear" w:color="auto" w:fill="D9D9D9" w:themeFill="background1" w:themeFillShade="D9"/>
      <w:ind w:left="1440"/>
    </w:pPr>
    <w:rPr>
      <w:rFonts w:ascii="Consolas" w:hAnsi="Consolas" w:cs="Consolas"/>
    </w:rPr>
  </w:style>
  <w:style w:type="character" w:customStyle="1" w:styleId="CodeChar">
    <w:name w:val="Code Char"/>
    <w:basedOn w:val="DefaultParagraphFont"/>
    <w:link w:val="Code"/>
    <w:rsid w:val="00CE4EB6"/>
    <w:rPr>
      <w:rFonts w:ascii="Consolas" w:hAnsi="Consolas" w:cs="Consolas"/>
      <w:shd w:val="clear" w:color="auto" w:fill="D9D9D9" w:themeFill="background1" w:themeFillShade="D9"/>
    </w:rPr>
  </w:style>
  <w:style w:type="character" w:styleId="CommentReference">
    <w:name w:val="annotation reference"/>
    <w:basedOn w:val="DefaultParagraphFont"/>
    <w:uiPriority w:val="99"/>
    <w:semiHidden/>
    <w:unhideWhenUsed/>
    <w:rsid w:val="00361B37"/>
    <w:rPr>
      <w:sz w:val="16"/>
      <w:szCs w:val="16"/>
    </w:rPr>
  </w:style>
  <w:style w:type="paragraph" w:styleId="CommentText">
    <w:name w:val="annotation text"/>
    <w:basedOn w:val="Normal"/>
    <w:link w:val="CommentTextChar"/>
    <w:uiPriority w:val="99"/>
    <w:unhideWhenUsed/>
    <w:rsid w:val="00361B37"/>
    <w:pPr>
      <w:spacing w:line="240" w:lineRule="auto"/>
    </w:pPr>
    <w:rPr>
      <w:sz w:val="20"/>
      <w:szCs w:val="20"/>
    </w:rPr>
  </w:style>
  <w:style w:type="character" w:customStyle="1" w:styleId="CommentTextChar">
    <w:name w:val="Comment Text Char"/>
    <w:basedOn w:val="DefaultParagraphFont"/>
    <w:link w:val="CommentText"/>
    <w:uiPriority w:val="99"/>
    <w:rsid w:val="00361B37"/>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61B37"/>
    <w:rPr>
      <w:b/>
      <w:bCs/>
    </w:rPr>
  </w:style>
  <w:style w:type="character" w:customStyle="1" w:styleId="CommentSubjectChar">
    <w:name w:val="Comment Subject Char"/>
    <w:basedOn w:val="CommentTextChar"/>
    <w:link w:val="CommentSubject"/>
    <w:uiPriority w:val="99"/>
    <w:semiHidden/>
    <w:rsid w:val="00361B37"/>
    <w:rPr>
      <w:rFonts w:asciiTheme="majorHAnsi" w:hAnsiTheme="majorHAnsi"/>
      <w:b/>
      <w:bCs/>
      <w:sz w:val="20"/>
      <w:szCs w:val="20"/>
    </w:rPr>
  </w:style>
  <w:style w:type="paragraph" w:customStyle="1" w:styleId="IndentedListParagraph">
    <w:name w:val="Indented List Paragraph"/>
    <w:basedOn w:val="ListParagraph"/>
    <w:link w:val="IndentedListParagraphChar"/>
    <w:rsid w:val="00F74FE9"/>
    <w:pPr>
      <w:tabs>
        <w:tab w:val="left" w:pos="1440"/>
      </w:tabs>
    </w:pPr>
  </w:style>
  <w:style w:type="character" w:customStyle="1" w:styleId="ListParagraphChar">
    <w:name w:val="List Paragraph Char"/>
    <w:basedOn w:val="DefaultParagraphFont"/>
    <w:link w:val="ListParagraph"/>
    <w:uiPriority w:val="34"/>
    <w:rsid w:val="002C0A2B"/>
    <w:rPr>
      <w:rFonts w:asciiTheme="majorHAnsi" w:hAnsiTheme="majorHAnsi"/>
      <w:noProof/>
    </w:rPr>
  </w:style>
  <w:style w:type="character" w:customStyle="1" w:styleId="IndentedListParagraphChar">
    <w:name w:val="Indented List Paragraph Char"/>
    <w:basedOn w:val="ListParagraphChar"/>
    <w:link w:val="IndentedListParagraph"/>
    <w:rsid w:val="00F74FE9"/>
    <w:rPr>
      <w:rFonts w:asciiTheme="majorHAnsi" w:hAnsiTheme="majorHAnsi"/>
      <w:noProof/>
    </w:rPr>
  </w:style>
  <w:style w:type="paragraph" w:styleId="Revision">
    <w:name w:val="Revision"/>
    <w:hidden/>
    <w:uiPriority w:val="99"/>
    <w:semiHidden/>
    <w:rsid w:val="006576A5"/>
    <w:pPr>
      <w:spacing w:after="0" w:line="240" w:lineRule="auto"/>
    </w:pPr>
    <w:rPr>
      <w:rFonts w:asciiTheme="majorHAnsi" w:hAnsiTheme="majorHAnsi"/>
    </w:rPr>
  </w:style>
  <w:style w:type="paragraph" w:styleId="NoSpacing">
    <w:name w:val="No Spacing"/>
    <w:uiPriority w:val="1"/>
    <w:rsid w:val="00E661F3"/>
    <w:pPr>
      <w:spacing w:after="0" w:line="240" w:lineRule="auto"/>
    </w:pPr>
    <w:rPr>
      <w:rFonts w:asciiTheme="majorHAnsi" w:hAnsiTheme="majorHAnsi"/>
    </w:rPr>
  </w:style>
  <w:style w:type="character" w:styleId="FollowedHyperlink">
    <w:name w:val="FollowedHyperlink"/>
    <w:basedOn w:val="DefaultParagraphFont"/>
    <w:uiPriority w:val="99"/>
    <w:semiHidden/>
    <w:unhideWhenUsed/>
    <w:rsid w:val="00E661F3"/>
    <w:rPr>
      <w:color w:val="800080" w:themeColor="followedHyperlink"/>
      <w:u w:val="single"/>
    </w:rPr>
  </w:style>
  <w:style w:type="paragraph" w:customStyle="1" w:styleId="LabTitle">
    <w:name w:val="Lab Title"/>
    <w:basedOn w:val="Heading2"/>
    <w:link w:val="LabTitleChar"/>
    <w:qFormat/>
    <w:rsid w:val="00B00779"/>
  </w:style>
  <w:style w:type="paragraph" w:customStyle="1" w:styleId="IgnoredText">
    <w:name w:val="Ignored Text"/>
    <w:basedOn w:val="Heading3"/>
    <w:link w:val="IgnoredTextChar"/>
    <w:qFormat/>
    <w:rsid w:val="003044E0"/>
    <w:rPr>
      <w:b w:val="0"/>
      <w:color w:val="808080" w:themeColor="background1" w:themeShade="80"/>
      <w:sz w:val="22"/>
    </w:rPr>
  </w:style>
  <w:style w:type="character" w:customStyle="1" w:styleId="LabTitleChar">
    <w:name w:val="Lab Title Char"/>
    <w:basedOn w:val="DefaultParagraphFont"/>
    <w:link w:val="LabTitle"/>
    <w:rsid w:val="00B00779"/>
    <w:rPr>
      <w:rFonts w:ascii="Segoe UI" w:eastAsia="MS Mincho" w:hAnsi="Segoe UI" w:cs="Arial"/>
      <w:bCs/>
      <w:color w:val="4F81BD" w:themeColor="accent1"/>
      <w:sz w:val="40"/>
      <w:szCs w:val="40"/>
    </w:rPr>
  </w:style>
  <w:style w:type="paragraph" w:customStyle="1" w:styleId="TaskHeading">
    <w:name w:val="Task Heading"/>
    <w:basedOn w:val="Heading4"/>
    <w:link w:val="TaskHeadingChar"/>
    <w:qFormat/>
    <w:rsid w:val="00B00779"/>
  </w:style>
  <w:style w:type="character" w:customStyle="1" w:styleId="IgnoredTextChar">
    <w:name w:val="Ignored Text Char"/>
    <w:basedOn w:val="Heading3Char"/>
    <w:link w:val="IgnoredText"/>
    <w:rsid w:val="003044E0"/>
    <w:rPr>
      <w:rFonts w:ascii="Segoe UI" w:eastAsia="Calibri" w:hAnsi="Segoe UI" w:cs="Segoe UI"/>
      <w:b w:val="0"/>
      <w:bCs/>
      <w:color w:val="808080" w:themeColor="background1" w:themeShade="80"/>
      <w:sz w:val="32"/>
      <w:szCs w:val="32"/>
    </w:rPr>
  </w:style>
  <w:style w:type="paragraph" w:customStyle="1" w:styleId="TaskName">
    <w:name w:val="Task Name"/>
    <w:basedOn w:val="TaskDetail"/>
    <w:link w:val="TaskNameChar"/>
    <w:qFormat/>
    <w:rsid w:val="003044E0"/>
    <w:pPr>
      <w:numPr>
        <w:numId w:val="10"/>
      </w:numPr>
    </w:pPr>
    <w:rPr>
      <w:b/>
    </w:rPr>
  </w:style>
  <w:style w:type="character" w:customStyle="1" w:styleId="TaskHeadingChar">
    <w:name w:val="Task Heading Char"/>
    <w:basedOn w:val="Heading4Char"/>
    <w:link w:val="TaskHeading"/>
    <w:rsid w:val="00B00779"/>
    <w:rPr>
      <w:rFonts w:ascii="Segoe UI" w:eastAsia="Calibri" w:hAnsi="Segoe UI" w:cs="Times New Roman"/>
      <w:b/>
      <w:sz w:val="28"/>
      <w:szCs w:val="32"/>
    </w:rPr>
  </w:style>
  <w:style w:type="paragraph" w:customStyle="1" w:styleId="TaskDetail">
    <w:name w:val="Task Detail"/>
    <w:basedOn w:val="Granularsteps"/>
    <w:link w:val="TaskDetailChar"/>
    <w:qFormat/>
    <w:rsid w:val="003044E0"/>
    <w:pPr>
      <w:numPr>
        <w:ilvl w:val="0"/>
        <w:numId w:val="0"/>
      </w:numPr>
      <w:ind w:left="1350"/>
    </w:pPr>
  </w:style>
  <w:style w:type="character" w:customStyle="1" w:styleId="TaskNameChar">
    <w:name w:val="Task Name Char"/>
    <w:basedOn w:val="TaskHeadingChar"/>
    <w:link w:val="TaskName"/>
    <w:rsid w:val="003044E0"/>
    <w:rPr>
      <w:rFonts w:asciiTheme="majorHAnsi" w:eastAsia="Calibri" w:hAnsiTheme="majorHAnsi" w:cs="Times New Roman"/>
      <w:b/>
      <w:color w:val="000000"/>
      <w:sz w:val="28"/>
      <w:szCs w:val="32"/>
    </w:rPr>
  </w:style>
  <w:style w:type="paragraph" w:customStyle="1" w:styleId="ExerciseScenerio">
    <w:name w:val="Exercise Scenerio"/>
    <w:basedOn w:val="Normal"/>
    <w:link w:val="ExerciseScenerioChar"/>
    <w:qFormat/>
    <w:rsid w:val="00B00779"/>
  </w:style>
  <w:style w:type="character" w:customStyle="1" w:styleId="TaskDetailChar">
    <w:name w:val="Task Detail Char"/>
    <w:basedOn w:val="TaskNameChar"/>
    <w:link w:val="TaskDetail"/>
    <w:rsid w:val="003044E0"/>
    <w:rPr>
      <w:rFonts w:asciiTheme="majorHAnsi" w:eastAsia="Calibri" w:hAnsiTheme="majorHAnsi" w:cs="Times New Roman"/>
      <w:b w:val="0"/>
      <w:color w:val="000000"/>
      <w:sz w:val="28"/>
      <w:szCs w:val="32"/>
    </w:rPr>
  </w:style>
  <w:style w:type="paragraph" w:customStyle="1" w:styleId="Note">
    <w:name w:val="Note"/>
    <w:basedOn w:val="Normal"/>
    <w:link w:val="NoteChar"/>
    <w:qFormat/>
    <w:rsid w:val="00B00779"/>
  </w:style>
  <w:style w:type="character" w:customStyle="1" w:styleId="ExerciseScenerioChar">
    <w:name w:val="Exercise Scenerio Char"/>
    <w:basedOn w:val="DefaultParagraphFont"/>
    <w:link w:val="ExerciseScenerio"/>
    <w:rsid w:val="00B00779"/>
    <w:rPr>
      <w:rFonts w:asciiTheme="majorHAnsi" w:hAnsiTheme="majorHAnsi"/>
    </w:rPr>
  </w:style>
  <w:style w:type="paragraph" w:customStyle="1" w:styleId="Alert">
    <w:name w:val="Alert"/>
    <w:basedOn w:val="Granularsteps"/>
    <w:link w:val="AlertChar"/>
    <w:qFormat/>
    <w:rsid w:val="00F10FBA"/>
    <w:pPr>
      <w:numPr>
        <w:ilvl w:val="0"/>
        <w:numId w:val="0"/>
      </w:numPr>
      <w:pBdr>
        <w:top w:val="single" w:sz="4" w:space="1" w:color="auto" w:shadow="1"/>
        <w:left w:val="single" w:sz="4" w:space="4" w:color="auto" w:shadow="1"/>
        <w:bottom w:val="single" w:sz="4" w:space="1" w:color="auto" w:shadow="1"/>
        <w:right w:val="single" w:sz="4" w:space="4" w:color="auto" w:shadow="1"/>
      </w:pBdr>
      <w:shd w:val="clear" w:color="auto" w:fill="FFCC66"/>
      <w:ind w:left="1440" w:right="0"/>
    </w:pPr>
  </w:style>
  <w:style w:type="character" w:customStyle="1" w:styleId="NoteChar">
    <w:name w:val="Note Char"/>
    <w:basedOn w:val="High-levelstepsChar"/>
    <w:link w:val="Note"/>
    <w:rsid w:val="00B00779"/>
    <w:rPr>
      <w:rFonts w:asciiTheme="majorHAnsi" w:hAnsiTheme="majorHAnsi"/>
      <w:b w:val="0"/>
      <w:color w:val="000000"/>
    </w:rPr>
  </w:style>
  <w:style w:type="paragraph" w:customStyle="1" w:styleId="CompletionMessage">
    <w:name w:val="Completion Message"/>
    <w:basedOn w:val="Normal"/>
    <w:link w:val="CompletionMessageChar"/>
    <w:qFormat/>
    <w:rsid w:val="00B00779"/>
    <w:rPr>
      <w:i/>
      <w:sz w:val="24"/>
    </w:rPr>
  </w:style>
  <w:style w:type="character" w:customStyle="1" w:styleId="AlertChar">
    <w:name w:val="Alert Char"/>
    <w:basedOn w:val="NoteChar"/>
    <w:link w:val="Alert"/>
    <w:rsid w:val="00F10FBA"/>
    <w:rPr>
      <w:rFonts w:asciiTheme="majorHAnsi" w:hAnsiTheme="majorHAnsi"/>
      <w:b w:val="0"/>
      <w:color w:val="000000"/>
      <w:shd w:val="clear" w:color="auto" w:fill="FFCC66"/>
    </w:rPr>
  </w:style>
  <w:style w:type="paragraph" w:customStyle="1" w:styleId="Idea">
    <w:name w:val="Idea"/>
    <w:basedOn w:val="Normal"/>
    <w:link w:val="IdeaChar"/>
    <w:qFormat/>
    <w:rsid w:val="00F10FBA"/>
    <w:pPr>
      <w:pBdr>
        <w:top w:val="single" w:sz="4" w:space="1" w:color="000000" w:themeColor="text1" w:shadow="1"/>
        <w:left w:val="single" w:sz="4" w:space="4" w:color="000000" w:themeColor="text1" w:shadow="1"/>
        <w:bottom w:val="single" w:sz="4" w:space="1" w:color="000000" w:themeColor="text1" w:shadow="1"/>
        <w:right w:val="single" w:sz="4" w:space="4" w:color="000000" w:themeColor="text1" w:shadow="1"/>
      </w:pBdr>
      <w:shd w:val="clear" w:color="auto" w:fill="DBE5F1" w:themeFill="accent1" w:themeFillTint="33"/>
      <w:ind w:left="1440"/>
    </w:pPr>
    <w:rPr>
      <w:rFonts w:ascii="Segoe UI" w:eastAsia="Calibri" w:hAnsi="Segoe UI" w:cs="Times New Roman"/>
      <w:szCs w:val="23"/>
      <w14:textOutline w14:w="9525" w14:cap="rnd" w14:cmpd="sng" w14:algn="ctr">
        <w14:noFill/>
        <w14:prstDash w14:val="solid"/>
        <w14:bevel/>
      </w14:textOutline>
    </w:rPr>
  </w:style>
  <w:style w:type="character" w:customStyle="1" w:styleId="CompletionMessageChar">
    <w:name w:val="Completion Message Char"/>
    <w:basedOn w:val="DefaultParagraphFont"/>
    <w:link w:val="CompletionMessage"/>
    <w:rsid w:val="00B00779"/>
    <w:rPr>
      <w:rFonts w:asciiTheme="majorHAnsi" w:hAnsiTheme="majorHAnsi"/>
      <w:i/>
      <w:sz w:val="24"/>
    </w:rPr>
  </w:style>
  <w:style w:type="paragraph" w:customStyle="1" w:styleId="ExerciseHeading">
    <w:name w:val="Exercise Heading"/>
    <w:basedOn w:val="Heading3"/>
    <w:link w:val="ExerciseHeadingChar"/>
    <w:qFormat/>
    <w:rsid w:val="003044E0"/>
  </w:style>
  <w:style w:type="character" w:customStyle="1" w:styleId="IdeaChar">
    <w:name w:val="Idea Char"/>
    <w:basedOn w:val="DefaultParagraphFont"/>
    <w:link w:val="Idea"/>
    <w:rsid w:val="00F10FBA"/>
    <w:rPr>
      <w:rFonts w:ascii="Segoe UI" w:eastAsia="Calibri" w:hAnsi="Segoe UI" w:cs="Times New Roman"/>
      <w:szCs w:val="23"/>
      <w:shd w:val="clear" w:color="auto" w:fill="DBE5F1" w:themeFill="accent1" w:themeFillTint="33"/>
      <w14:textOutline w14:w="9525" w14:cap="rnd" w14:cmpd="sng" w14:algn="ctr">
        <w14:noFill/>
        <w14:prstDash w14:val="solid"/>
        <w14:bevel/>
      </w14:textOutline>
    </w:rPr>
  </w:style>
  <w:style w:type="character" w:customStyle="1" w:styleId="ExerciseHeadingChar">
    <w:name w:val="Exercise Heading Char"/>
    <w:basedOn w:val="Heading3Char"/>
    <w:link w:val="ExerciseHeading"/>
    <w:rsid w:val="003044E0"/>
    <w:rPr>
      <w:rFonts w:ascii="Segoe UI" w:eastAsia="Calibri" w:hAnsi="Segoe UI" w:cs="Segoe UI"/>
      <w:b/>
      <w:bCs/>
      <w:color w:val="000000" w:themeColor="text1"/>
      <w:sz w:val="32"/>
      <w:szCs w:val="32"/>
    </w:rPr>
  </w:style>
  <w:style w:type="paragraph" w:styleId="DocumentMap">
    <w:name w:val="Document Map"/>
    <w:basedOn w:val="Normal"/>
    <w:link w:val="DocumentMapChar"/>
    <w:uiPriority w:val="99"/>
    <w:semiHidden/>
    <w:unhideWhenUsed/>
    <w:rsid w:val="00F26FF9"/>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26FF9"/>
    <w:rPr>
      <w:rFonts w:ascii="Times New Roman" w:hAnsi="Times New Roman" w:cs="Times New Roman"/>
      <w:sz w:val="24"/>
      <w:szCs w:val="24"/>
    </w:rPr>
  </w:style>
  <w:style w:type="paragraph" w:styleId="TOC4">
    <w:name w:val="toc 4"/>
    <w:basedOn w:val="Normal"/>
    <w:next w:val="Normal"/>
    <w:autoRedefine/>
    <w:uiPriority w:val="39"/>
    <w:semiHidden/>
    <w:unhideWhenUsed/>
    <w:rsid w:val="00504ABF"/>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504ABF"/>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504ABF"/>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504ABF"/>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504ABF"/>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504ABF"/>
    <w:pPr>
      <w:spacing w:after="0"/>
      <w:ind w:left="1760"/>
    </w:pPr>
    <w:rPr>
      <w:rFonts w:asciiTheme="minorHAnsi" w:hAnsiTheme="minorHAnsi"/>
      <w:sz w:val="20"/>
      <w:szCs w:val="20"/>
    </w:rPr>
  </w:style>
  <w:style w:type="paragraph" w:customStyle="1" w:styleId="paragraph">
    <w:name w:val="paragraph"/>
    <w:basedOn w:val="Normal"/>
    <w:rsid w:val="004869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48690C"/>
  </w:style>
  <w:style w:type="character" w:customStyle="1" w:styleId="eop">
    <w:name w:val="eop"/>
    <w:basedOn w:val="DefaultParagraphFont"/>
    <w:rsid w:val="0048690C"/>
  </w:style>
  <w:style w:type="character" w:customStyle="1" w:styleId="spellingerror">
    <w:name w:val="spellingerror"/>
    <w:basedOn w:val="DefaultParagraphFont"/>
    <w:rsid w:val="0048690C"/>
  </w:style>
  <w:style w:type="paragraph" w:customStyle="1" w:styleId="code-line">
    <w:name w:val="code-line"/>
    <w:basedOn w:val="Normal"/>
    <w:rsid w:val="00D279B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279B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B79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7138">
      <w:bodyDiv w:val="1"/>
      <w:marLeft w:val="0"/>
      <w:marRight w:val="0"/>
      <w:marTop w:val="0"/>
      <w:marBottom w:val="0"/>
      <w:divBdr>
        <w:top w:val="none" w:sz="0" w:space="0" w:color="auto"/>
        <w:left w:val="none" w:sz="0" w:space="0" w:color="auto"/>
        <w:bottom w:val="none" w:sz="0" w:space="0" w:color="auto"/>
        <w:right w:val="none" w:sz="0" w:space="0" w:color="auto"/>
      </w:divBdr>
      <w:divsChild>
        <w:div w:id="1592853425">
          <w:marLeft w:val="0"/>
          <w:marRight w:val="0"/>
          <w:marTop w:val="0"/>
          <w:marBottom w:val="0"/>
          <w:divBdr>
            <w:top w:val="none" w:sz="0" w:space="0" w:color="auto"/>
            <w:left w:val="none" w:sz="0" w:space="0" w:color="auto"/>
            <w:bottom w:val="none" w:sz="0" w:space="0" w:color="auto"/>
            <w:right w:val="none" w:sz="0" w:space="0" w:color="auto"/>
          </w:divBdr>
          <w:divsChild>
            <w:div w:id="1881160116">
              <w:marLeft w:val="0"/>
              <w:marRight w:val="0"/>
              <w:marTop w:val="0"/>
              <w:marBottom w:val="0"/>
              <w:divBdr>
                <w:top w:val="none" w:sz="0" w:space="0" w:color="auto"/>
                <w:left w:val="none" w:sz="0" w:space="0" w:color="auto"/>
                <w:bottom w:val="none" w:sz="0" w:space="0" w:color="auto"/>
                <w:right w:val="none" w:sz="0" w:space="0" w:color="auto"/>
              </w:divBdr>
            </w:div>
          </w:divsChild>
        </w:div>
        <w:div w:id="1127819657">
          <w:marLeft w:val="0"/>
          <w:marRight w:val="0"/>
          <w:marTop w:val="0"/>
          <w:marBottom w:val="0"/>
          <w:divBdr>
            <w:top w:val="none" w:sz="0" w:space="0" w:color="auto"/>
            <w:left w:val="none" w:sz="0" w:space="0" w:color="auto"/>
            <w:bottom w:val="none" w:sz="0" w:space="0" w:color="auto"/>
            <w:right w:val="none" w:sz="0" w:space="0" w:color="auto"/>
          </w:divBdr>
          <w:divsChild>
            <w:div w:id="491995004">
              <w:marLeft w:val="0"/>
              <w:marRight w:val="0"/>
              <w:marTop w:val="0"/>
              <w:marBottom w:val="0"/>
              <w:divBdr>
                <w:top w:val="none" w:sz="0" w:space="0" w:color="auto"/>
                <w:left w:val="none" w:sz="0" w:space="0" w:color="auto"/>
                <w:bottom w:val="none" w:sz="0" w:space="0" w:color="auto"/>
                <w:right w:val="none" w:sz="0" w:space="0" w:color="auto"/>
              </w:divBdr>
            </w:div>
            <w:div w:id="283122226">
              <w:marLeft w:val="0"/>
              <w:marRight w:val="0"/>
              <w:marTop w:val="0"/>
              <w:marBottom w:val="0"/>
              <w:divBdr>
                <w:top w:val="none" w:sz="0" w:space="0" w:color="auto"/>
                <w:left w:val="none" w:sz="0" w:space="0" w:color="auto"/>
                <w:bottom w:val="none" w:sz="0" w:space="0" w:color="auto"/>
                <w:right w:val="none" w:sz="0" w:space="0" w:color="auto"/>
              </w:divBdr>
            </w:div>
            <w:div w:id="1570073376">
              <w:marLeft w:val="0"/>
              <w:marRight w:val="0"/>
              <w:marTop w:val="0"/>
              <w:marBottom w:val="0"/>
              <w:divBdr>
                <w:top w:val="none" w:sz="0" w:space="0" w:color="auto"/>
                <w:left w:val="none" w:sz="0" w:space="0" w:color="auto"/>
                <w:bottom w:val="none" w:sz="0" w:space="0" w:color="auto"/>
                <w:right w:val="none" w:sz="0" w:space="0" w:color="auto"/>
              </w:divBdr>
            </w:div>
          </w:divsChild>
        </w:div>
        <w:div w:id="1878201698">
          <w:marLeft w:val="0"/>
          <w:marRight w:val="0"/>
          <w:marTop w:val="0"/>
          <w:marBottom w:val="0"/>
          <w:divBdr>
            <w:top w:val="none" w:sz="0" w:space="0" w:color="auto"/>
            <w:left w:val="none" w:sz="0" w:space="0" w:color="auto"/>
            <w:bottom w:val="none" w:sz="0" w:space="0" w:color="auto"/>
            <w:right w:val="none" w:sz="0" w:space="0" w:color="auto"/>
          </w:divBdr>
          <w:divsChild>
            <w:div w:id="1972057995">
              <w:marLeft w:val="0"/>
              <w:marRight w:val="0"/>
              <w:marTop w:val="0"/>
              <w:marBottom w:val="0"/>
              <w:divBdr>
                <w:top w:val="none" w:sz="0" w:space="0" w:color="auto"/>
                <w:left w:val="none" w:sz="0" w:space="0" w:color="auto"/>
                <w:bottom w:val="none" w:sz="0" w:space="0" w:color="auto"/>
                <w:right w:val="none" w:sz="0" w:space="0" w:color="auto"/>
              </w:divBdr>
            </w:div>
            <w:div w:id="1583443353">
              <w:marLeft w:val="0"/>
              <w:marRight w:val="0"/>
              <w:marTop w:val="0"/>
              <w:marBottom w:val="0"/>
              <w:divBdr>
                <w:top w:val="none" w:sz="0" w:space="0" w:color="auto"/>
                <w:left w:val="none" w:sz="0" w:space="0" w:color="auto"/>
                <w:bottom w:val="none" w:sz="0" w:space="0" w:color="auto"/>
                <w:right w:val="none" w:sz="0" w:space="0" w:color="auto"/>
              </w:divBdr>
            </w:div>
            <w:div w:id="505705587">
              <w:marLeft w:val="0"/>
              <w:marRight w:val="0"/>
              <w:marTop w:val="0"/>
              <w:marBottom w:val="0"/>
              <w:divBdr>
                <w:top w:val="none" w:sz="0" w:space="0" w:color="auto"/>
                <w:left w:val="none" w:sz="0" w:space="0" w:color="auto"/>
                <w:bottom w:val="none" w:sz="0" w:space="0" w:color="auto"/>
                <w:right w:val="none" w:sz="0" w:space="0" w:color="auto"/>
              </w:divBdr>
            </w:div>
            <w:div w:id="2066220525">
              <w:marLeft w:val="0"/>
              <w:marRight w:val="0"/>
              <w:marTop w:val="0"/>
              <w:marBottom w:val="0"/>
              <w:divBdr>
                <w:top w:val="none" w:sz="0" w:space="0" w:color="auto"/>
                <w:left w:val="none" w:sz="0" w:space="0" w:color="auto"/>
                <w:bottom w:val="none" w:sz="0" w:space="0" w:color="auto"/>
                <w:right w:val="none" w:sz="0" w:space="0" w:color="auto"/>
              </w:divBdr>
            </w:div>
          </w:divsChild>
        </w:div>
        <w:div w:id="1414626126">
          <w:marLeft w:val="0"/>
          <w:marRight w:val="0"/>
          <w:marTop w:val="0"/>
          <w:marBottom w:val="0"/>
          <w:divBdr>
            <w:top w:val="none" w:sz="0" w:space="0" w:color="auto"/>
            <w:left w:val="none" w:sz="0" w:space="0" w:color="auto"/>
            <w:bottom w:val="none" w:sz="0" w:space="0" w:color="auto"/>
            <w:right w:val="none" w:sz="0" w:space="0" w:color="auto"/>
          </w:divBdr>
        </w:div>
      </w:divsChild>
    </w:div>
    <w:div w:id="197352548">
      <w:bodyDiv w:val="1"/>
      <w:marLeft w:val="0"/>
      <w:marRight w:val="0"/>
      <w:marTop w:val="0"/>
      <w:marBottom w:val="0"/>
      <w:divBdr>
        <w:top w:val="none" w:sz="0" w:space="0" w:color="auto"/>
        <w:left w:val="none" w:sz="0" w:space="0" w:color="auto"/>
        <w:bottom w:val="none" w:sz="0" w:space="0" w:color="auto"/>
        <w:right w:val="none" w:sz="0" w:space="0" w:color="auto"/>
      </w:divBdr>
      <w:divsChild>
        <w:div w:id="1569219071">
          <w:marLeft w:val="0"/>
          <w:marRight w:val="0"/>
          <w:marTop w:val="0"/>
          <w:marBottom w:val="0"/>
          <w:divBdr>
            <w:top w:val="none" w:sz="0" w:space="0" w:color="auto"/>
            <w:left w:val="none" w:sz="0" w:space="0" w:color="auto"/>
            <w:bottom w:val="none" w:sz="0" w:space="0" w:color="auto"/>
            <w:right w:val="none" w:sz="0" w:space="0" w:color="auto"/>
          </w:divBdr>
          <w:divsChild>
            <w:div w:id="17359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5458">
      <w:bodyDiv w:val="1"/>
      <w:marLeft w:val="0"/>
      <w:marRight w:val="0"/>
      <w:marTop w:val="0"/>
      <w:marBottom w:val="0"/>
      <w:divBdr>
        <w:top w:val="none" w:sz="0" w:space="0" w:color="auto"/>
        <w:left w:val="none" w:sz="0" w:space="0" w:color="auto"/>
        <w:bottom w:val="none" w:sz="0" w:space="0" w:color="auto"/>
        <w:right w:val="none" w:sz="0" w:space="0" w:color="auto"/>
      </w:divBdr>
      <w:divsChild>
        <w:div w:id="1182013489">
          <w:marLeft w:val="0"/>
          <w:marRight w:val="0"/>
          <w:marTop w:val="0"/>
          <w:marBottom w:val="0"/>
          <w:divBdr>
            <w:top w:val="none" w:sz="0" w:space="0" w:color="auto"/>
            <w:left w:val="none" w:sz="0" w:space="0" w:color="auto"/>
            <w:bottom w:val="none" w:sz="0" w:space="0" w:color="auto"/>
            <w:right w:val="none" w:sz="0" w:space="0" w:color="auto"/>
          </w:divBdr>
          <w:divsChild>
            <w:div w:id="756680120">
              <w:marLeft w:val="0"/>
              <w:marRight w:val="0"/>
              <w:marTop w:val="0"/>
              <w:marBottom w:val="0"/>
              <w:divBdr>
                <w:top w:val="none" w:sz="0" w:space="0" w:color="auto"/>
                <w:left w:val="none" w:sz="0" w:space="0" w:color="auto"/>
                <w:bottom w:val="none" w:sz="0" w:space="0" w:color="auto"/>
                <w:right w:val="none" w:sz="0" w:space="0" w:color="auto"/>
              </w:divBdr>
            </w:div>
            <w:div w:id="2140149999">
              <w:marLeft w:val="0"/>
              <w:marRight w:val="0"/>
              <w:marTop w:val="0"/>
              <w:marBottom w:val="0"/>
              <w:divBdr>
                <w:top w:val="none" w:sz="0" w:space="0" w:color="auto"/>
                <w:left w:val="none" w:sz="0" w:space="0" w:color="auto"/>
                <w:bottom w:val="none" w:sz="0" w:space="0" w:color="auto"/>
                <w:right w:val="none" w:sz="0" w:space="0" w:color="auto"/>
              </w:divBdr>
            </w:div>
            <w:div w:id="709763144">
              <w:marLeft w:val="0"/>
              <w:marRight w:val="0"/>
              <w:marTop w:val="0"/>
              <w:marBottom w:val="0"/>
              <w:divBdr>
                <w:top w:val="none" w:sz="0" w:space="0" w:color="auto"/>
                <w:left w:val="none" w:sz="0" w:space="0" w:color="auto"/>
                <w:bottom w:val="none" w:sz="0" w:space="0" w:color="auto"/>
                <w:right w:val="none" w:sz="0" w:space="0" w:color="auto"/>
              </w:divBdr>
            </w:div>
            <w:div w:id="1767921340">
              <w:marLeft w:val="0"/>
              <w:marRight w:val="0"/>
              <w:marTop w:val="0"/>
              <w:marBottom w:val="0"/>
              <w:divBdr>
                <w:top w:val="none" w:sz="0" w:space="0" w:color="auto"/>
                <w:left w:val="none" w:sz="0" w:space="0" w:color="auto"/>
                <w:bottom w:val="none" w:sz="0" w:space="0" w:color="auto"/>
                <w:right w:val="none" w:sz="0" w:space="0" w:color="auto"/>
              </w:divBdr>
            </w:div>
            <w:div w:id="249697836">
              <w:marLeft w:val="0"/>
              <w:marRight w:val="0"/>
              <w:marTop w:val="0"/>
              <w:marBottom w:val="0"/>
              <w:divBdr>
                <w:top w:val="none" w:sz="0" w:space="0" w:color="auto"/>
                <w:left w:val="none" w:sz="0" w:space="0" w:color="auto"/>
                <w:bottom w:val="none" w:sz="0" w:space="0" w:color="auto"/>
                <w:right w:val="none" w:sz="0" w:space="0" w:color="auto"/>
              </w:divBdr>
            </w:div>
            <w:div w:id="914322961">
              <w:marLeft w:val="0"/>
              <w:marRight w:val="0"/>
              <w:marTop w:val="0"/>
              <w:marBottom w:val="0"/>
              <w:divBdr>
                <w:top w:val="none" w:sz="0" w:space="0" w:color="auto"/>
                <w:left w:val="none" w:sz="0" w:space="0" w:color="auto"/>
                <w:bottom w:val="none" w:sz="0" w:space="0" w:color="auto"/>
                <w:right w:val="none" w:sz="0" w:space="0" w:color="auto"/>
              </w:divBdr>
            </w:div>
            <w:div w:id="114981043">
              <w:marLeft w:val="0"/>
              <w:marRight w:val="0"/>
              <w:marTop w:val="0"/>
              <w:marBottom w:val="0"/>
              <w:divBdr>
                <w:top w:val="none" w:sz="0" w:space="0" w:color="auto"/>
                <w:left w:val="none" w:sz="0" w:space="0" w:color="auto"/>
                <w:bottom w:val="none" w:sz="0" w:space="0" w:color="auto"/>
                <w:right w:val="none" w:sz="0" w:space="0" w:color="auto"/>
              </w:divBdr>
            </w:div>
            <w:div w:id="680350889">
              <w:marLeft w:val="0"/>
              <w:marRight w:val="0"/>
              <w:marTop w:val="0"/>
              <w:marBottom w:val="0"/>
              <w:divBdr>
                <w:top w:val="none" w:sz="0" w:space="0" w:color="auto"/>
                <w:left w:val="none" w:sz="0" w:space="0" w:color="auto"/>
                <w:bottom w:val="none" w:sz="0" w:space="0" w:color="auto"/>
                <w:right w:val="none" w:sz="0" w:space="0" w:color="auto"/>
              </w:divBdr>
            </w:div>
            <w:div w:id="153881792">
              <w:marLeft w:val="0"/>
              <w:marRight w:val="0"/>
              <w:marTop w:val="0"/>
              <w:marBottom w:val="0"/>
              <w:divBdr>
                <w:top w:val="none" w:sz="0" w:space="0" w:color="auto"/>
                <w:left w:val="none" w:sz="0" w:space="0" w:color="auto"/>
                <w:bottom w:val="none" w:sz="0" w:space="0" w:color="auto"/>
                <w:right w:val="none" w:sz="0" w:space="0" w:color="auto"/>
              </w:divBdr>
            </w:div>
            <w:div w:id="997613088">
              <w:marLeft w:val="0"/>
              <w:marRight w:val="0"/>
              <w:marTop w:val="0"/>
              <w:marBottom w:val="0"/>
              <w:divBdr>
                <w:top w:val="none" w:sz="0" w:space="0" w:color="auto"/>
                <w:left w:val="none" w:sz="0" w:space="0" w:color="auto"/>
                <w:bottom w:val="none" w:sz="0" w:space="0" w:color="auto"/>
                <w:right w:val="none" w:sz="0" w:space="0" w:color="auto"/>
              </w:divBdr>
            </w:div>
            <w:div w:id="103428867">
              <w:marLeft w:val="0"/>
              <w:marRight w:val="0"/>
              <w:marTop w:val="0"/>
              <w:marBottom w:val="0"/>
              <w:divBdr>
                <w:top w:val="none" w:sz="0" w:space="0" w:color="auto"/>
                <w:left w:val="none" w:sz="0" w:space="0" w:color="auto"/>
                <w:bottom w:val="none" w:sz="0" w:space="0" w:color="auto"/>
                <w:right w:val="none" w:sz="0" w:space="0" w:color="auto"/>
              </w:divBdr>
            </w:div>
            <w:div w:id="413016661">
              <w:marLeft w:val="0"/>
              <w:marRight w:val="0"/>
              <w:marTop w:val="0"/>
              <w:marBottom w:val="0"/>
              <w:divBdr>
                <w:top w:val="none" w:sz="0" w:space="0" w:color="auto"/>
                <w:left w:val="none" w:sz="0" w:space="0" w:color="auto"/>
                <w:bottom w:val="none" w:sz="0" w:space="0" w:color="auto"/>
                <w:right w:val="none" w:sz="0" w:space="0" w:color="auto"/>
              </w:divBdr>
            </w:div>
            <w:div w:id="404961213">
              <w:marLeft w:val="0"/>
              <w:marRight w:val="0"/>
              <w:marTop w:val="0"/>
              <w:marBottom w:val="0"/>
              <w:divBdr>
                <w:top w:val="none" w:sz="0" w:space="0" w:color="auto"/>
                <w:left w:val="none" w:sz="0" w:space="0" w:color="auto"/>
                <w:bottom w:val="none" w:sz="0" w:space="0" w:color="auto"/>
                <w:right w:val="none" w:sz="0" w:space="0" w:color="auto"/>
              </w:divBdr>
            </w:div>
            <w:div w:id="1612929612">
              <w:marLeft w:val="0"/>
              <w:marRight w:val="0"/>
              <w:marTop w:val="0"/>
              <w:marBottom w:val="0"/>
              <w:divBdr>
                <w:top w:val="none" w:sz="0" w:space="0" w:color="auto"/>
                <w:left w:val="none" w:sz="0" w:space="0" w:color="auto"/>
                <w:bottom w:val="none" w:sz="0" w:space="0" w:color="auto"/>
                <w:right w:val="none" w:sz="0" w:space="0" w:color="auto"/>
              </w:divBdr>
            </w:div>
            <w:div w:id="11921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9200">
      <w:bodyDiv w:val="1"/>
      <w:marLeft w:val="0"/>
      <w:marRight w:val="0"/>
      <w:marTop w:val="0"/>
      <w:marBottom w:val="0"/>
      <w:divBdr>
        <w:top w:val="none" w:sz="0" w:space="0" w:color="auto"/>
        <w:left w:val="none" w:sz="0" w:space="0" w:color="auto"/>
        <w:bottom w:val="none" w:sz="0" w:space="0" w:color="auto"/>
        <w:right w:val="none" w:sz="0" w:space="0" w:color="auto"/>
      </w:divBdr>
    </w:div>
    <w:div w:id="444539466">
      <w:bodyDiv w:val="1"/>
      <w:marLeft w:val="0"/>
      <w:marRight w:val="0"/>
      <w:marTop w:val="0"/>
      <w:marBottom w:val="0"/>
      <w:divBdr>
        <w:top w:val="none" w:sz="0" w:space="0" w:color="auto"/>
        <w:left w:val="none" w:sz="0" w:space="0" w:color="auto"/>
        <w:bottom w:val="none" w:sz="0" w:space="0" w:color="auto"/>
        <w:right w:val="none" w:sz="0" w:space="0" w:color="auto"/>
      </w:divBdr>
    </w:div>
    <w:div w:id="469055274">
      <w:bodyDiv w:val="1"/>
      <w:marLeft w:val="0"/>
      <w:marRight w:val="0"/>
      <w:marTop w:val="0"/>
      <w:marBottom w:val="0"/>
      <w:divBdr>
        <w:top w:val="none" w:sz="0" w:space="0" w:color="auto"/>
        <w:left w:val="none" w:sz="0" w:space="0" w:color="auto"/>
        <w:bottom w:val="none" w:sz="0" w:space="0" w:color="auto"/>
        <w:right w:val="none" w:sz="0" w:space="0" w:color="auto"/>
      </w:divBdr>
    </w:div>
    <w:div w:id="473106625">
      <w:bodyDiv w:val="1"/>
      <w:marLeft w:val="0"/>
      <w:marRight w:val="0"/>
      <w:marTop w:val="0"/>
      <w:marBottom w:val="0"/>
      <w:divBdr>
        <w:top w:val="none" w:sz="0" w:space="0" w:color="auto"/>
        <w:left w:val="none" w:sz="0" w:space="0" w:color="auto"/>
        <w:bottom w:val="none" w:sz="0" w:space="0" w:color="auto"/>
        <w:right w:val="none" w:sz="0" w:space="0" w:color="auto"/>
      </w:divBdr>
    </w:div>
    <w:div w:id="519510175">
      <w:bodyDiv w:val="1"/>
      <w:marLeft w:val="0"/>
      <w:marRight w:val="0"/>
      <w:marTop w:val="0"/>
      <w:marBottom w:val="0"/>
      <w:divBdr>
        <w:top w:val="none" w:sz="0" w:space="0" w:color="auto"/>
        <w:left w:val="none" w:sz="0" w:space="0" w:color="auto"/>
        <w:bottom w:val="none" w:sz="0" w:space="0" w:color="auto"/>
        <w:right w:val="none" w:sz="0" w:space="0" w:color="auto"/>
      </w:divBdr>
      <w:divsChild>
        <w:div w:id="424229092">
          <w:marLeft w:val="0"/>
          <w:marRight w:val="0"/>
          <w:marTop w:val="0"/>
          <w:marBottom w:val="0"/>
          <w:divBdr>
            <w:top w:val="none" w:sz="0" w:space="0" w:color="auto"/>
            <w:left w:val="none" w:sz="0" w:space="0" w:color="auto"/>
            <w:bottom w:val="none" w:sz="0" w:space="0" w:color="auto"/>
            <w:right w:val="none" w:sz="0" w:space="0" w:color="auto"/>
          </w:divBdr>
          <w:divsChild>
            <w:div w:id="59278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0303">
      <w:bodyDiv w:val="1"/>
      <w:marLeft w:val="0"/>
      <w:marRight w:val="0"/>
      <w:marTop w:val="0"/>
      <w:marBottom w:val="0"/>
      <w:divBdr>
        <w:top w:val="none" w:sz="0" w:space="0" w:color="auto"/>
        <w:left w:val="none" w:sz="0" w:space="0" w:color="auto"/>
        <w:bottom w:val="none" w:sz="0" w:space="0" w:color="auto"/>
        <w:right w:val="none" w:sz="0" w:space="0" w:color="auto"/>
      </w:divBdr>
      <w:divsChild>
        <w:div w:id="145632710">
          <w:marLeft w:val="0"/>
          <w:marRight w:val="0"/>
          <w:marTop w:val="0"/>
          <w:marBottom w:val="0"/>
          <w:divBdr>
            <w:top w:val="none" w:sz="0" w:space="0" w:color="auto"/>
            <w:left w:val="none" w:sz="0" w:space="0" w:color="auto"/>
            <w:bottom w:val="none" w:sz="0" w:space="0" w:color="auto"/>
            <w:right w:val="none" w:sz="0" w:space="0" w:color="auto"/>
          </w:divBdr>
          <w:divsChild>
            <w:div w:id="120320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60030">
      <w:bodyDiv w:val="1"/>
      <w:marLeft w:val="0"/>
      <w:marRight w:val="0"/>
      <w:marTop w:val="0"/>
      <w:marBottom w:val="0"/>
      <w:divBdr>
        <w:top w:val="none" w:sz="0" w:space="0" w:color="auto"/>
        <w:left w:val="none" w:sz="0" w:space="0" w:color="auto"/>
        <w:bottom w:val="none" w:sz="0" w:space="0" w:color="auto"/>
        <w:right w:val="none" w:sz="0" w:space="0" w:color="auto"/>
      </w:divBdr>
      <w:divsChild>
        <w:div w:id="1105737142">
          <w:marLeft w:val="0"/>
          <w:marRight w:val="0"/>
          <w:marTop w:val="0"/>
          <w:marBottom w:val="0"/>
          <w:divBdr>
            <w:top w:val="none" w:sz="0" w:space="0" w:color="auto"/>
            <w:left w:val="none" w:sz="0" w:space="0" w:color="auto"/>
            <w:bottom w:val="none" w:sz="0" w:space="0" w:color="auto"/>
            <w:right w:val="none" w:sz="0" w:space="0" w:color="auto"/>
          </w:divBdr>
          <w:divsChild>
            <w:div w:id="20133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1204">
      <w:bodyDiv w:val="1"/>
      <w:marLeft w:val="0"/>
      <w:marRight w:val="0"/>
      <w:marTop w:val="0"/>
      <w:marBottom w:val="0"/>
      <w:divBdr>
        <w:top w:val="none" w:sz="0" w:space="0" w:color="auto"/>
        <w:left w:val="none" w:sz="0" w:space="0" w:color="auto"/>
        <w:bottom w:val="none" w:sz="0" w:space="0" w:color="auto"/>
        <w:right w:val="none" w:sz="0" w:space="0" w:color="auto"/>
      </w:divBdr>
    </w:div>
    <w:div w:id="954410318">
      <w:bodyDiv w:val="1"/>
      <w:marLeft w:val="0"/>
      <w:marRight w:val="0"/>
      <w:marTop w:val="0"/>
      <w:marBottom w:val="0"/>
      <w:divBdr>
        <w:top w:val="none" w:sz="0" w:space="0" w:color="auto"/>
        <w:left w:val="none" w:sz="0" w:space="0" w:color="auto"/>
        <w:bottom w:val="none" w:sz="0" w:space="0" w:color="auto"/>
        <w:right w:val="none" w:sz="0" w:space="0" w:color="auto"/>
      </w:divBdr>
      <w:divsChild>
        <w:div w:id="1483961627">
          <w:marLeft w:val="0"/>
          <w:marRight w:val="0"/>
          <w:marTop w:val="0"/>
          <w:marBottom w:val="0"/>
          <w:divBdr>
            <w:top w:val="none" w:sz="0" w:space="0" w:color="auto"/>
            <w:left w:val="none" w:sz="0" w:space="0" w:color="auto"/>
            <w:bottom w:val="none" w:sz="0" w:space="0" w:color="auto"/>
            <w:right w:val="none" w:sz="0" w:space="0" w:color="auto"/>
          </w:divBdr>
          <w:divsChild>
            <w:div w:id="2106612146">
              <w:marLeft w:val="0"/>
              <w:marRight w:val="0"/>
              <w:marTop w:val="0"/>
              <w:marBottom w:val="0"/>
              <w:divBdr>
                <w:top w:val="none" w:sz="0" w:space="0" w:color="auto"/>
                <w:left w:val="none" w:sz="0" w:space="0" w:color="auto"/>
                <w:bottom w:val="none" w:sz="0" w:space="0" w:color="auto"/>
                <w:right w:val="none" w:sz="0" w:space="0" w:color="auto"/>
              </w:divBdr>
            </w:div>
            <w:div w:id="78724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113">
      <w:bodyDiv w:val="1"/>
      <w:marLeft w:val="0"/>
      <w:marRight w:val="0"/>
      <w:marTop w:val="0"/>
      <w:marBottom w:val="0"/>
      <w:divBdr>
        <w:top w:val="none" w:sz="0" w:space="0" w:color="auto"/>
        <w:left w:val="none" w:sz="0" w:space="0" w:color="auto"/>
        <w:bottom w:val="none" w:sz="0" w:space="0" w:color="auto"/>
        <w:right w:val="none" w:sz="0" w:space="0" w:color="auto"/>
      </w:divBdr>
      <w:divsChild>
        <w:div w:id="42408262">
          <w:marLeft w:val="0"/>
          <w:marRight w:val="0"/>
          <w:marTop w:val="0"/>
          <w:marBottom w:val="0"/>
          <w:divBdr>
            <w:top w:val="none" w:sz="0" w:space="0" w:color="auto"/>
            <w:left w:val="none" w:sz="0" w:space="0" w:color="auto"/>
            <w:bottom w:val="none" w:sz="0" w:space="0" w:color="auto"/>
            <w:right w:val="none" w:sz="0" w:space="0" w:color="auto"/>
          </w:divBdr>
          <w:divsChild>
            <w:div w:id="1299146523">
              <w:marLeft w:val="0"/>
              <w:marRight w:val="0"/>
              <w:marTop w:val="0"/>
              <w:marBottom w:val="0"/>
              <w:divBdr>
                <w:top w:val="none" w:sz="0" w:space="0" w:color="auto"/>
                <w:left w:val="none" w:sz="0" w:space="0" w:color="auto"/>
                <w:bottom w:val="none" w:sz="0" w:space="0" w:color="auto"/>
                <w:right w:val="none" w:sz="0" w:space="0" w:color="auto"/>
              </w:divBdr>
            </w:div>
          </w:divsChild>
        </w:div>
        <w:div w:id="170948207">
          <w:marLeft w:val="0"/>
          <w:marRight w:val="0"/>
          <w:marTop w:val="0"/>
          <w:marBottom w:val="0"/>
          <w:divBdr>
            <w:top w:val="none" w:sz="0" w:space="0" w:color="auto"/>
            <w:left w:val="none" w:sz="0" w:space="0" w:color="auto"/>
            <w:bottom w:val="none" w:sz="0" w:space="0" w:color="auto"/>
            <w:right w:val="none" w:sz="0" w:space="0" w:color="auto"/>
          </w:divBdr>
          <w:divsChild>
            <w:div w:id="699859541">
              <w:marLeft w:val="0"/>
              <w:marRight w:val="0"/>
              <w:marTop w:val="0"/>
              <w:marBottom w:val="0"/>
              <w:divBdr>
                <w:top w:val="none" w:sz="0" w:space="0" w:color="auto"/>
                <w:left w:val="none" w:sz="0" w:space="0" w:color="auto"/>
                <w:bottom w:val="none" w:sz="0" w:space="0" w:color="auto"/>
                <w:right w:val="none" w:sz="0" w:space="0" w:color="auto"/>
              </w:divBdr>
            </w:div>
            <w:div w:id="899947882">
              <w:marLeft w:val="0"/>
              <w:marRight w:val="0"/>
              <w:marTop w:val="0"/>
              <w:marBottom w:val="0"/>
              <w:divBdr>
                <w:top w:val="none" w:sz="0" w:space="0" w:color="auto"/>
                <w:left w:val="none" w:sz="0" w:space="0" w:color="auto"/>
                <w:bottom w:val="none" w:sz="0" w:space="0" w:color="auto"/>
                <w:right w:val="none" w:sz="0" w:space="0" w:color="auto"/>
              </w:divBdr>
            </w:div>
            <w:div w:id="1698508400">
              <w:marLeft w:val="0"/>
              <w:marRight w:val="0"/>
              <w:marTop w:val="0"/>
              <w:marBottom w:val="0"/>
              <w:divBdr>
                <w:top w:val="none" w:sz="0" w:space="0" w:color="auto"/>
                <w:left w:val="none" w:sz="0" w:space="0" w:color="auto"/>
                <w:bottom w:val="none" w:sz="0" w:space="0" w:color="auto"/>
                <w:right w:val="none" w:sz="0" w:space="0" w:color="auto"/>
              </w:divBdr>
            </w:div>
          </w:divsChild>
        </w:div>
        <w:div w:id="2110618262">
          <w:marLeft w:val="0"/>
          <w:marRight w:val="0"/>
          <w:marTop w:val="0"/>
          <w:marBottom w:val="0"/>
          <w:divBdr>
            <w:top w:val="none" w:sz="0" w:space="0" w:color="auto"/>
            <w:left w:val="none" w:sz="0" w:space="0" w:color="auto"/>
            <w:bottom w:val="none" w:sz="0" w:space="0" w:color="auto"/>
            <w:right w:val="none" w:sz="0" w:space="0" w:color="auto"/>
          </w:divBdr>
          <w:divsChild>
            <w:div w:id="502860399">
              <w:marLeft w:val="0"/>
              <w:marRight w:val="0"/>
              <w:marTop w:val="0"/>
              <w:marBottom w:val="0"/>
              <w:divBdr>
                <w:top w:val="none" w:sz="0" w:space="0" w:color="auto"/>
                <w:left w:val="none" w:sz="0" w:space="0" w:color="auto"/>
                <w:bottom w:val="none" w:sz="0" w:space="0" w:color="auto"/>
                <w:right w:val="none" w:sz="0" w:space="0" w:color="auto"/>
              </w:divBdr>
            </w:div>
            <w:div w:id="221529999">
              <w:marLeft w:val="0"/>
              <w:marRight w:val="0"/>
              <w:marTop w:val="0"/>
              <w:marBottom w:val="0"/>
              <w:divBdr>
                <w:top w:val="none" w:sz="0" w:space="0" w:color="auto"/>
                <w:left w:val="none" w:sz="0" w:space="0" w:color="auto"/>
                <w:bottom w:val="none" w:sz="0" w:space="0" w:color="auto"/>
                <w:right w:val="none" w:sz="0" w:space="0" w:color="auto"/>
              </w:divBdr>
            </w:div>
            <w:div w:id="1611619796">
              <w:marLeft w:val="0"/>
              <w:marRight w:val="0"/>
              <w:marTop w:val="0"/>
              <w:marBottom w:val="0"/>
              <w:divBdr>
                <w:top w:val="none" w:sz="0" w:space="0" w:color="auto"/>
                <w:left w:val="none" w:sz="0" w:space="0" w:color="auto"/>
                <w:bottom w:val="none" w:sz="0" w:space="0" w:color="auto"/>
                <w:right w:val="none" w:sz="0" w:space="0" w:color="auto"/>
              </w:divBdr>
            </w:div>
            <w:div w:id="850412248">
              <w:marLeft w:val="0"/>
              <w:marRight w:val="0"/>
              <w:marTop w:val="0"/>
              <w:marBottom w:val="0"/>
              <w:divBdr>
                <w:top w:val="none" w:sz="0" w:space="0" w:color="auto"/>
                <w:left w:val="none" w:sz="0" w:space="0" w:color="auto"/>
                <w:bottom w:val="none" w:sz="0" w:space="0" w:color="auto"/>
                <w:right w:val="none" w:sz="0" w:space="0" w:color="auto"/>
              </w:divBdr>
            </w:div>
          </w:divsChild>
        </w:div>
        <w:div w:id="153376729">
          <w:marLeft w:val="0"/>
          <w:marRight w:val="0"/>
          <w:marTop w:val="0"/>
          <w:marBottom w:val="0"/>
          <w:divBdr>
            <w:top w:val="none" w:sz="0" w:space="0" w:color="auto"/>
            <w:left w:val="none" w:sz="0" w:space="0" w:color="auto"/>
            <w:bottom w:val="none" w:sz="0" w:space="0" w:color="auto"/>
            <w:right w:val="none" w:sz="0" w:space="0" w:color="auto"/>
          </w:divBdr>
        </w:div>
      </w:divsChild>
    </w:div>
    <w:div w:id="1062095623">
      <w:bodyDiv w:val="1"/>
      <w:marLeft w:val="0"/>
      <w:marRight w:val="0"/>
      <w:marTop w:val="0"/>
      <w:marBottom w:val="0"/>
      <w:divBdr>
        <w:top w:val="none" w:sz="0" w:space="0" w:color="auto"/>
        <w:left w:val="none" w:sz="0" w:space="0" w:color="auto"/>
        <w:bottom w:val="none" w:sz="0" w:space="0" w:color="auto"/>
        <w:right w:val="none" w:sz="0" w:space="0" w:color="auto"/>
      </w:divBdr>
    </w:div>
    <w:div w:id="1098066200">
      <w:bodyDiv w:val="1"/>
      <w:marLeft w:val="0"/>
      <w:marRight w:val="0"/>
      <w:marTop w:val="0"/>
      <w:marBottom w:val="0"/>
      <w:divBdr>
        <w:top w:val="none" w:sz="0" w:space="0" w:color="auto"/>
        <w:left w:val="none" w:sz="0" w:space="0" w:color="auto"/>
        <w:bottom w:val="none" w:sz="0" w:space="0" w:color="auto"/>
        <w:right w:val="none" w:sz="0" w:space="0" w:color="auto"/>
      </w:divBdr>
    </w:div>
    <w:div w:id="1105854871">
      <w:bodyDiv w:val="1"/>
      <w:marLeft w:val="0"/>
      <w:marRight w:val="0"/>
      <w:marTop w:val="0"/>
      <w:marBottom w:val="0"/>
      <w:divBdr>
        <w:top w:val="none" w:sz="0" w:space="0" w:color="auto"/>
        <w:left w:val="none" w:sz="0" w:space="0" w:color="auto"/>
        <w:bottom w:val="none" w:sz="0" w:space="0" w:color="auto"/>
        <w:right w:val="none" w:sz="0" w:space="0" w:color="auto"/>
      </w:divBdr>
      <w:divsChild>
        <w:div w:id="898976621">
          <w:marLeft w:val="0"/>
          <w:marRight w:val="0"/>
          <w:marTop w:val="0"/>
          <w:marBottom w:val="0"/>
          <w:divBdr>
            <w:top w:val="none" w:sz="0" w:space="0" w:color="auto"/>
            <w:left w:val="none" w:sz="0" w:space="0" w:color="auto"/>
            <w:bottom w:val="none" w:sz="0" w:space="0" w:color="auto"/>
            <w:right w:val="none" w:sz="0" w:space="0" w:color="auto"/>
          </w:divBdr>
          <w:divsChild>
            <w:div w:id="672494512">
              <w:marLeft w:val="0"/>
              <w:marRight w:val="0"/>
              <w:marTop w:val="0"/>
              <w:marBottom w:val="0"/>
              <w:divBdr>
                <w:top w:val="none" w:sz="0" w:space="0" w:color="auto"/>
                <w:left w:val="none" w:sz="0" w:space="0" w:color="auto"/>
                <w:bottom w:val="none" w:sz="0" w:space="0" w:color="auto"/>
                <w:right w:val="none" w:sz="0" w:space="0" w:color="auto"/>
              </w:divBdr>
            </w:div>
            <w:div w:id="16719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70894">
      <w:bodyDiv w:val="1"/>
      <w:marLeft w:val="0"/>
      <w:marRight w:val="0"/>
      <w:marTop w:val="0"/>
      <w:marBottom w:val="0"/>
      <w:divBdr>
        <w:top w:val="none" w:sz="0" w:space="0" w:color="auto"/>
        <w:left w:val="none" w:sz="0" w:space="0" w:color="auto"/>
        <w:bottom w:val="none" w:sz="0" w:space="0" w:color="auto"/>
        <w:right w:val="none" w:sz="0" w:space="0" w:color="auto"/>
      </w:divBdr>
    </w:div>
    <w:div w:id="1233154450">
      <w:bodyDiv w:val="1"/>
      <w:marLeft w:val="0"/>
      <w:marRight w:val="0"/>
      <w:marTop w:val="0"/>
      <w:marBottom w:val="0"/>
      <w:divBdr>
        <w:top w:val="none" w:sz="0" w:space="0" w:color="auto"/>
        <w:left w:val="none" w:sz="0" w:space="0" w:color="auto"/>
        <w:bottom w:val="none" w:sz="0" w:space="0" w:color="auto"/>
        <w:right w:val="none" w:sz="0" w:space="0" w:color="auto"/>
      </w:divBdr>
    </w:div>
    <w:div w:id="1296908283">
      <w:bodyDiv w:val="1"/>
      <w:marLeft w:val="0"/>
      <w:marRight w:val="0"/>
      <w:marTop w:val="0"/>
      <w:marBottom w:val="0"/>
      <w:divBdr>
        <w:top w:val="none" w:sz="0" w:space="0" w:color="auto"/>
        <w:left w:val="none" w:sz="0" w:space="0" w:color="auto"/>
        <w:bottom w:val="none" w:sz="0" w:space="0" w:color="auto"/>
        <w:right w:val="none" w:sz="0" w:space="0" w:color="auto"/>
      </w:divBdr>
    </w:div>
    <w:div w:id="1332560071">
      <w:bodyDiv w:val="1"/>
      <w:marLeft w:val="0"/>
      <w:marRight w:val="0"/>
      <w:marTop w:val="0"/>
      <w:marBottom w:val="0"/>
      <w:divBdr>
        <w:top w:val="none" w:sz="0" w:space="0" w:color="auto"/>
        <w:left w:val="none" w:sz="0" w:space="0" w:color="auto"/>
        <w:bottom w:val="none" w:sz="0" w:space="0" w:color="auto"/>
        <w:right w:val="none" w:sz="0" w:space="0" w:color="auto"/>
      </w:divBdr>
    </w:div>
    <w:div w:id="1415517273">
      <w:bodyDiv w:val="1"/>
      <w:marLeft w:val="0"/>
      <w:marRight w:val="0"/>
      <w:marTop w:val="0"/>
      <w:marBottom w:val="0"/>
      <w:divBdr>
        <w:top w:val="none" w:sz="0" w:space="0" w:color="auto"/>
        <w:left w:val="none" w:sz="0" w:space="0" w:color="auto"/>
        <w:bottom w:val="none" w:sz="0" w:space="0" w:color="auto"/>
        <w:right w:val="none" w:sz="0" w:space="0" w:color="auto"/>
      </w:divBdr>
      <w:divsChild>
        <w:div w:id="1108429414">
          <w:marLeft w:val="0"/>
          <w:marRight w:val="0"/>
          <w:marTop w:val="0"/>
          <w:marBottom w:val="0"/>
          <w:divBdr>
            <w:top w:val="none" w:sz="0" w:space="0" w:color="auto"/>
            <w:left w:val="none" w:sz="0" w:space="0" w:color="auto"/>
            <w:bottom w:val="none" w:sz="0" w:space="0" w:color="auto"/>
            <w:right w:val="none" w:sz="0" w:space="0" w:color="auto"/>
          </w:divBdr>
          <w:divsChild>
            <w:div w:id="1464998874">
              <w:marLeft w:val="0"/>
              <w:marRight w:val="0"/>
              <w:marTop w:val="0"/>
              <w:marBottom w:val="0"/>
              <w:divBdr>
                <w:top w:val="none" w:sz="0" w:space="0" w:color="auto"/>
                <w:left w:val="none" w:sz="0" w:space="0" w:color="auto"/>
                <w:bottom w:val="none" w:sz="0" w:space="0" w:color="auto"/>
                <w:right w:val="none" w:sz="0" w:space="0" w:color="auto"/>
              </w:divBdr>
            </w:div>
            <w:div w:id="278533482">
              <w:marLeft w:val="0"/>
              <w:marRight w:val="0"/>
              <w:marTop w:val="0"/>
              <w:marBottom w:val="0"/>
              <w:divBdr>
                <w:top w:val="none" w:sz="0" w:space="0" w:color="auto"/>
                <w:left w:val="none" w:sz="0" w:space="0" w:color="auto"/>
                <w:bottom w:val="none" w:sz="0" w:space="0" w:color="auto"/>
                <w:right w:val="none" w:sz="0" w:space="0" w:color="auto"/>
              </w:divBdr>
            </w:div>
            <w:div w:id="392125379">
              <w:marLeft w:val="0"/>
              <w:marRight w:val="0"/>
              <w:marTop w:val="0"/>
              <w:marBottom w:val="0"/>
              <w:divBdr>
                <w:top w:val="none" w:sz="0" w:space="0" w:color="auto"/>
                <w:left w:val="none" w:sz="0" w:space="0" w:color="auto"/>
                <w:bottom w:val="none" w:sz="0" w:space="0" w:color="auto"/>
                <w:right w:val="none" w:sz="0" w:space="0" w:color="auto"/>
              </w:divBdr>
            </w:div>
            <w:div w:id="1878274461">
              <w:marLeft w:val="0"/>
              <w:marRight w:val="0"/>
              <w:marTop w:val="0"/>
              <w:marBottom w:val="0"/>
              <w:divBdr>
                <w:top w:val="none" w:sz="0" w:space="0" w:color="auto"/>
                <w:left w:val="none" w:sz="0" w:space="0" w:color="auto"/>
                <w:bottom w:val="none" w:sz="0" w:space="0" w:color="auto"/>
                <w:right w:val="none" w:sz="0" w:space="0" w:color="auto"/>
              </w:divBdr>
            </w:div>
            <w:div w:id="1923833548">
              <w:marLeft w:val="0"/>
              <w:marRight w:val="0"/>
              <w:marTop w:val="0"/>
              <w:marBottom w:val="0"/>
              <w:divBdr>
                <w:top w:val="none" w:sz="0" w:space="0" w:color="auto"/>
                <w:left w:val="none" w:sz="0" w:space="0" w:color="auto"/>
                <w:bottom w:val="none" w:sz="0" w:space="0" w:color="auto"/>
                <w:right w:val="none" w:sz="0" w:space="0" w:color="auto"/>
              </w:divBdr>
            </w:div>
            <w:div w:id="1577008124">
              <w:marLeft w:val="0"/>
              <w:marRight w:val="0"/>
              <w:marTop w:val="0"/>
              <w:marBottom w:val="0"/>
              <w:divBdr>
                <w:top w:val="none" w:sz="0" w:space="0" w:color="auto"/>
                <w:left w:val="none" w:sz="0" w:space="0" w:color="auto"/>
                <w:bottom w:val="none" w:sz="0" w:space="0" w:color="auto"/>
                <w:right w:val="none" w:sz="0" w:space="0" w:color="auto"/>
              </w:divBdr>
            </w:div>
            <w:div w:id="1111241735">
              <w:marLeft w:val="0"/>
              <w:marRight w:val="0"/>
              <w:marTop w:val="0"/>
              <w:marBottom w:val="0"/>
              <w:divBdr>
                <w:top w:val="none" w:sz="0" w:space="0" w:color="auto"/>
                <w:left w:val="none" w:sz="0" w:space="0" w:color="auto"/>
                <w:bottom w:val="none" w:sz="0" w:space="0" w:color="auto"/>
                <w:right w:val="none" w:sz="0" w:space="0" w:color="auto"/>
              </w:divBdr>
            </w:div>
            <w:div w:id="381441028">
              <w:marLeft w:val="0"/>
              <w:marRight w:val="0"/>
              <w:marTop w:val="0"/>
              <w:marBottom w:val="0"/>
              <w:divBdr>
                <w:top w:val="none" w:sz="0" w:space="0" w:color="auto"/>
                <w:left w:val="none" w:sz="0" w:space="0" w:color="auto"/>
                <w:bottom w:val="none" w:sz="0" w:space="0" w:color="auto"/>
                <w:right w:val="none" w:sz="0" w:space="0" w:color="auto"/>
              </w:divBdr>
            </w:div>
            <w:div w:id="1214543229">
              <w:marLeft w:val="0"/>
              <w:marRight w:val="0"/>
              <w:marTop w:val="0"/>
              <w:marBottom w:val="0"/>
              <w:divBdr>
                <w:top w:val="none" w:sz="0" w:space="0" w:color="auto"/>
                <w:left w:val="none" w:sz="0" w:space="0" w:color="auto"/>
                <w:bottom w:val="none" w:sz="0" w:space="0" w:color="auto"/>
                <w:right w:val="none" w:sz="0" w:space="0" w:color="auto"/>
              </w:divBdr>
            </w:div>
            <w:div w:id="1663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7769">
      <w:bodyDiv w:val="1"/>
      <w:marLeft w:val="0"/>
      <w:marRight w:val="0"/>
      <w:marTop w:val="0"/>
      <w:marBottom w:val="0"/>
      <w:divBdr>
        <w:top w:val="none" w:sz="0" w:space="0" w:color="auto"/>
        <w:left w:val="none" w:sz="0" w:space="0" w:color="auto"/>
        <w:bottom w:val="none" w:sz="0" w:space="0" w:color="auto"/>
        <w:right w:val="none" w:sz="0" w:space="0" w:color="auto"/>
      </w:divBdr>
    </w:div>
    <w:div w:id="1617565407">
      <w:bodyDiv w:val="1"/>
      <w:marLeft w:val="0"/>
      <w:marRight w:val="0"/>
      <w:marTop w:val="0"/>
      <w:marBottom w:val="0"/>
      <w:divBdr>
        <w:top w:val="none" w:sz="0" w:space="0" w:color="auto"/>
        <w:left w:val="none" w:sz="0" w:space="0" w:color="auto"/>
        <w:bottom w:val="none" w:sz="0" w:space="0" w:color="auto"/>
        <w:right w:val="none" w:sz="0" w:space="0" w:color="auto"/>
      </w:divBdr>
    </w:div>
    <w:div w:id="1732189953">
      <w:bodyDiv w:val="1"/>
      <w:marLeft w:val="0"/>
      <w:marRight w:val="0"/>
      <w:marTop w:val="0"/>
      <w:marBottom w:val="0"/>
      <w:divBdr>
        <w:top w:val="none" w:sz="0" w:space="0" w:color="auto"/>
        <w:left w:val="none" w:sz="0" w:space="0" w:color="auto"/>
        <w:bottom w:val="none" w:sz="0" w:space="0" w:color="auto"/>
        <w:right w:val="none" w:sz="0" w:space="0" w:color="auto"/>
      </w:divBdr>
    </w:div>
    <w:div w:id="1820804135">
      <w:bodyDiv w:val="1"/>
      <w:marLeft w:val="0"/>
      <w:marRight w:val="0"/>
      <w:marTop w:val="0"/>
      <w:marBottom w:val="0"/>
      <w:divBdr>
        <w:top w:val="none" w:sz="0" w:space="0" w:color="auto"/>
        <w:left w:val="none" w:sz="0" w:space="0" w:color="auto"/>
        <w:bottom w:val="none" w:sz="0" w:space="0" w:color="auto"/>
        <w:right w:val="none" w:sz="0" w:space="0" w:color="auto"/>
      </w:divBdr>
    </w:div>
    <w:div w:id="1897544743">
      <w:bodyDiv w:val="1"/>
      <w:marLeft w:val="0"/>
      <w:marRight w:val="0"/>
      <w:marTop w:val="0"/>
      <w:marBottom w:val="0"/>
      <w:divBdr>
        <w:top w:val="none" w:sz="0" w:space="0" w:color="auto"/>
        <w:left w:val="none" w:sz="0" w:space="0" w:color="auto"/>
        <w:bottom w:val="none" w:sz="0" w:space="0" w:color="auto"/>
        <w:right w:val="none" w:sz="0" w:space="0" w:color="auto"/>
      </w:divBdr>
    </w:div>
    <w:div w:id="1909683779">
      <w:bodyDiv w:val="1"/>
      <w:marLeft w:val="0"/>
      <w:marRight w:val="0"/>
      <w:marTop w:val="0"/>
      <w:marBottom w:val="0"/>
      <w:divBdr>
        <w:top w:val="none" w:sz="0" w:space="0" w:color="auto"/>
        <w:left w:val="none" w:sz="0" w:space="0" w:color="auto"/>
        <w:bottom w:val="none" w:sz="0" w:space="0" w:color="auto"/>
        <w:right w:val="none" w:sz="0" w:space="0" w:color="auto"/>
      </w:divBdr>
    </w:div>
    <w:div w:id="1914385948">
      <w:bodyDiv w:val="1"/>
      <w:marLeft w:val="0"/>
      <w:marRight w:val="0"/>
      <w:marTop w:val="0"/>
      <w:marBottom w:val="0"/>
      <w:divBdr>
        <w:top w:val="none" w:sz="0" w:space="0" w:color="auto"/>
        <w:left w:val="none" w:sz="0" w:space="0" w:color="auto"/>
        <w:bottom w:val="none" w:sz="0" w:space="0" w:color="auto"/>
        <w:right w:val="none" w:sz="0" w:space="0" w:color="auto"/>
      </w:divBdr>
    </w:div>
    <w:div w:id="208850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NUL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reviversoft.com/file-extensions/yml)" TargetMode="External"/><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http://ip_from_backend_container:9000/api/quotes" TargetMode="External"/><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github.com/rancher/convoy"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live.sysinternals.com/WindowsInternals/"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demowebapi:9000/api/quotes" TargetMode="External"/><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LOD_Lab_Conversion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1747E218-A346-4AFF-92FC-62AB9498667C}"/>
      </w:docPartPr>
      <w:docPartBody>
        <w:p w:rsidR="00B26EC3" w:rsidRDefault="00B26EC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B26EC3"/>
    <w:rsid w:val="00041A3D"/>
    <w:rsid w:val="00B26EC3"/>
    <w:rsid w:val="00C14DC1"/>
    <w:rsid w:val="00E50A0B"/>
    <w:rsid w:val="00FA6E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ign_x002d_off_x0020_status xmlns="cea7764e-6bf9-427d-be15-e74097e0a61c" xsi:nil="true"/>
    <Title_x0020_URL xmlns="cea7764e-6bf9-427d-be15-e74097e0a61c">
      <Url>https://sirona.visualstudio.com/_workitems/edit/41245</Url>
      <Description>https://sirona.visualstudio.com/_workitems/edit/41245</Description>
    </Title_x0020_URL>
    <_ip_UnifiedCompliancePolicyUIAction xmlns="http://schemas.microsoft.com/sharepoint/v3" xsi:nil="true"/>
    <Mail_x0020_Sent xmlns="cea7764e-6bf9-427d-be15-e74097e0a61c">false</Mail_x0020_Sent>
    <_Flow_SignoffStatus xmlns="cea7764e-6bf9-427d-be15-e74097e0a61c" xsi:nil="true"/>
    <Comments xmlns="cea7764e-6bf9-427d-be15-e74097e0a61c" xsi:nil="true"/>
    <_ip_UnifiedCompliancePolicyProperties xmlns="http://schemas.microsoft.com/sharepoint/v3" xsi:nil="true"/>
    <Title_x0020_ID xmlns="cea7764e-6bf9-427d-be15-e74097e0a61c">41245</Title_x0020_ID>
    <Lead_x0020_Signoff xmlns="cea7764e-6bf9-427d-be15-e74097e0a61c">false</Lead_x0020_Signof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9A62E282DDA434E979CD3E03185182E" ma:contentTypeVersion="22" ma:contentTypeDescription="Create a new document." ma:contentTypeScope="" ma:versionID="411f8dbfa59cee283d63b31959e752b1">
  <xsd:schema xmlns:xsd="http://www.w3.org/2001/XMLSchema" xmlns:xs="http://www.w3.org/2001/XMLSchema" xmlns:p="http://schemas.microsoft.com/office/2006/metadata/properties" xmlns:ns1="http://schemas.microsoft.com/sharepoint/v3" xmlns:ns2="cea7764e-6bf9-427d-be15-e74097e0a61c" xmlns:ns3="fb9ea31f-0ab8-44ff-80d1-5777f6d9d945" targetNamespace="http://schemas.microsoft.com/office/2006/metadata/properties" ma:root="true" ma:fieldsID="492dae4bbc73fa3e5f26ae1920f661a0" ns1:_="" ns2:_="" ns3:_="">
    <xsd:import namespace="http://schemas.microsoft.com/sharepoint/v3"/>
    <xsd:import namespace="cea7764e-6bf9-427d-be15-e74097e0a61c"/>
    <xsd:import namespace="fb9ea31f-0ab8-44ff-80d1-5777f6d9d945"/>
    <xsd:element name="properties">
      <xsd:complexType>
        <xsd:sequence>
          <xsd:element name="documentManagement">
            <xsd:complexType>
              <xsd:all>
                <xsd:element ref="ns2:Title_x0020_ID" minOccurs="0"/>
                <xsd:element ref="ns2:Title_x0020_URL" minOccurs="0"/>
                <xsd:element ref="ns2:Comments" minOccurs="0"/>
                <xsd:element ref="ns2:Sign_x002d_off_x0020_status" minOccurs="0"/>
                <xsd:element ref="ns2:Mail_x0020_Sent"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1:_ip_UnifiedCompliancePolicyProperties" minOccurs="0"/>
                <xsd:element ref="ns1:_ip_UnifiedCompliancePolicyUIAction" minOccurs="0"/>
                <xsd:element ref="ns2:_Flow_SignoffStatus" minOccurs="0"/>
                <xsd:element ref="ns2:MediaServiceDateTaken" minOccurs="0"/>
                <xsd:element ref="ns2:Lead_x0020_Signoff"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ma:readOnly="false">
      <xsd:simpleType>
        <xsd:restriction base="dms:Note"/>
      </xsd:simpleType>
    </xsd:element>
    <xsd:element name="_ip_UnifiedCompliancePolicyUIAction" ma:index="24"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a7764e-6bf9-427d-be15-e74097e0a61c" elementFormDefault="qualified">
    <xsd:import namespace="http://schemas.microsoft.com/office/2006/documentManagement/types"/>
    <xsd:import namespace="http://schemas.microsoft.com/office/infopath/2007/PartnerControls"/>
    <xsd:element name="Title_x0020_ID" ma:index="2" nillable="true" ma:displayName="Title ID" ma:internalName="Title_x0020_ID" ma:readOnly="false">
      <xsd:simpleType>
        <xsd:restriction base="dms:Number"/>
      </xsd:simpleType>
    </xsd:element>
    <xsd:element name="Title_x0020_URL" ma:index="3" nillable="true" ma:displayName="Title URL" ma:format="Hyperlink" ma:internalName="Title_x0020_URL"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mments" ma:index="4" nillable="true" ma:displayName="Comments" ma:internalName="Comments" ma:readOnly="false">
      <xsd:simpleType>
        <xsd:restriction base="dms:Note">
          <xsd:maxLength value="255"/>
        </xsd:restriction>
      </xsd:simpleType>
    </xsd:element>
    <xsd:element name="Sign_x002d_off_x0020_status" ma:index="5" nillable="true" ma:displayName="Sign-off status" ma:format="Dropdown" ma:internalName="Sign_x002d_off_x0020_status" ma:readOnly="false">
      <xsd:simpleType>
        <xsd:restriction base="dms:Choice">
          <xsd:enumeration value="Approve"/>
          <xsd:enumeration value="Approved with Comments"/>
          <xsd:enumeration value="Rejected with Comments"/>
        </xsd:restriction>
      </xsd:simpleType>
    </xsd:element>
    <xsd:element name="Mail_x0020_Sent" ma:index="6" nillable="true" ma:displayName="Mail Sent" ma:default="0" ma:internalName="Mail_x0020_Sent" ma:readOnly="false">
      <xsd:simpleType>
        <xsd:restriction base="dms:Boolean"/>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hidden="true" ma:internalName="MediaServiceKeyPoints" ma:readOnly="true">
      <xsd:simpleType>
        <xsd:restriction base="dms:Note"/>
      </xsd:simpleType>
    </xsd:element>
    <xsd:element name="MediaServiceAutoTags" ma:index="19" nillable="true" ma:displayName="Tags" ma:hidden="true" ma:internalName="MediaServiceAutoTags"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CR" ma:index="22" nillable="true" ma:displayName="Extracted Text" ma:hidden="true" ma:internalName="MediaServiceOCR" ma:readOnly="true">
      <xsd:simpleType>
        <xsd:restriction base="dms:Note"/>
      </xsd:simpleType>
    </xsd:element>
    <xsd:element name="_Flow_SignoffStatus" ma:index="25" nillable="true" ma:displayName="Sign-off status" ma:hidden="true" ma:internalName="Sign_x002d_off_x0020_status0" ma:readOnly="false">
      <xsd:simpleType>
        <xsd:restriction base="dms:Text"/>
      </xsd:simpleType>
    </xsd:element>
    <xsd:element name="MediaServiceDateTaken" ma:index="26" nillable="true" ma:displayName="MediaServiceDateTaken" ma:hidden="true" ma:internalName="MediaServiceDateTaken" ma:readOnly="true">
      <xsd:simpleType>
        <xsd:restriction base="dms:Text"/>
      </xsd:simpleType>
    </xsd:element>
    <xsd:element name="Lead_x0020_Signoff" ma:index="27" nillable="true" ma:displayName="Lead Signoff" ma:default="0" ma:internalName="Lead_x0020_Signoff">
      <xsd:simpleType>
        <xsd:restriction base="dms:Boolean"/>
      </xsd:simpleType>
    </xsd:element>
    <xsd:element name="MediaServiceLocation" ma:index="2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9ea31f-0ab8-44ff-80d1-5777f6d9d945" elementFormDefault="qualified">
    <xsd:import namespace="http://schemas.microsoft.com/office/2006/documentManagement/types"/>
    <xsd:import namespace="http://schemas.microsoft.com/office/infopath/2007/PartnerControls"/>
    <xsd:element name="SharedWithUsers" ma:index="17"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hidden="true" ma:internalName="SharedWithDetail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5F8DAD-8FD7-439B-9FAF-552FA766DCD6}">
  <ds:schemaRefs>
    <ds:schemaRef ds:uri="http://schemas.microsoft.com/office/2006/metadata/properties"/>
    <ds:schemaRef ds:uri="http://schemas.microsoft.com/office/infopath/2007/PartnerControls"/>
    <ds:schemaRef ds:uri="cea7764e-6bf9-427d-be15-e74097e0a61c"/>
    <ds:schemaRef ds:uri="http://schemas.microsoft.com/sharepoint/v3"/>
  </ds:schemaRefs>
</ds:datastoreItem>
</file>

<file path=customXml/itemProps2.xml><?xml version="1.0" encoding="utf-8"?>
<ds:datastoreItem xmlns:ds="http://schemas.openxmlformats.org/officeDocument/2006/customXml" ds:itemID="{13522E35-62BD-4FE9-8C10-D54F8DF268AA}">
  <ds:schemaRefs>
    <ds:schemaRef ds:uri="http://schemas.microsoft.com/sharepoint/v3/contenttype/forms"/>
  </ds:schemaRefs>
</ds:datastoreItem>
</file>

<file path=customXml/itemProps3.xml><?xml version="1.0" encoding="utf-8"?>
<ds:datastoreItem xmlns:ds="http://schemas.openxmlformats.org/officeDocument/2006/customXml" ds:itemID="{65EDEDF7-F33E-456D-BC60-A60E001154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a7764e-6bf9-427d-be15-e74097e0a61c"/>
    <ds:schemaRef ds:uri="fb9ea31f-0ab8-44ff-80d1-5777f6d9d9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37800C-D9DA-461C-A174-56A86CF12D6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LOD_Lab_Conversion_Template</Template>
  <TotalTime>81</TotalTime>
  <Pages>24</Pages>
  <Words>4007</Words>
  <Characters>22841</Characters>
  <Application>Microsoft Office Word</Application>
  <DocSecurity>0</DocSecurity>
  <Lines>190</Lines>
  <Paragraphs>53</Paragraphs>
  <ScaleCrop>false</ScaleCrop>
  <Manager/>
  <Company>Microsoft</Company>
  <LinksUpToDate>false</LinksUpToDate>
  <CharactersWithSpaces>26795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Applications with Containers</dc:title>
  <dc:subject>Demo Guide | Module 3 - Advanced Docker Topics</dc:subject>
  <dc:creator>Razi Rais</dc:creator>
  <cp:keywords/>
  <dc:description/>
  <cp:lastModifiedBy>Pradeep Nair</cp:lastModifiedBy>
  <cp:revision>25</cp:revision>
  <dcterms:created xsi:type="dcterms:W3CDTF">2021-11-22T02:52:00Z</dcterms:created>
  <dcterms:modified xsi:type="dcterms:W3CDTF">2021-11-23T02:54:00Z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Order">
    <vt:i4>0</vt:i4>
  </property>
  <property fmtid="{D5CDD505-2E9C-101B-9397-08002B2CF9AE}" pid="4" name="Abstract">
    <vt:lpwstr>&lt;abstract&gt;</vt:lpwstr>
  </property>
  <property fmtid="{D5CDD505-2E9C-101B-9397-08002B2CF9AE}" pid="5" name="Template Version">
    <vt:lpwstr>10.02</vt:lpwstr>
  </property>
  <property fmtid="{D5CDD505-2E9C-101B-9397-08002B2CF9AE}" pid="6" name="ContentTypeId">
    <vt:lpwstr>0x01010039A62E282DDA434E979CD3E03185182E</vt:lpwstr>
  </property>
  <property fmtid="{D5CDD505-2E9C-101B-9397-08002B2CF9AE}" pid="7" name="TaxKeywordTaxHTField">
    <vt:lpwstr/>
  </property>
  <property fmtid="{D5CDD505-2E9C-101B-9397-08002B2CF9AE}" pid="8" name="_dlc_DocIdItemGuid">
    <vt:lpwstr>3c457ade-5201-4b57-acfa-155b0d7c3d68</vt:lpwstr>
  </property>
  <property fmtid="{D5CDD505-2E9C-101B-9397-08002B2CF9AE}" pid="9" name="MSIP_Label_f42aa342-8706-4288-bd11-ebb85995028c_Enabled">
    <vt:lpwstr>True</vt:lpwstr>
  </property>
  <property fmtid="{D5CDD505-2E9C-101B-9397-08002B2CF9AE}" pid="10" name="MSIP_Label_f42aa342-8706-4288-bd11-ebb85995028c_SiteId">
    <vt:lpwstr>72f988bf-86f1-41af-91ab-2d7cd011db47</vt:lpwstr>
  </property>
  <property fmtid="{D5CDD505-2E9C-101B-9397-08002B2CF9AE}" pid="11" name="MSIP_Label_f42aa342-8706-4288-bd11-ebb85995028c_Owner">
    <vt:lpwstr>crtenn@microsoft.com</vt:lpwstr>
  </property>
  <property fmtid="{D5CDD505-2E9C-101B-9397-08002B2CF9AE}" pid="12" name="MSIP_Label_f42aa342-8706-4288-bd11-ebb85995028c_SetDate">
    <vt:lpwstr>2018-07-01T19:35:42.0335094Z</vt:lpwstr>
  </property>
  <property fmtid="{D5CDD505-2E9C-101B-9397-08002B2CF9AE}" pid="13" name="MSIP_Label_f42aa342-8706-4288-bd11-ebb85995028c_Name">
    <vt:lpwstr>General</vt:lpwstr>
  </property>
  <property fmtid="{D5CDD505-2E9C-101B-9397-08002B2CF9AE}" pid="14" name="MSIP_Label_f42aa342-8706-4288-bd11-ebb85995028c_Application">
    <vt:lpwstr>Microsoft Azure Information Protection</vt:lpwstr>
  </property>
  <property fmtid="{D5CDD505-2E9C-101B-9397-08002B2CF9AE}" pid="15" name="MSIP_Label_f42aa342-8706-4288-bd11-ebb85995028c_Extended_MSFT_Method">
    <vt:lpwstr>Automatic</vt:lpwstr>
  </property>
  <property fmtid="{D5CDD505-2E9C-101B-9397-08002B2CF9AE}" pid="16" name="Sensitivity">
    <vt:lpwstr>General</vt:lpwstr>
  </property>
</Properties>
</file>